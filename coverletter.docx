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9CCCA" w14:textId="77777777" w:rsidR="00027D1E" w:rsidRPr="006730D0" w:rsidRDefault="00027D1E" w:rsidP="007A700E">
      <w:pPr>
        <w:rPr>
          <w:sz w:val="27"/>
          <w:szCs w:val="27"/>
          <w:lang w:eastAsia="ja-JP"/>
        </w:rPr>
      </w:pPr>
      <w:r w:rsidRPr="006730D0">
        <w:rPr>
          <w:sz w:val="27"/>
          <w:szCs w:val="27"/>
        </w:rPr>
        <w:t>TP.H</w:t>
      </w:r>
      <w:r w:rsidRPr="006730D0">
        <w:rPr>
          <w:rFonts w:hint="eastAsia"/>
          <w:sz w:val="27"/>
          <w:szCs w:val="27"/>
          <w:lang w:eastAsia="ja-JP"/>
        </w:rPr>
        <w:t>C</w:t>
      </w:r>
      <w:r w:rsidRPr="006730D0">
        <w:rPr>
          <w:sz w:val="27"/>
          <w:szCs w:val="27"/>
          <w:lang w:eastAsia="ja-JP"/>
        </w:rPr>
        <w:t>M, ngày 25 tháng 10 năm 2020</w:t>
      </w:r>
    </w:p>
    <w:p w14:paraId="6B625B70" w14:textId="77777777" w:rsidR="00027D1E" w:rsidRPr="006730D0" w:rsidRDefault="00CD0225" w:rsidP="007A700E">
      <w:pPr>
        <w:rPr>
          <w:sz w:val="27"/>
          <w:szCs w:val="27"/>
          <w:lang w:eastAsia="ja-JP"/>
        </w:rPr>
      </w:pPr>
      <w:r w:rsidRPr="006730D0">
        <w:rPr>
          <w:sz w:val="27"/>
          <w:szCs w:val="27"/>
          <w:lang w:eastAsia="ja-JP"/>
        </w:rPr>
        <w:t>Trung Tâm Công nghệ thông tin Tập đoàn Bảo Việt</w:t>
      </w:r>
    </w:p>
    <w:p w14:paraId="375AD3D8" w14:textId="77777777" w:rsidR="00CD0225" w:rsidRPr="006730D0" w:rsidRDefault="00CD0225" w:rsidP="007A700E">
      <w:pPr>
        <w:rPr>
          <w:sz w:val="27"/>
          <w:szCs w:val="27"/>
          <w:lang w:eastAsia="ja-JP"/>
        </w:rPr>
      </w:pPr>
      <w:r w:rsidRPr="006730D0">
        <w:rPr>
          <w:sz w:val="27"/>
          <w:szCs w:val="27"/>
          <w:lang w:eastAsia="ja-JP"/>
        </w:rPr>
        <w:t>Số 71 Ngô Sĩ Liên, Văn Miếu, Đống Đa, Hà Nội</w:t>
      </w:r>
    </w:p>
    <w:p w14:paraId="327DDE8F" w14:textId="77777777" w:rsidR="00CD0225" w:rsidRPr="006730D0" w:rsidRDefault="00CD0225" w:rsidP="007A700E">
      <w:pPr>
        <w:rPr>
          <w:sz w:val="27"/>
          <w:szCs w:val="27"/>
          <w:lang w:eastAsia="ja-JP"/>
        </w:rPr>
      </w:pPr>
    </w:p>
    <w:p w14:paraId="21CFECAB" w14:textId="77777777" w:rsidR="0092054E" w:rsidRPr="006730D0" w:rsidRDefault="00B011FA" w:rsidP="007A700E">
      <w:pPr>
        <w:rPr>
          <w:sz w:val="27"/>
          <w:szCs w:val="27"/>
        </w:rPr>
      </w:pPr>
      <w:r w:rsidRPr="006730D0">
        <w:rPr>
          <w:sz w:val="27"/>
          <w:szCs w:val="27"/>
        </w:rPr>
        <w:t xml:space="preserve">Kính gửi </w:t>
      </w:r>
      <w:r w:rsidR="00CD0225" w:rsidRPr="006730D0">
        <w:rPr>
          <w:sz w:val="27"/>
          <w:szCs w:val="27"/>
        </w:rPr>
        <w:t>quý công ty,</w:t>
      </w:r>
    </w:p>
    <w:p w14:paraId="40B711FF" w14:textId="77777777" w:rsidR="00CD0225" w:rsidRPr="006730D0" w:rsidRDefault="00CD0225" w:rsidP="007A700E">
      <w:pPr>
        <w:rPr>
          <w:sz w:val="27"/>
          <w:szCs w:val="27"/>
        </w:rPr>
      </w:pPr>
    </w:p>
    <w:p w14:paraId="4A3A2E1D" w14:textId="2EFA9926" w:rsidR="003729AF" w:rsidRPr="006730D0" w:rsidRDefault="00CD0225" w:rsidP="007A700E">
      <w:pPr>
        <w:rPr>
          <w:sz w:val="27"/>
          <w:szCs w:val="27"/>
        </w:rPr>
      </w:pPr>
      <w:r w:rsidRPr="006730D0">
        <w:rPr>
          <w:sz w:val="27"/>
          <w:szCs w:val="27"/>
        </w:rPr>
        <w:t xml:space="preserve">Tôi là sinh viên hiện đang theo học tại trường Đại học Công nghệ Tp.HCM, khoa Công nghệ thông tin, chuyên ngành Mạng máy tính. </w:t>
      </w:r>
      <w:r w:rsidR="003729AF" w:rsidRPr="006730D0">
        <w:rPr>
          <w:sz w:val="27"/>
          <w:szCs w:val="27"/>
        </w:rPr>
        <w:t xml:space="preserve">Thông qua thông tin tuyển dụng trên website của quý công ty, tôi được biết quý công ty đang cần tuyển dụng  vị trí Chuyên viên Quản trị </w:t>
      </w:r>
      <w:r w:rsidR="006730D0">
        <w:rPr>
          <w:sz w:val="27"/>
          <w:szCs w:val="27"/>
        </w:rPr>
        <w:t xml:space="preserve">      </w:t>
      </w:r>
      <w:r w:rsidR="003729AF" w:rsidRPr="006730D0">
        <w:rPr>
          <w:sz w:val="27"/>
          <w:szCs w:val="27"/>
        </w:rPr>
        <w:t xml:space="preserve">hệ thống mạng. Tôi nhận thấy rằng mình  có thể đáp ứng đầy đủ những yêu cầu mà công ty đưa ra. Với tinh thần ham học hỏi, tôi muốn được thử sức trong môi trường làm việc chuyên nghiệp của quý </w:t>
      </w:r>
      <w:r w:rsidR="007150E1" w:rsidRPr="006730D0">
        <w:rPr>
          <w:sz w:val="27"/>
          <w:szCs w:val="27"/>
        </w:rPr>
        <w:t>c</w:t>
      </w:r>
      <w:r w:rsidR="003729AF" w:rsidRPr="006730D0">
        <w:rPr>
          <w:sz w:val="27"/>
          <w:szCs w:val="27"/>
        </w:rPr>
        <w:t>ông ty. Với năng lực của mình, tôi  tự tin rằng có thể</w:t>
      </w:r>
      <w:r w:rsidR="008145C3" w:rsidRPr="006730D0">
        <w:rPr>
          <w:sz w:val="27"/>
          <w:szCs w:val="27"/>
        </w:rPr>
        <w:t xml:space="preserve"> đảm nhiệm</w:t>
      </w:r>
      <w:r w:rsidR="007150E1" w:rsidRPr="006730D0">
        <w:rPr>
          <w:sz w:val="27"/>
          <w:szCs w:val="27"/>
        </w:rPr>
        <w:t xml:space="preserve"> </w:t>
      </w:r>
      <w:r w:rsidR="003B7E74" w:rsidRPr="006730D0">
        <w:rPr>
          <w:sz w:val="27"/>
          <w:szCs w:val="27"/>
        </w:rPr>
        <w:t xml:space="preserve">tốt </w:t>
      </w:r>
      <w:r w:rsidR="00557127">
        <w:rPr>
          <w:sz w:val="27"/>
          <w:szCs w:val="27"/>
        </w:rPr>
        <w:t xml:space="preserve">          </w:t>
      </w:r>
      <w:r w:rsidR="003B7E74" w:rsidRPr="006730D0">
        <w:rPr>
          <w:sz w:val="27"/>
          <w:szCs w:val="27"/>
        </w:rPr>
        <w:t>vai trò này.</w:t>
      </w:r>
    </w:p>
    <w:p w14:paraId="3507FD81" w14:textId="77777777" w:rsidR="00F3699D" w:rsidRPr="006730D0" w:rsidRDefault="00F3699D" w:rsidP="007A700E">
      <w:pPr>
        <w:rPr>
          <w:sz w:val="27"/>
          <w:szCs w:val="27"/>
        </w:rPr>
      </w:pPr>
    </w:p>
    <w:p w14:paraId="0E951815" w14:textId="2A60CB8A" w:rsidR="003B7E74" w:rsidRPr="006730D0" w:rsidRDefault="003B7E74" w:rsidP="007A700E">
      <w:pPr>
        <w:rPr>
          <w:sz w:val="27"/>
          <w:szCs w:val="27"/>
        </w:rPr>
      </w:pPr>
      <w:r w:rsidRPr="006730D0">
        <w:rPr>
          <w:sz w:val="27"/>
          <w:szCs w:val="27"/>
        </w:rPr>
        <w:t>Ở t</w:t>
      </w:r>
      <w:r w:rsidR="00F3699D" w:rsidRPr="006730D0">
        <w:rPr>
          <w:sz w:val="27"/>
          <w:szCs w:val="27"/>
        </w:rPr>
        <w:t>rường Đại học Công nghệ Tp.HCM, tôi đã được học tập đầy đủ các kiến thức nền tảng từ thầy cô. Thêm vào đó, tôi đã tự trang bị cho mình những kỹ năng nghiệp vụ, thực hành từ  việc đọc sách, tìm kiếm trên internet, đến thực hành trên những thiết bị tôi đang có</w:t>
      </w:r>
      <w:r w:rsidR="007F428D" w:rsidRPr="006730D0">
        <w:rPr>
          <w:sz w:val="27"/>
          <w:szCs w:val="27"/>
        </w:rPr>
        <w:t>,…</w:t>
      </w:r>
      <w:r w:rsidR="005A43CD">
        <w:rPr>
          <w:sz w:val="27"/>
          <w:szCs w:val="27"/>
        </w:rPr>
        <w:t xml:space="preserve">     </w:t>
      </w:r>
      <w:r w:rsidR="007F428D" w:rsidRPr="006730D0">
        <w:rPr>
          <w:sz w:val="27"/>
          <w:szCs w:val="27"/>
        </w:rPr>
        <w:t xml:space="preserve">Qua quá trình học tập đó đã giúp tôi có đủ kiến thức để tự tin ứng tuyển vào công việc này. Ngoài thời gian học, tôi đã từng tham gia một công việc quản lý hệ thống an ninh của một công ty may mặc ở địa phương. Tôi đã được tiếp xúc với hệ thống các camera an ninh, hiểu được cách thức hoạt động, tổ chức ,lưu trữ của Server, cách người sử dụng tương tác với </w:t>
      </w:r>
      <w:r w:rsidR="005A43CD">
        <w:rPr>
          <w:sz w:val="27"/>
          <w:szCs w:val="27"/>
        </w:rPr>
        <w:t xml:space="preserve"> </w:t>
      </w:r>
      <w:r w:rsidR="007F428D" w:rsidRPr="006730D0">
        <w:rPr>
          <w:sz w:val="27"/>
          <w:szCs w:val="27"/>
        </w:rPr>
        <w:t xml:space="preserve">hệ thống để thực hiện nghiệp vụ quản lý. Thế nhưng, tôi biết Mạng máy tính là 1 ngành </w:t>
      </w:r>
      <w:r w:rsidR="00006820" w:rsidRPr="006730D0">
        <w:rPr>
          <w:sz w:val="27"/>
          <w:szCs w:val="27"/>
        </w:rPr>
        <w:t xml:space="preserve">lớn, được áp dụng rộng rãi trong hầu hết các lĩnh vực, tôi luôn tự nhủ rằng mình cần được tiếp xúc, thực hành nhiều hơn với những hệ thống thực tế mới có thể thành thạo nghề nghiệp. Cần được những người có kinh nghiệm trong nghề chỉ dẫn mới có thể mở rộng khả năng </w:t>
      </w:r>
      <w:r w:rsidR="005A43CD">
        <w:rPr>
          <w:sz w:val="27"/>
          <w:szCs w:val="27"/>
        </w:rPr>
        <w:t xml:space="preserve">   </w:t>
      </w:r>
      <w:r w:rsidR="00006820" w:rsidRPr="006730D0">
        <w:rPr>
          <w:sz w:val="27"/>
          <w:szCs w:val="27"/>
        </w:rPr>
        <w:t>tư duy, sáng tạo, rèn luyện tác phong chuyên nghiệp. Vậy nên, tôi có niềm tin mạnh mẽ rằng môi trường làm việc ở quý công ty rất phù hợp để tôi có thể phát triển bản thân.</w:t>
      </w:r>
      <w:r w:rsidR="00FA2CB8" w:rsidRPr="006730D0">
        <w:rPr>
          <w:sz w:val="27"/>
          <w:szCs w:val="27"/>
        </w:rPr>
        <w:t xml:space="preserve"> Với tin thần trách nhiệm tối cao, tôi sẽ đem kiến thức mình học được áp dụng vào công việc, mang lại những lợi ích thiết thực cho công ty.</w:t>
      </w:r>
    </w:p>
    <w:p w14:paraId="08C9856B" w14:textId="77777777" w:rsidR="00FA2CB8" w:rsidRPr="006730D0" w:rsidRDefault="00FA2CB8" w:rsidP="007A700E">
      <w:pPr>
        <w:rPr>
          <w:sz w:val="27"/>
          <w:szCs w:val="27"/>
        </w:rPr>
      </w:pPr>
    </w:p>
    <w:p w14:paraId="36101EA8" w14:textId="0DB17CD5" w:rsidR="00D06D24" w:rsidRDefault="00FA2CB8" w:rsidP="007A700E">
      <w:pPr>
        <w:rPr>
          <w:sz w:val="27"/>
          <w:szCs w:val="27"/>
        </w:rPr>
      </w:pPr>
      <w:r w:rsidRPr="006730D0">
        <w:rPr>
          <w:sz w:val="27"/>
          <w:szCs w:val="27"/>
        </w:rPr>
        <w:t xml:space="preserve">Tôi sẽ rất lấy làm hạnh phúc và vinh dự khi được trở thành 1 mảnh </w:t>
      </w:r>
      <w:r w:rsidR="00D06D24" w:rsidRPr="006730D0">
        <w:rPr>
          <w:sz w:val="27"/>
          <w:szCs w:val="27"/>
        </w:rPr>
        <w:t xml:space="preserve">ghép trong </w:t>
      </w:r>
      <w:r w:rsidR="005A43CD">
        <w:rPr>
          <w:sz w:val="27"/>
          <w:szCs w:val="27"/>
        </w:rPr>
        <w:t xml:space="preserve">                   </w:t>
      </w:r>
      <w:r w:rsidR="00D06D24" w:rsidRPr="006730D0">
        <w:rPr>
          <w:sz w:val="27"/>
          <w:szCs w:val="27"/>
        </w:rPr>
        <w:t>ngôi nhà chung của Tập đoàn Bảo Việt. Tôi mong rằng sẽ nhận được sự phản hồi tốt đẹp từ</w:t>
      </w:r>
      <w:r w:rsidR="005A43CD">
        <w:rPr>
          <w:sz w:val="27"/>
          <w:szCs w:val="27"/>
        </w:rPr>
        <w:t xml:space="preserve">            </w:t>
      </w:r>
      <w:r w:rsidR="00D06D24" w:rsidRPr="006730D0">
        <w:rPr>
          <w:sz w:val="27"/>
          <w:szCs w:val="27"/>
        </w:rPr>
        <w:t xml:space="preserve"> quý công ty.</w:t>
      </w:r>
    </w:p>
    <w:p w14:paraId="6D0EB7BD" w14:textId="77777777" w:rsidR="005A43CD" w:rsidRPr="006730D0" w:rsidRDefault="005A43CD" w:rsidP="007A700E">
      <w:pPr>
        <w:rPr>
          <w:sz w:val="27"/>
          <w:szCs w:val="27"/>
        </w:rPr>
      </w:pPr>
    </w:p>
    <w:p w14:paraId="2374E322" w14:textId="77777777" w:rsidR="00D06D24" w:rsidRPr="006730D0" w:rsidRDefault="00D06D24" w:rsidP="00D06D24">
      <w:pPr>
        <w:rPr>
          <w:sz w:val="27"/>
          <w:szCs w:val="27"/>
        </w:rPr>
      </w:pPr>
      <w:r w:rsidRPr="006730D0">
        <w:rPr>
          <w:sz w:val="27"/>
          <w:szCs w:val="27"/>
        </w:rPr>
        <w:t>Xin cảm ơn!</w:t>
      </w:r>
    </w:p>
    <w:sectPr w:rsidR="00D06D24" w:rsidRPr="006730D0" w:rsidSect="00CC11B5">
      <w:headerReference w:type="even" r:id="rId8"/>
      <w:headerReference w:type="default" r:id="rId9"/>
      <w:footerReference w:type="even" r:id="rId10"/>
      <w:footerReference w:type="default" r:id="rId11"/>
      <w:headerReference w:type="first" r:id="rId12"/>
      <w:footerReference w:type="first" r:id="rId13"/>
      <w:pgSz w:w="11906" w:h="16838" w:code="9"/>
      <w:pgMar w:top="3289" w:right="720" w:bottom="1077"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441C1" w14:textId="77777777" w:rsidR="00311DAF" w:rsidRDefault="00311DAF" w:rsidP="00CC562D">
      <w:pPr>
        <w:spacing w:after="0"/>
      </w:pPr>
      <w:r>
        <w:separator/>
      </w:r>
    </w:p>
  </w:endnote>
  <w:endnote w:type="continuationSeparator" w:id="0">
    <w:p w14:paraId="038B4A23" w14:textId="77777777" w:rsidR="00311DAF" w:rsidRDefault="00311DAF"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HGGothicM">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F9E61" w14:textId="77777777" w:rsidR="009F5512" w:rsidRDefault="009F55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53"/>
      <w:docPartObj>
        <w:docPartGallery w:val="Page Numbers (Bottom of Page)"/>
        <w:docPartUnique/>
      </w:docPartObj>
    </w:sdtPr>
    <w:sdtEndPr/>
    <w:sdtContent>
      <w:p w14:paraId="72BF82C7" w14:textId="77777777" w:rsidR="00363129" w:rsidRDefault="00CC562D" w:rsidP="00363129">
        <w:pPr>
          <w:pStyle w:val="Footer"/>
        </w:pPr>
        <w:r>
          <w:rPr>
            <w:lang w:val="vi-VN" w:bidi="vi-VN"/>
          </w:rPr>
          <w:fldChar w:fldCharType="begin"/>
        </w:r>
        <w:r>
          <w:rPr>
            <w:lang w:val="vi-VN" w:bidi="vi-VN"/>
          </w:rPr>
          <w:instrText xml:space="preserve"> PAGE   \* MERGEFORMAT </w:instrText>
        </w:r>
        <w:r>
          <w:rPr>
            <w:lang w:val="vi-VN" w:bidi="vi-VN"/>
          </w:rPr>
          <w:fldChar w:fldCharType="separate"/>
        </w:r>
        <w:r w:rsidR="00BD5277">
          <w:rPr>
            <w:noProof/>
            <w:lang w:val="vi-VN" w:bidi="vi-VN"/>
          </w:rPr>
          <w:t>2</w:t>
        </w:r>
        <w:r>
          <w:rPr>
            <w:noProof/>
            <w:lang w:val="vi-VN" w:bidi="vi-V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AEBAB" w14:textId="77777777" w:rsidR="009F5512" w:rsidRDefault="009F5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0A862" w14:textId="77777777" w:rsidR="00311DAF" w:rsidRDefault="00311DAF" w:rsidP="00CC562D">
      <w:pPr>
        <w:spacing w:after="0"/>
      </w:pPr>
      <w:r>
        <w:separator/>
      </w:r>
    </w:p>
  </w:footnote>
  <w:footnote w:type="continuationSeparator" w:id="0">
    <w:p w14:paraId="0C2B6AAE" w14:textId="77777777" w:rsidR="00311DAF" w:rsidRDefault="00311DAF"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A02F9" w14:textId="77777777" w:rsidR="009F5512" w:rsidRDefault="009F55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ên bạn:"/>
      <w:tag w:val="Tên bạn:"/>
      <w:id w:val="-1934733010"/>
      <w:placeholder>
        <w:docPart w:val="5B4C41D1E3B548F5A3F56437D4C38C56"/>
      </w:placeholder>
      <w:dataBinding w:prefixMappings="xmlns:ns0='http://purl.org/dc/elements/1.1/' xmlns:ns1='http://schemas.openxmlformats.org/package/2006/metadata/core-properties' " w:xpath="/ns1:coreProperties[1]/ns0:title[1]" w:storeItemID="{6C3C8BC8-F283-45AE-878A-BAB7291924A1}"/>
      <w:text/>
    </w:sdtPr>
    <w:sdtEndPr/>
    <w:sdtContent>
      <w:p w14:paraId="565A6FE0" w14:textId="4CD4A337" w:rsidR="005E3678" w:rsidRDefault="009F5512" w:rsidP="005E3678">
        <w:pPr>
          <w:pStyle w:val="Title"/>
        </w:pPr>
        <w:r>
          <w:t>lÊ THỊ HOÀNG NGỌC</w:t>
        </w:r>
      </w:p>
    </w:sdtContent>
  </w:sdt>
  <w:p w14:paraId="6682CF25" w14:textId="14B9CFF9" w:rsidR="005E3678" w:rsidRDefault="00311DAF" w:rsidP="005E3678">
    <w:pPr>
      <w:pStyle w:val="Thngtinlinh"/>
    </w:pPr>
    <w:sdt>
      <w:sdtPr>
        <w:alias w:val="Địa chỉ:"/>
        <w:tag w:val="Địa chỉ:"/>
        <w:id w:val="-1388171015"/>
        <w:placeholder>
          <w:docPart w:val="F6AB6AD5D9944B229F0E3C3975435EA5"/>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F5512">
          <w:t>856 Quang Trung,Phường 8</w:t>
        </w:r>
      </w:sdtContent>
    </w:sdt>
    <w:r w:rsidR="005E3678">
      <w:rPr>
        <w:lang w:val="vi-VN" w:bidi="vi-VN"/>
      </w:rPr>
      <w:t xml:space="preserve">, </w:t>
    </w:r>
    <w:sdt>
      <w:sdtPr>
        <w:alias w:val="Thành phố, tiểu bang mã ZIP:"/>
        <w:tag w:val="Thành phố, tiểu bang mã ZIP:"/>
        <w:id w:val="34632979"/>
        <w:placeholder>
          <w:docPart w:val="2C9754065AA44358B0799A36CA9AE2EA"/>
        </w:placeholder>
        <w:dataBinding w:prefixMappings="xmlns:ns0='http://purl.org/dc/elements/1.1/' xmlns:ns1='http://schemas.openxmlformats.org/package/2006/metadata/core-properties' " w:xpath="/ns1:coreProperties[1]/ns1:category[1]" w:storeItemID="{6C3C8BC8-F283-45AE-878A-BAB7291924A1}"/>
        <w:text/>
      </w:sdtPr>
      <w:sdtEndPr/>
      <w:sdtContent>
        <w:r w:rsidR="009F5512">
          <w:t>Quận Gò Vấp, Tp.HCM</w:t>
        </w:r>
      </w:sdtContent>
    </w:sdt>
  </w:p>
  <w:p w14:paraId="4351B86D" w14:textId="4D85CDAE" w:rsidR="00E50F6B" w:rsidRDefault="00311DAF" w:rsidP="005E3678">
    <w:pPr>
      <w:pStyle w:val="Thngtinlinh"/>
    </w:pPr>
    <w:sdt>
      <w:sdtPr>
        <w:alias w:val="Điện thoại:"/>
        <w:tag w:val="Điện thoại:"/>
        <w:id w:val="2024825804"/>
        <w:placeholder>
          <w:docPart w:val="FEAC7EC867CC4054A92B697763970E3E"/>
        </w:placeholder>
        <w:dataBinding w:prefixMappings="xmlns:ns0='http://schemas.microsoft.com/office/2006/coverPageProps' " w:xpath="/ns0:CoverPageProperties[1]/ns0:CompanyPhone[1]" w:storeItemID="{55AF091B-3C7A-41E3-B477-F2FDAA23CFDA}"/>
        <w:text/>
      </w:sdtPr>
      <w:sdtEndPr/>
      <w:sdtContent>
        <w:r w:rsidR="009F5512">
          <w:t>0396697703</w:t>
        </w:r>
      </w:sdtContent>
    </w:sdt>
    <w:r w:rsidR="002C26CC">
      <w:rPr>
        <w:noProof/>
      </w:rPr>
      <mc:AlternateContent>
        <mc:Choice Requires="wpg">
          <w:drawing>
            <wp:anchor distT="0" distB="0" distL="114300" distR="114300" simplePos="0" relativeHeight="251664384" behindDoc="1" locked="1" layoutInCell="1" allowOverlap="1" wp14:anchorId="37470EFC" wp14:editId="3C16A29A">
              <wp:simplePos x="0" y="0"/>
              <wp:positionH relativeFrom="page">
                <wp:posOffset>304800</wp:posOffset>
              </wp:positionH>
              <wp:positionV relativeFrom="page">
                <wp:posOffset>323850</wp:posOffset>
              </wp:positionV>
              <wp:extent cx="7168896" cy="9418320"/>
              <wp:effectExtent l="0" t="0" r="15875" b="15240"/>
              <wp:wrapNone/>
              <wp:docPr id="5" name="Nhóm 13"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6" name="Hình chữ nhật 14"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Hình tự do 15"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Hình tự do 16"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498FE160" id="Nhóm 13" o:spid="_x0000_s1026" alt="Curved border layout" style="position:absolute;margin-left:24pt;margin-top:25.5pt;width:564.5pt;height:741.6pt;z-index:-251652096;mso-width-percent:922;mso-height-percent:936;mso-position-horizontal-relative:page;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">
              <v:rect id="Hình chữ nhật 14"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" fillcolor="white [3212]" strokecolor="#d8d8d8 [2732]" strokeweight="1pt"/>
              <v:shape id="Hình tự do 15"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Hình tự do 16"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p w14:paraId="311CFC59" w14:textId="4D07AFA2" w:rsidR="005E3678" w:rsidRDefault="00311DAF" w:rsidP="005E3678">
    <w:pPr>
      <w:pStyle w:val="Thngtinlinh"/>
    </w:pPr>
    <w:sdt>
      <w:sdtPr>
        <w:alias w:val="Email:"/>
        <w:tag w:val="Email:"/>
        <w:id w:val="1728872440"/>
        <w:placeholder>
          <w:docPart w:val="914E98B207FE48048D2F353A5A8881C5"/>
        </w:placeholder>
        <w:dataBinding w:prefixMappings="xmlns:ns0='http://schemas.microsoft.com/office/2006/coverPageProps' " w:xpath="/ns0:CoverPageProperties[1]/ns0:CompanyEmail[1]" w:storeItemID="{55AF091B-3C7A-41E3-B477-F2FDAA23CFDA}"/>
        <w:text/>
      </w:sdtPr>
      <w:sdtEndPr/>
      <w:sdtContent>
        <w:r w:rsidR="009F5512">
          <w:t>Lethihoangngoc.cntt@gmail.com</w:t>
        </w:r>
      </w:sdtContent>
    </w:sdt>
  </w:p>
  <w:sdt>
    <w:sdtPr>
      <w:alias w:val="Website:"/>
      <w:tag w:val="Website:"/>
      <w:id w:val="-1483385653"/>
      <w:placeholder>
        <w:docPart w:val="6D6433656ACE41318550F1CF9CB9DC8F"/>
      </w:placeholder>
      <w:showingPlcHdr/>
      <w:dataBinding w:prefixMappings="xmlns:ns0='http://schemas.microsoft.com/office/2006/coverPageProps' " w:xpath="/ns0:CoverPageProperties[1]/ns0:CompanyFax[1]" w:storeItemID="{55AF091B-3C7A-41E3-B477-F2FDAA23CFDA}"/>
      <w:text w:multiLine="1"/>
    </w:sdtPr>
    <w:sdtEndPr/>
    <w:sdtContent>
      <w:p w14:paraId="4009B880" w14:textId="77777777" w:rsidR="005E3678" w:rsidRPr="00363129" w:rsidRDefault="005E3678" w:rsidP="005E3678">
        <w:pPr>
          <w:pStyle w:val="Thngtinlinh"/>
        </w:pPr>
        <w:r>
          <w:rPr>
            <w:lang w:val="vi-VN" w:bidi="vi-VN"/>
          </w:rPr>
          <w:t>Website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36"/>
        <w:szCs w:val="96"/>
      </w:rPr>
      <w:alias w:val="Nhập tên bạn:"/>
      <w:tag w:val="Nhập tên bạn:"/>
      <w:id w:val="-625996017"/>
      <w:placeholder>
        <w:docPart w:val="295D664886B44BEE8175C84C1EFE4A9F"/>
      </w:placeholder>
      <w:dataBinding w:prefixMappings="xmlns:ns0='http://purl.org/dc/elements/1.1/' xmlns:ns1='http://schemas.openxmlformats.org/package/2006/metadata/core-properties' " w:xpath="/ns1:coreProperties[1]/ns0:title[1]" w:storeItemID="{6C3C8BC8-F283-45AE-878A-BAB7291924A1}"/>
      <w:text/>
    </w:sdtPr>
    <w:sdtContent>
      <w:p w14:paraId="49B3699D" w14:textId="4ECCF479" w:rsidR="00363129" w:rsidRPr="00027D1E" w:rsidRDefault="009F5512" w:rsidP="00363129">
        <w:pPr>
          <w:pStyle w:val="Title"/>
          <w:rPr>
            <w:sz w:val="36"/>
            <w:szCs w:val="96"/>
            <w:lang w:val="vi-VN"/>
          </w:rPr>
        </w:pPr>
        <w:r w:rsidRPr="009F5512">
          <w:rPr>
            <w:sz w:val="36"/>
            <w:szCs w:val="96"/>
          </w:rPr>
          <w:t>lÊ THỊ HOÀNG NGỌ</w:t>
        </w:r>
        <w:r>
          <w:rPr>
            <w:sz w:val="36"/>
            <w:szCs w:val="96"/>
          </w:rPr>
          <w:t>C</w:t>
        </w:r>
      </w:p>
    </w:sdtContent>
  </w:sdt>
  <w:p w14:paraId="02E78B33" w14:textId="0F508188" w:rsidR="00363129" w:rsidRPr="002E5665" w:rsidRDefault="009F5512" w:rsidP="00363129">
    <w:pPr>
      <w:pStyle w:val="Thngtinlinh"/>
      <w:rPr>
        <w:lang w:val="vi-VN"/>
      </w:rPr>
    </w:pPr>
    <w:sdt>
      <w:sdtPr>
        <w:alias w:val="Nhập địa chỉ:"/>
        <w:tag w:val="Nhập địa chỉ:"/>
        <w:id w:val="-1007595244"/>
        <w:placeholder>
          <w:docPart w:val="9360288422BA4B56A1A027FF473F929B"/>
        </w:placeholder>
        <w:dataBinding w:prefixMappings="xmlns:ns0='http://purl.org/dc/elements/1.1/' xmlns:ns1='http://schemas.openxmlformats.org/package/2006/metadata/core-properties' " w:xpath="/ns1:coreProperties[1]/ns0:subject[1]" w:storeItemID="{6C3C8BC8-F283-45AE-878A-BAB7291924A1}"/>
        <w:text/>
      </w:sdtPr>
      <w:sdtContent>
        <w:r w:rsidRPr="009F5512">
          <w:t>856 Quang Trung,Phườ</w:t>
        </w:r>
        <w:r>
          <w:t>ng 8</w:t>
        </w:r>
      </w:sdtContent>
    </w:sdt>
    <w:r w:rsidR="00B4473C" w:rsidRPr="002E5665">
      <w:rPr>
        <w:lang w:val="vi-VN" w:bidi="vi-VN"/>
      </w:rPr>
      <w:t xml:space="preserve">, </w:t>
    </w:r>
    <w:sdt>
      <w:sdtPr>
        <w:alias w:val="Nhập thành phố, tiểu bang mã ZIP:"/>
        <w:tag w:val=""/>
        <w:id w:val="-108596555"/>
        <w:placeholder>
          <w:docPart w:val="4BD0B3E4FC5945AEAC77E1B8DFB6C049"/>
        </w:placeholder>
        <w:dataBinding w:prefixMappings="xmlns:ns0='http://purl.org/dc/elements/1.1/' xmlns:ns1='http://schemas.openxmlformats.org/package/2006/metadata/core-properties' " w:xpath="/ns1:coreProperties[1]/ns1:category[1]" w:storeItemID="{6C3C8BC8-F283-45AE-878A-BAB7291924A1}"/>
        <w:text/>
      </w:sdtPr>
      <w:sdtContent>
        <w:r w:rsidRPr="009F5512">
          <w:t>Quận Gò Vấ</w:t>
        </w:r>
        <w:r>
          <w:t>p</w:t>
        </w:r>
        <w:r w:rsidRPr="009F5512">
          <w:t>, Tp.HCM</w:t>
        </w:r>
      </w:sdtContent>
    </w:sdt>
  </w:p>
  <w:p w14:paraId="07D3CADE" w14:textId="1AB806E6" w:rsidR="00363129" w:rsidRPr="002E5665" w:rsidRDefault="00311DAF" w:rsidP="00BD5277">
    <w:pPr>
      <w:pStyle w:val="Thngtinlinh"/>
      <w:tabs>
        <w:tab w:val="left" w:pos="3150"/>
      </w:tabs>
      <w:rPr>
        <w:lang w:val="vi-VN"/>
      </w:rPr>
    </w:pPr>
    <w:sdt>
      <w:sdtPr>
        <w:rPr>
          <w:lang w:val="vi-VN"/>
        </w:rPr>
        <w:alias w:val="Nhập điện thoại:"/>
        <w:tag w:val="Nhập điện thoại:"/>
        <w:id w:val="683557046"/>
        <w:placeholder>
          <w:docPart w:val="668317E8AEEE4F468A69EBEE2339DCBC"/>
        </w:placeholder>
        <w:dataBinding w:prefixMappings="xmlns:ns0='http://schemas.microsoft.com/office/2006/coverPageProps' " w:xpath="/ns0:CoverPageProperties[1]/ns0:CompanyPhone[1]" w:storeItemID="{55AF091B-3C7A-41E3-B477-F2FDAA23CFDA}"/>
        <w:text/>
      </w:sdtPr>
      <w:sdtEndPr/>
      <w:sdtContent>
        <w:r w:rsidR="009F5512">
          <w:t>0396697703</w:t>
        </w:r>
      </w:sdtContent>
    </w:sdt>
    <w:bookmarkStart w:id="0" w:name="_GoBack"/>
    <w:r w:rsidR="002C26CC" w:rsidRPr="002E5665">
      <w:rPr>
        <w:noProof/>
        <w:lang w:val="vi-VN"/>
      </w:rPr>
      <mc:AlternateContent>
        <mc:Choice Requires="wpg">
          <w:drawing>
            <wp:anchor distT="0" distB="0" distL="114300" distR="114300" simplePos="0" relativeHeight="251662336" behindDoc="1" locked="1" layoutInCell="1" allowOverlap="1" wp14:anchorId="4B68CB9B" wp14:editId="0E57D519">
              <wp:simplePos x="0" y="0"/>
              <wp:positionH relativeFrom="page">
                <wp:posOffset>304800</wp:posOffset>
              </wp:positionH>
              <wp:positionV relativeFrom="page">
                <wp:posOffset>323850</wp:posOffset>
              </wp:positionV>
              <wp:extent cx="7168896" cy="9418320"/>
              <wp:effectExtent l="0" t="0" r="15875" b="15240"/>
              <wp:wrapNone/>
              <wp:docPr id="1" name="Nhóm 9"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2" name="Hình chữ nhật 10" descr="Curved border layout"/>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Hình tự do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Hình tự do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w:pict>
            <v:group w14:anchorId="3053AAA2" id="Nhóm 9" o:spid="_x0000_s1026" alt="Curved border layout" style="position:absolute;margin-left:24pt;margin-top:25.5pt;width:564.5pt;height:741.6pt;z-index:-251654144;mso-width-percent:922;mso-height-percent:936;mso-position-horizontal-relative:page;mso-position-vertical-relative:page;mso-width-percent:922;mso-height-percent:936" coordsize="71688,94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">
              <v:rect id="Hình chữ nhật 10" o:spid="_x0000_s1027" alt="Curved border layout" style="position:absolute;width:71654;height:9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" fillcolor="white [3212]" strokecolor="#d8d8d8 [2732]" strokeweight="1pt"/>
              <v:shape id="Hình tự do 11" o:spid="_x0000_s1028" alt="Curved border layout" style="position:absolute;top:95;width:71688;height:12312;visibility:visible;mso-wrap-style:square;v-text-anchor:top" coordsize="11295,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" path="m11295,c11295,,5647,,,,,,18,2131,,2356,1066,2300,660,788,2131,523,3631,330,7300,853,8827,766,10354,679,10781,160,11295,xe" fillcolor="#ccc0d9 [1303]" stroked="f">
                <v:fill opacity="28179f" color2="#ccc0d9 [1303]" o:opacity2="11795f" rotate="t" focus="100%" type="gradient"/>
                <v:path arrowok="t" o:connecttype="custom" o:connectlocs="7168896,0;0,0;0,1231265;1352538,273324;5602465,400318;7168896,0" o:connectangles="0,0,0,0,0,0"/>
              </v:shape>
              <v:shape id="Hình tự do 12" o:spid="_x0000_s1029" alt="Curved border layout" style="position:absolute;left:952;top:14287;width:69366;height:79896;visibility:visible;mso-wrap-style:square;v-text-anchor:top" coordsize="11098,1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"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fillcolor="#fabf8f [1945]" stroked="f">
                <v:fill opacity="41943f" color2="#fabf8f [1945]" rotate="t" angle="45" focus="100%" type="gradien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bookmarkEnd w:id="0"/>
  </w:p>
  <w:sdt>
    <w:sdtPr>
      <w:rPr>
        <w:lang w:val="vi-VN"/>
      </w:rPr>
      <w:alias w:val="Nhập email:"/>
      <w:tag w:val=""/>
      <w:id w:val="-1985455738"/>
      <w:placeholder>
        <w:docPart w:val="6D01AB19478B4830876E020650A772AE"/>
      </w:placeholder>
      <w:dataBinding w:prefixMappings="xmlns:ns0='http://schemas.microsoft.com/office/2006/coverPageProps' " w:xpath="/ns0:CoverPageProperties[1]/ns0:CompanyEmail[1]" w:storeItemID="{55AF091B-3C7A-41E3-B477-F2FDAA23CFDA}"/>
      <w:text/>
    </w:sdtPr>
    <w:sdtEndPr/>
    <w:sdtContent>
      <w:p w14:paraId="631A67FD" w14:textId="10778530" w:rsidR="00363129" w:rsidRPr="002E5665" w:rsidRDefault="009F5512" w:rsidP="00027D1E">
        <w:pPr>
          <w:pStyle w:val="Thngtinlinh"/>
          <w:rPr>
            <w:lang w:val="vi-VN"/>
          </w:rPr>
        </w:pPr>
        <w:r>
          <w:t>Lethihoangngoc.cntt@gmail.com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2AE5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0E"/>
    <w:rsid w:val="00006820"/>
    <w:rsid w:val="00011689"/>
    <w:rsid w:val="00027D1E"/>
    <w:rsid w:val="000A24FF"/>
    <w:rsid w:val="000B4AD8"/>
    <w:rsid w:val="000F4513"/>
    <w:rsid w:val="002047E1"/>
    <w:rsid w:val="00241711"/>
    <w:rsid w:val="00293B83"/>
    <w:rsid w:val="00296B0D"/>
    <w:rsid w:val="002C26CC"/>
    <w:rsid w:val="002E5665"/>
    <w:rsid w:val="00311DAF"/>
    <w:rsid w:val="00337403"/>
    <w:rsid w:val="003729AF"/>
    <w:rsid w:val="003B7E74"/>
    <w:rsid w:val="0043641F"/>
    <w:rsid w:val="00451FFE"/>
    <w:rsid w:val="004654C2"/>
    <w:rsid w:val="00557127"/>
    <w:rsid w:val="0057242C"/>
    <w:rsid w:val="0057335A"/>
    <w:rsid w:val="005A43CD"/>
    <w:rsid w:val="005E3678"/>
    <w:rsid w:val="00624536"/>
    <w:rsid w:val="006362CD"/>
    <w:rsid w:val="006501E3"/>
    <w:rsid w:val="006730D0"/>
    <w:rsid w:val="006A3CE7"/>
    <w:rsid w:val="007150E1"/>
    <w:rsid w:val="007A700E"/>
    <w:rsid w:val="007F428D"/>
    <w:rsid w:val="008145C3"/>
    <w:rsid w:val="00830FBF"/>
    <w:rsid w:val="008453B9"/>
    <w:rsid w:val="00851752"/>
    <w:rsid w:val="0087650A"/>
    <w:rsid w:val="0092054E"/>
    <w:rsid w:val="0094328E"/>
    <w:rsid w:val="009C13EB"/>
    <w:rsid w:val="009D6ED8"/>
    <w:rsid w:val="009F5512"/>
    <w:rsid w:val="00A0318E"/>
    <w:rsid w:val="00AB43BC"/>
    <w:rsid w:val="00AD0F4D"/>
    <w:rsid w:val="00AD6605"/>
    <w:rsid w:val="00B011FA"/>
    <w:rsid w:val="00B15BC4"/>
    <w:rsid w:val="00B4473C"/>
    <w:rsid w:val="00B94F42"/>
    <w:rsid w:val="00BC72C0"/>
    <w:rsid w:val="00BD5277"/>
    <w:rsid w:val="00C23BA6"/>
    <w:rsid w:val="00C86B7A"/>
    <w:rsid w:val="00CC11B5"/>
    <w:rsid w:val="00CC562D"/>
    <w:rsid w:val="00CD0225"/>
    <w:rsid w:val="00CE7B4E"/>
    <w:rsid w:val="00CF2F10"/>
    <w:rsid w:val="00D06D24"/>
    <w:rsid w:val="00D65B61"/>
    <w:rsid w:val="00D9285E"/>
    <w:rsid w:val="00DA1155"/>
    <w:rsid w:val="00E50F6B"/>
    <w:rsid w:val="00E625C5"/>
    <w:rsid w:val="00E90AFC"/>
    <w:rsid w:val="00EA7D64"/>
    <w:rsid w:val="00EB6011"/>
    <w:rsid w:val="00ED4595"/>
    <w:rsid w:val="00F3699D"/>
    <w:rsid w:val="00F66FAD"/>
    <w:rsid w:val="00FA2CB8"/>
    <w:rsid w:val="00FC186C"/>
    <w:rsid w:val="00FC7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D24DD"/>
  <w15:docId w15:val="{878104DB-48CC-45C9-81B6-B041A644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vi-VN"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51752"/>
    <w:pPr>
      <w:ind w:left="288"/>
    </w:pPr>
    <w:rPr>
      <w:rFonts w:ascii="Calibri" w:hAnsi="Calibri"/>
    </w:rPr>
  </w:style>
  <w:style w:type="paragraph" w:styleId="Heading1">
    <w:name w:val="heading 1"/>
    <w:basedOn w:val="Normal"/>
    <w:link w:val="Heading1Char"/>
    <w:uiPriority w:val="3"/>
    <w:qFormat/>
    <w:rsid w:val="00851752"/>
    <w:pPr>
      <w:keepNext/>
      <w:keepLines/>
      <w:spacing w:before="300"/>
      <w:ind w:left="0"/>
      <w:contextualSpacing/>
      <w:outlineLvl w:val="0"/>
    </w:pPr>
    <w:rPr>
      <w:rFonts w:eastAsiaTheme="majorEastAsia" w:cstheme="majorBidi"/>
      <w:b/>
      <w:caps/>
      <w:color w:val="595959" w:themeColor="text1" w:themeTint="A6"/>
      <w:szCs w:val="32"/>
    </w:rPr>
  </w:style>
  <w:style w:type="paragraph" w:styleId="Heading2">
    <w:name w:val="heading 2"/>
    <w:basedOn w:val="Normal"/>
    <w:link w:val="Heading2Char"/>
    <w:uiPriority w:val="3"/>
    <w:unhideWhenUsed/>
    <w:qFormat/>
    <w:rsid w:val="00851752"/>
    <w:pPr>
      <w:outlineLvl w:val="1"/>
    </w:pPr>
    <w:rPr>
      <w:rFonts w:eastAsiaTheme="majorEastAsia" w:cstheme="majorBidi"/>
      <w:b/>
      <w:szCs w:val="26"/>
    </w:rPr>
  </w:style>
  <w:style w:type="paragraph" w:styleId="Heading3">
    <w:name w:val="heading 3"/>
    <w:basedOn w:val="Normal"/>
    <w:next w:val="Normal"/>
    <w:link w:val="Heading3Char"/>
    <w:uiPriority w:val="3"/>
    <w:semiHidden/>
    <w:unhideWhenUsed/>
    <w:qFormat/>
    <w:rsid w:val="00851752"/>
    <w:pPr>
      <w:keepNext/>
      <w:keepLines/>
      <w:spacing w:before="40" w:after="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51752"/>
    <w:rPr>
      <w:rFonts w:ascii="Calibri" w:eastAsiaTheme="majorEastAsia" w:hAnsi="Calibri" w:cstheme="majorBidi"/>
      <w:b/>
      <w:caps/>
      <w:color w:val="595959" w:themeColor="text1" w:themeTint="A6"/>
      <w:szCs w:val="32"/>
    </w:rPr>
  </w:style>
  <w:style w:type="character" w:customStyle="1" w:styleId="Heading2Char">
    <w:name w:val="Heading 2 Char"/>
    <w:basedOn w:val="DefaultParagraphFont"/>
    <w:link w:val="Heading2"/>
    <w:uiPriority w:val="3"/>
    <w:rsid w:val="00851752"/>
    <w:rPr>
      <w:rFonts w:ascii="Calibri" w:eastAsiaTheme="majorEastAsia" w:hAnsi="Calibri" w:cstheme="majorBidi"/>
      <w:b/>
      <w:szCs w:val="26"/>
    </w:rPr>
  </w:style>
  <w:style w:type="paragraph" w:styleId="Title">
    <w:name w:val="Title"/>
    <w:basedOn w:val="Normal"/>
    <w:link w:val="TitleChar"/>
    <w:uiPriority w:val="1"/>
    <w:qFormat/>
    <w:rsid w:val="00851752"/>
    <w:pPr>
      <w:keepNext/>
      <w:keepLines/>
      <w:spacing w:before="480" w:line="264" w:lineRule="auto"/>
      <w:contextualSpacing/>
      <w:jc w:val="right"/>
    </w:pPr>
    <w:rPr>
      <w:rFonts w:eastAsiaTheme="majorEastAsia" w:cstheme="majorBidi"/>
      <w:b/>
      <w:caps/>
      <w:spacing w:val="10"/>
      <w:sz w:val="28"/>
      <w:szCs w:val="56"/>
    </w:rPr>
  </w:style>
  <w:style w:type="character" w:customStyle="1" w:styleId="TitleChar">
    <w:name w:val="Title Char"/>
    <w:basedOn w:val="DefaultParagraphFont"/>
    <w:link w:val="Title"/>
    <w:uiPriority w:val="1"/>
    <w:rsid w:val="00851752"/>
    <w:rPr>
      <w:rFonts w:ascii="Calibri" w:eastAsiaTheme="majorEastAsia" w:hAnsi="Calibr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Thngtinlinh">
    <w:name w:val="Thông tin liên hệ"/>
    <w:basedOn w:val="Title"/>
    <w:uiPriority w:val="2"/>
    <w:qFormat/>
    <w:rsid w:val="00851752"/>
    <w:pPr>
      <w:keepNext w:val="0"/>
      <w:keepLines w:val="0"/>
      <w:spacing w:before="0" w:after="0" w:line="240" w:lineRule="auto"/>
      <w:contextualSpacing w:val="0"/>
    </w:pPr>
    <w:rPr>
      <w:caps w:val="0"/>
      <w:color w:val="403152" w:themeColor="accent4" w:themeShade="80"/>
      <w:sz w:val="22"/>
    </w:rPr>
  </w:style>
  <w:style w:type="character" w:styleId="Strong">
    <w:name w:val="Strong"/>
    <w:basedOn w:val="DefaultParagraphFont"/>
    <w:uiPriority w:val="4"/>
    <w:qFormat/>
    <w:rsid w:val="00851752"/>
    <w:rPr>
      <w:rFonts w:ascii="Calibri" w:hAnsi="Calibri"/>
      <w:b/>
      <w:bCs/>
    </w:rPr>
  </w:style>
  <w:style w:type="table" w:customStyle="1" w:styleId="LiBng1Nhat1">
    <w:name w:val="Lưới Bảng 1 Nhạt1"/>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angLi1Nhat-Nhnmanh11">
    <w:name w:val="Bảng Lưới 1 Nhạt - Nhấn mạnh 1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851752"/>
    <w:rPr>
      <w:rFonts w:ascii="Calibri" w:eastAsiaTheme="majorEastAsia" w:hAnsi="Calibri" w:cstheme="majorBidi"/>
      <w:color w:val="243F60" w:themeColor="accent1" w:themeShade="7F"/>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Cs w:val="21"/>
    </w:rPr>
  </w:style>
  <w:style w:type="character" w:styleId="PlaceholderText">
    <w:name w:val="Placeholder Text"/>
    <w:basedOn w:val="DefaultParagraphFont"/>
    <w:uiPriority w:val="99"/>
    <w:semiHidden/>
    <w:rsid w:val="00AD6605"/>
    <w:rPr>
      <w:color w:val="595959" w:themeColor="text1" w:themeTint="A6"/>
    </w:rPr>
  </w:style>
  <w:style w:type="paragraph" w:styleId="Subtitle">
    <w:name w:val="Subtitle"/>
    <w:basedOn w:val="Normal"/>
    <w:link w:val="SubtitleChar"/>
    <w:uiPriority w:val="11"/>
    <w:semiHidden/>
    <w:unhideWhenUsed/>
    <w:qFormat/>
    <w:rsid w:val="0057335A"/>
    <w:pPr>
      <w:numPr>
        <w:ilvl w:val="1"/>
      </w:numPr>
      <w:spacing w:after="160"/>
      <w:ind w:left="288"/>
      <w:contextualSpacing/>
    </w:pPr>
    <w:rPr>
      <w:color w:val="5A5A5A" w:themeColor="text1" w:themeTint="A5"/>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6605"/>
    <w:rPr>
      <w:i/>
      <w:iCs/>
      <w:color w:val="365F91" w:themeColor="accent1" w:themeShade="BF"/>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AD6605"/>
    <w:rPr>
      <w:b/>
      <w:bCs/>
      <w:caps w:val="0"/>
      <w:smallCaps/>
      <w:color w:val="365F91" w:themeColor="accent1" w:themeShade="BF"/>
      <w:spacing w:val="0"/>
    </w:rPr>
  </w:style>
  <w:style w:type="paragraph" w:styleId="TOCHeading">
    <w:name w:val="TOC Heading"/>
    <w:basedOn w:val="Heading1"/>
    <w:next w:val="Normal"/>
    <w:uiPriority w:val="39"/>
    <w:semiHidden/>
    <w:unhideWhenUsed/>
    <w:qFormat/>
    <w:rsid w:val="00FC7129"/>
    <w:pPr>
      <w:outlineLvl w:val="9"/>
    </w:pPr>
  </w:style>
  <w:style w:type="paragraph" w:styleId="BalloonText">
    <w:name w:val="Balloon Text"/>
    <w:basedOn w:val="Normal"/>
    <w:link w:val="BalloonTextChar"/>
    <w:uiPriority w:val="99"/>
    <w:semiHidden/>
    <w:unhideWhenUsed/>
    <w:rsid w:val="0092054E"/>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92054E"/>
    <w:rPr>
      <w:rFonts w:ascii="Segoe UI" w:hAnsi="Segoe UI" w:cs="Segoe UI"/>
      <w:szCs w:val="18"/>
    </w:rPr>
  </w:style>
  <w:style w:type="paragraph" w:styleId="Bibliography">
    <w:name w:val="Bibliography"/>
    <w:basedOn w:val="Normal"/>
    <w:next w:val="Normal"/>
    <w:uiPriority w:val="37"/>
    <w:semiHidden/>
    <w:unhideWhenUsed/>
    <w:rsid w:val="0092054E"/>
  </w:style>
  <w:style w:type="paragraph" w:styleId="BlockText">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92054E"/>
    <w:pPr>
      <w:spacing w:after="120"/>
    </w:pPr>
  </w:style>
  <w:style w:type="character" w:customStyle="1" w:styleId="BodyTextChar">
    <w:name w:val="Body Text Char"/>
    <w:basedOn w:val="DefaultParagraphFont"/>
    <w:link w:val="BodyText"/>
    <w:uiPriority w:val="99"/>
    <w:semiHidden/>
    <w:rsid w:val="0092054E"/>
  </w:style>
  <w:style w:type="paragraph" w:styleId="BodyText2">
    <w:name w:val="Body Text 2"/>
    <w:basedOn w:val="Normal"/>
    <w:link w:val="BodyText2Char"/>
    <w:uiPriority w:val="99"/>
    <w:semiHidden/>
    <w:unhideWhenUsed/>
    <w:rsid w:val="0092054E"/>
    <w:pPr>
      <w:spacing w:after="120" w:line="480" w:lineRule="auto"/>
    </w:pPr>
  </w:style>
  <w:style w:type="character" w:customStyle="1" w:styleId="BodyText2Char">
    <w:name w:val="Body Text 2 Char"/>
    <w:basedOn w:val="DefaultParagraphFont"/>
    <w:link w:val="BodyText2"/>
    <w:uiPriority w:val="99"/>
    <w:semiHidden/>
    <w:rsid w:val="0092054E"/>
  </w:style>
  <w:style w:type="paragraph" w:styleId="BodyText3">
    <w:name w:val="Body Text 3"/>
    <w:basedOn w:val="Normal"/>
    <w:link w:val="BodyText3Char"/>
    <w:uiPriority w:val="99"/>
    <w:semiHidden/>
    <w:unhideWhenUsed/>
    <w:rsid w:val="0092054E"/>
    <w:pPr>
      <w:spacing w:after="120"/>
    </w:pPr>
    <w:rPr>
      <w:szCs w:val="16"/>
    </w:rPr>
  </w:style>
  <w:style w:type="character" w:customStyle="1" w:styleId="BodyText3Char">
    <w:name w:val="Body Text 3 Char"/>
    <w:basedOn w:val="DefaultParagraphFont"/>
    <w:link w:val="BodyText3"/>
    <w:uiPriority w:val="99"/>
    <w:semiHidden/>
    <w:rsid w:val="0092054E"/>
    <w:rPr>
      <w:szCs w:val="16"/>
    </w:rPr>
  </w:style>
  <w:style w:type="paragraph" w:styleId="BodyTextFirstIndent">
    <w:name w:val="Body Text First Indent"/>
    <w:basedOn w:val="BodyText"/>
    <w:link w:val="BodyTextFirstIndentChar"/>
    <w:uiPriority w:val="99"/>
    <w:semiHidden/>
    <w:unhideWhenUsed/>
    <w:rsid w:val="0092054E"/>
    <w:pPr>
      <w:spacing w:after="60"/>
      <w:ind w:firstLine="360"/>
    </w:pPr>
  </w:style>
  <w:style w:type="character" w:customStyle="1" w:styleId="BodyTextFirstIndentChar">
    <w:name w:val="Body Text First Indent Char"/>
    <w:basedOn w:val="BodyTextChar"/>
    <w:link w:val="BodyTextFirstIndent"/>
    <w:uiPriority w:val="99"/>
    <w:semiHidden/>
    <w:rsid w:val="0092054E"/>
  </w:style>
  <w:style w:type="paragraph" w:styleId="BodyTextIndent">
    <w:name w:val="Body Text Indent"/>
    <w:basedOn w:val="Normal"/>
    <w:link w:val="BodyTextIndentChar"/>
    <w:uiPriority w:val="99"/>
    <w:semiHidden/>
    <w:unhideWhenUsed/>
    <w:rsid w:val="0092054E"/>
    <w:pPr>
      <w:spacing w:after="120"/>
      <w:ind w:left="283"/>
    </w:pPr>
  </w:style>
  <w:style w:type="character" w:customStyle="1" w:styleId="BodyTextIndentChar">
    <w:name w:val="Body Text Indent Char"/>
    <w:basedOn w:val="DefaultParagraphFont"/>
    <w:link w:val="BodyTextIndent"/>
    <w:uiPriority w:val="99"/>
    <w:semiHidden/>
    <w:rsid w:val="0092054E"/>
  </w:style>
  <w:style w:type="paragraph" w:styleId="BodyTextFirstIndent2">
    <w:name w:val="Body Text First Indent 2"/>
    <w:basedOn w:val="BodyTextIndent"/>
    <w:link w:val="BodyTextFirstIndent2Char"/>
    <w:uiPriority w:val="99"/>
    <w:semiHidden/>
    <w:unhideWhenUsed/>
    <w:rsid w:val="0092054E"/>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2054E"/>
  </w:style>
  <w:style w:type="paragraph" w:styleId="BodyTextIndent2">
    <w:name w:val="Body Text Indent 2"/>
    <w:basedOn w:val="Normal"/>
    <w:link w:val="BodyTextIndent2Char"/>
    <w:uiPriority w:val="99"/>
    <w:semiHidden/>
    <w:unhideWhenUsed/>
    <w:rsid w:val="0092054E"/>
    <w:pPr>
      <w:spacing w:after="120" w:line="480" w:lineRule="auto"/>
      <w:ind w:left="283"/>
    </w:pPr>
  </w:style>
  <w:style w:type="character" w:customStyle="1" w:styleId="BodyTextIndent2Char">
    <w:name w:val="Body Text Indent 2 Char"/>
    <w:basedOn w:val="DefaultParagraphFont"/>
    <w:link w:val="BodyTextIndent2"/>
    <w:uiPriority w:val="99"/>
    <w:semiHidden/>
    <w:rsid w:val="0092054E"/>
  </w:style>
  <w:style w:type="paragraph" w:styleId="BodyTextIndent3">
    <w:name w:val="Body Text Indent 3"/>
    <w:basedOn w:val="Normal"/>
    <w:link w:val="BodyTextIndent3Char"/>
    <w:uiPriority w:val="99"/>
    <w:semiHidden/>
    <w:unhideWhenUsed/>
    <w:rsid w:val="0092054E"/>
    <w:pPr>
      <w:spacing w:after="120"/>
      <w:ind w:left="283"/>
    </w:pPr>
    <w:rPr>
      <w:szCs w:val="16"/>
    </w:rPr>
  </w:style>
  <w:style w:type="character" w:customStyle="1" w:styleId="BodyTextIndent3Char">
    <w:name w:val="Body Text Indent 3 Char"/>
    <w:basedOn w:val="DefaultParagraphFont"/>
    <w:link w:val="BodyTextIndent3"/>
    <w:uiPriority w:val="99"/>
    <w:semiHidden/>
    <w:rsid w:val="0092054E"/>
    <w:rPr>
      <w:szCs w:val="16"/>
    </w:rPr>
  </w:style>
  <w:style w:type="paragraph" w:styleId="Caption">
    <w:name w:val="caption"/>
    <w:basedOn w:val="Normal"/>
    <w:next w:val="Normal"/>
    <w:uiPriority w:val="35"/>
    <w:semiHidden/>
    <w:unhideWhenUsed/>
    <w:qFormat/>
    <w:rsid w:val="0092054E"/>
    <w:pPr>
      <w:spacing w:after="200"/>
    </w:pPr>
    <w:rPr>
      <w:i/>
      <w:iCs/>
      <w:color w:val="1F497D" w:themeColor="text2"/>
      <w:szCs w:val="18"/>
    </w:rPr>
  </w:style>
  <w:style w:type="paragraph" w:styleId="Closing">
    <w:name w:val="Closing"/>
    <w:basedOn w:val="Normal"/>
    <w:link w:val="ClosingChar"/>
    <w:uiPriority w:val="99"/>
    <w:semiHidden/>
    <w:unhideWhenUsed/>
    <w:rsid w:val="0092054E"/>
    <w:pPr>
      <w:spacing w:after="0"/>
      <w:ind w:left="4252"/>
    </w:pPr>
  </w:style>
  <w:style w:type="character" w:customStyle="1" w:styleId="ClosingChar">
    <w:name w:val="Closing Char"/>
    <w:basedOn w:val="DefaultParagraphFont"/>
    <w:link w:val="Closing"/>
    <w:uiPriority w:val="99"/>
    <w:semiHidden/>
    <w:rsid w:val="0092054E"/>
  </w:style>
  <w:style w:type="table" w:styleId="ColorfulGrid">
    <w:name w:val="Colorful Grid"/>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2054E"/>
    <w:rPr>
      <w:sz w:val="22"/>
      <w:szCs w:val="16"/>
    </w:rPr>
  </w:style>
  <w:style w:type="paragraph" w:styleId="CommentText">
    <w:name w:val="annotation text"/>
    <w:basedOn w:val="Normal"/>
    <w:link w:val="CommentTextChar"/>
    <w:uiPriority w:val="99"/>
    <w:semiHidden/>
    <w:unhideWhenUsed/>
    <w:rsid w:val="0092054E"/>
    <w:rPr>
      <w:szCs w:val="20"/>
    </w:rPr>
  </w:style>
  <w:style w:type="character" w:customStyle="1" w:styleId="CommentTextChar">
    <w:name w:val="Comment Text Char"/>
    <w:basedOn w:val="DefaultParagraphFont"/>
    <w:link w:val="CommentText"/>
    <w:uiPriority w:val="99"/>
    <w:semiHidden/>
    <w:rsid w:val="0092054E"/>
    <w:rPr>
      <w:szCs w:val="20"/>
    </w:rPr>
  </w:style>
  <w:style w:type="paragraph" w:styleId="CommentSubject">
    <w:name w:val="annotation subject"/>
    <w:basedOn w:val="CommentText"/>
    <w:next w:val="CommentText"/>
    <w:link w:val="CommentSubjectChar"/>
    <w:uiPriority w:val="99"/>
    <w:semiHidden/>
    <w:unhideWhenUsed/>
    <w:rsid w:val="0092054E"/>
    <w:rPr>
      <w:b/>
      <w:bCs/>
    </w:rPr>
  </w:style>
  <w:style w:type="character" w:customStyle="1" w:styleId="CommentSubjectChar">
    <w:name w:val="Comment Subject Char"/>
    <w:basedOn w:val="CommentTextChar"/>
    <w:link w:val="CommentSubject"/>
    <w:uiPriority w:val="99"/>
    <w:semiHidden/>
    <w:rsid w:val="0092054E"/>
    <w:rPr>
      <w:b/>
      <w:bCs/>
      <w:szCs w:val="20"/>
    </w:rPr>
  </w:style>
  <w:style w:type="table" w:styleId="DarkList">
    <w:name w:val="Dark List"/>
    <w:basedOn w:val="Table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92054E"/>
  </w:style>
  <w:style w:type="character" w:customStyle="1" w:styleId="DateChar">
    <w:name w:val="Date Char"/>
    <w:basedOn w:val="DefaultParagraphFont"/>
    <w:link w:val="Date"/>
    <w:uiPriority w:val="99"/>
    <w:semiHidden/>
    <w:rsid w:val="0092054E"/>
  </w:style>
  <w:style w:type="paragraph" w:styleId="DocumentMap">
    <w:name w:val="Document Map"/>
    <w:basedOn w:val="Normal"/>
    <w:link w:val="DocumentMapChar"/>
    <w:uiPriority w:val="99"/>
    <w:semiHidden/>
    <w:unhideWhenUsed/>
    <w:rsid w:val="0092054E"/>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2054E"/>
    <w:rPr>
      <w:rFonts w:ascii="Segoe UI" w:hAnsi="Segoe UI" w:cs="Segoe UI"/>
      <w:szCs w:val="16"/>
    </w:rPr>
  </w:style>
  <w:style w:type="paragraph" w:styleId="E-mailSignature">
    <w:name w:val="E-mail Signature"/>
    <w:basedOn w:val="Normal"/>
    <w:link w:val="E-mailSignatureChar"/>
    <w:uiPriority w:val="99"/>
    <w:semiHidden/>
    <w:unhideWhenUsed/>
    <w:rsid w:val="0092054E"/>
    <w:pPr>
      <w:spacing w:after="0"/>
    </w:pPr>
  </w:style>
  <w:style w:type="character" w:customStyle="1" w:styleId="E-mailSignatureChar">
    <w:name w:val="E-mail Signature Char"/>
    <w:basedOn w:val="DefaultParagraphFont"/>
    <w:link w:val="E-mailSignature"/>
    <w:uiPriority w:val="99"/>
    <w:semiHidden/>
    <w:rsid w:val="0092054E"/>
  </w:style>
  <w:style w:type="character" w:styleId="Emphasis">
    <w:name w:val="Emphasis"/>
    <w:basedOn w:val="DefaultParagraphFont"/>
    <w:uiPriority w:val="20"/>
    <w:semiHidden/>
    <w:unhideWhenUsed/>
    <w:qFormat/>
    <w:rsid w:val="0092054E"/>
    <w:rPr>
      <w:i/>
      <w:iCs/>
    </w:rPr>
  </w:style>
  <w:style w:type="character" w:styleId="EndnoteReference">
    <w:name w:val="endnote reference"/>
    <w:basedOn w:val="DefaultParagraphFont"/>
    <w:uiPriority w:val="99"/>
    <w:semiHidden/>
    <w:unhideWhenUsed/>
    <w:rsid w:val="0092054E"/>
    <w:rPr>
      <w:vertAlign w:val="superscript"/>
    </w:rPr>
  </w:style>
  <w:style w:type="paragraph" w:styleId="EndnoteText">
    <w:name w:val="endnote text"/>
    <w:basedOn w:val="Normal"/>
    <w:link w:val="EndnoteTextChar"/>
    <w:uiPriority w:val="99"/>
    <w:semiHidden/>
    <w:unhideWhenUsed/>
    <w:rsid w:val="0092054E"/>
    <w:pPr>
      <w:spacing w:after="0"/>
    </w:pPr>
    <w:rPr>
      <w:szCs w:val="20"/>
    </w:rPr>
  </w:style>
  <w:style w:type="character" w:customStyle="1" w:styleId="EndnoteTextChar">
    <w:name w:val="Endnote Text Char"/>
    <w:basedOn w:val="DefaultParagraphFont"/>
    <w:link w:val="EndnoteText"/>
    <w:uiPriority w:val="99"/>
    <w:semiHidden/>
    <w:rsid w:val="0092054E"/>
    <w:rPr>
      <w:szCs w:val="20"/>
    </w:rPr>
  </w:style>
  <w:style w:type="paragraph" w:styleId="EnvelopeAddress">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2054E"/>
    <w:rPr>
      <w:color w:val="800080" w:themeColor="followedHyperlink"/>
      <w:u w:val="single"/>
    </w:rPr>
  </w:style>
  <w:style w:type="character" w:styleId="FootnoteReference">
    <w:name w:val="footnote reference"/>
    <w:basedOn w:val="DefaultParagraphFont"/>
    <w:uiPriority w:val="99"/>
    <w:semiHidden/>
    <w:unhideWhenUsed/>
    <w:rsid w:val="0092054E"/>
    <w:rPr>
      <w:vertAlign w:val="superscript"/>
    </w:rPr>
  </w:style>
  <w:style w:type="paragraph" w:styleId="FootnoteText">
    <w:name w:val="footnote text"/>
    <w:basedOn w:val="Normal"/>
    <w:link w:val="FootnoteTextChar"/>
    <w:uiPriority w:val="99"/>
    <w:semiHidden/>
    <w:unhideWhenUsed/>
    <w:rsid w:val="0092054E"/>
    <w:pPr>
      <w:spacing w:after="0"/>
    </w:pPr>
    <w:rPr>
      <w:szCs w:val="20"/>
    </w:rPr>
  </w:style>
  <w:style w:type="character" w:customStyle="1" w:styleId="FootnoteTextChar">
    <w:name w:val="Footnote Text Char"/>
    <w:basedOn w:val="DefaultParagraphFont"/>
    <w:link w:val="FootnoteText"/>
    <w:uiPriority w:val="99"/>
    <w:semiHidden/>
    <w:rsid w:val="0092054E"/>
    <w:rPr>
      <w:szCs w:val="20"/>
    </w:rPr>
  </w:style>
  <w:style w:type="table" w:customStyle="1" w:styleId="BangLi1Nhat-Nhnmanh21">
    <w:name w:val="Bảng Lưới 1 Nhạt - Nhấn mạnh 21"/>
    <w:basedOn w:val="Table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BangLi1Nhat-Nhnmanh31">
    <w:name w:val="Bảng Lưới 1 Nhạt - Nhấn mạnh 31"/>
    <w:basedOn w:val="Table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BangLi1Nhat-Nhnmanh41">
    <w:name w:val="Bảng Lưới 1 Nhạt - Nhấn mạnh 41"/>
    <w:basedOn w:val="Table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BangLi1Nhat-Nhnmanh51">
    <w:name w:val="Bảng Lưới 1 Nhạt - Nhấn mạnh 51"/>
    <w:basedOn w:val="Table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BangLi1Nhat-Nhnmanh61">
    <w:name w:val="Bảng Lưới 1 Nhạt - Nhấn mạnh 61"/>
    <w:basedOn w:val="Table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Libng21">
    <w:name w:val="Lưới bảng 21"/>
    <w:basedOn w:val="Table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Li2-Nhnmanh11">
    <w:name w:val="Bảng Lưới 2 - Nhấn mạnh 11"/>
    <w:basedOn w:val="Table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BangLi2-Nhnmanh21">
    <w:name w:val="Bảng Lưới 2 - Nhấn mạnh 21"/>
    <w:basedOn w:val="Table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BangLi2-Nhnmanh31">
    <w:name w:val="Bảng Lưới 2 - Nhấn mạnh 31"/>
    <w:basedOn w:val="Table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BangLi2-Nhnmanh41">
    <w:name w:val="Bảng Lưới 2 - Nhấn mạnh 41"/>
    <w:basedOn w:val="Table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BangLi2-Nhnmanh51">
    <w:name w:val="Bảng Lưới 2 - Nhấn mạnh 51"/>
    <w:basedOn w:val="Table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BangLi2-Nhnmanh61">
    <w:name w:val="Bảng Lưới 2 - Nhấn mạnh 61"/>
    <w:basedOn w:val="Table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bng31">
    <w:name w:val="Lưới bảng 31"/>
    <w:basedOn w:val="Table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ngLi3-Nhnmanh11">
    <w:name w:val="Bảng Lưới 3 - Nhấn mạnh 11"/>
    <w:basedOn w:val="Table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BangLi3-Nhnmanh21">
    <w:name w:val="Bảng Lưới 3 - Nhấn mạnh 21"/>
    <w:basedOn w:val="Table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BangLi3-Nhnmanh31">
    <w:name w:val="Bảng Lưới 3 - Nhấn mạnh 31"/>
    <w:basedOn w:val="Table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BangLi3-Nhnmanh41">
    <w:name w:val="Bảng Lưới 3 - Nhấn mạnh 41"/>
    <w:basedOn w:val="Table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BangLi3-Nhnmanh51">
    <w:name w:val="Bảng Lưới 3 - Nhấn mạnh 51"/>
    <w:basedOn w:val="Table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BangLi3-Nhnmanh61">
    <w:name w:val="Bảng Lưới 3 - Nhấn mạnh 61"/>
    <w:basedOn w:val="Table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bng41">
    <w:name w:val="Lưới bảng 41"/>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Li4-Nhnmanh11">
    <w:name w:val="Bảng Lưới 4 - Nhấn mạnh 1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BangLi4-Nhnmanh21">
    <w:name w:val="Bảng Lưới 4 - Nhấn mạnh 21"/>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BangLi4-Nhnmanh31">
    <w:name w:val="Bảng Lưới 4 - Nhấn mạnh 31"/>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BangLi4-Nhnmanh41">
    <w:name w:val="Bảng Lưới 4 - Nhấn mạnh 41"/>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BangLi4-Nhnmanh51">
    <w:name w:val="Bảng Lưới 4 - Nhấn mạnh 51"/>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BangLi4-Nhnmanh61">
    <w:name w:val="Bảng Lưới 4 - Nhấn mạnh 61"/>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BangLi5m1">
    <w:name w:val="Bảng Lưới 5 Đậm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BangLi5m-Nhnmanh11">
    <w:name w:val="Bảng Lưới 5 Đậm - Nhấn mạnh 1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BangLi5m-Nhnmanh21">
    <w:name w:val="Bảng Lưới 5 Đậm - Nhấn mạnh 2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BangLi5m-Nhnmanh31">
    <w:name w:val="Bảng Lưới 5 Đậm - Nhấn mạnh 3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BangLi5m-Nhnmanh41">
    <w:name w:val="Bảng Lưới 5 Đậm - Nhấn mạnh 4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BangLi5m-Nhnmanh51">
    <w:name w:val="Bảng Lưới 5 Đậm - Nhấn mạnh 5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BangLi5m-Nhnmanh61">
    <w:name w:val="Bảng Lưới 5 Đậm - Nhấn mạnh 6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BangLi6Nhiumusc1">
    <w:name w:val="Bảng Lưới 6 Nhiều màu sắc1"/>
    <w:basedOn w:val="Table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Li6Nhiumusc-du11">
    <w:name w:val="Bảng Lưới 6 Nhiều màu sắc - dấu 11"/>
    <w:basedOn w:val="Table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BangLi6Nhiumusc-du21">
    <w:name w:val="Bảng Lưới 6 Nhiều màu sắc - dấu 21"/>
    <w:basedOn w:val="Table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BangLi6Nhiumusc-du31">
    <w:name w:val="Bảng Lưới 6 Nhiều màu sắc - dấu 31"/>
    <w:basedOn w:val="Table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BangLi6Nhiumusc-du41">
    <w:name w:val="Bảng Lưới 6 Nhiều màu sắc - dấu 41"/>
    <w:basedOn w:val="Table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BangLi6Nhiumusc-du51">
    <w:name w:val="Bảng Lưới 6 Nhiều màu sắc - dấu 51"/>
    <w:basedOn w:val="Table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BangLi6Nhiumusc-imnhn61">
    <w:name w:val="Bảng Lưới 6 Nhiều màu sắc - Điểm nhấn 61"/>
    <w:basedOn w:val="Table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BangLi7Nhiumusc1">
    <w:name w:val="Bảng Lưới 7 Nhiều màu sắc1"/>
    <w:basedOn w:val="Table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ngLi7Nhiumusc-imnhn11">
    <w:name w:val="Bảng Lưới 7 Nhiều màu sắc - Điểm nhấn 11"/>
    <w:basedOn w:val="Table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BangLi7Nhiumusc-du21">
    <w:name w:val="Bảng Lưới 7 Nhiều màu sắc - dấu 21"/>
    <w:basedOn w:val="Table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BangLi7Nhiumusc-du31">
    <w:name w:val="Bảng Lưới 7 Nhiều màu sắc - dấu 31"/>
    <w:basedOn w:val="Table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BangLi7Nhiumusc-du41">
    <w:name w:val="Bảng Lưới 7 Nhiều màu sắc - dấu 41"/>
    <w:basedOn w:val="Table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BangLi7Nhiumusc-du51">
    <w:name w:val="Bảng Lưới 7 Nhiều màu sắc - dấu 51"/>
    <w:basedOn w:val="Table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BangLi7Nhiumusc-imnhn61">
    <w:name w:val="Bảng Lưới 7 Nhiều màu sắc - Điểm nhấn 61"/>
    <w:basedOn w:val="Table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92054E"/>
    <w:rPr>
      <w:color w:val="2B579A"/>
      <w:shd w:val="clear" w:color="auto" w:fill="E6E6E6"/>
    </w:rPr>
  </w:style>
  <w:style w:type="character" w:styleId="HTMLAcronym">
    <w:name w:val="HTML Acronym"/>
    <w:basedOn w:val="DefaultParagraphFont"/>
    <w:uiPriority w:val="99"/>
    <w:semiHidden/>
    <w:unhideWhenUsed/>
    <w:rsid w:val="0092054E"/>
  </w:style>
  <w:style w:type="paragraph" w:styleId="HTMLAddress">
    <w:name w:val="HTML Address"/>
    <w:basedOn w:val="Normal"/>
    <w:link w:val="HTMLAddressChar"/>
    <w:uiPriority w:val="99"/>
    <w:semiHidden/>
    <w:unhideWhenUsed/>
    <w:rsid w:val="0092054E"/>
    <w:pPr>
      <w:spacing w:after="0"/>
    </w:pPr>
    <w:rPr>
      <w:i/>
      <w:iCs/>
    </w:rPr>
  </w:style>
  <w:style w:type="character" w:customStyle="1" w:styleId="HTMLAddressChar">
    <w:name w:val="HTML Address Char"/>
    <w:basedOn w:val="DefaultParagraphFont"/>
    <w:link w:val="HTMLAddress"/>
    <w:uiPriority w:val="99"/>
    <w:semiHidden/>
    <w:rsid w:val="0092054E"/>
    <w:rPr>
      <w:i/>
      <w:iCs/>
    </w:rPr>
  </w:style>
  <w:style w:type="character" w:styleId="HTMLCite">
    <w:name w:val="HTML Cite"/>
    <w:basedOn w:val="DefaultParagraphFont"/>
    <w:uiPriority w:val="99"/>
    <w:semiHidden/>
    <w:unhideWhenUsed/>
    <w:rsid w:val="0092054E"/>
    <w:rPr>
      <w:i/>
      <w:iCs/>
    </w:rPr>
  </w:style>
  <w:style w:type="character" w:styleId="HTMLCode">
    <w:name w:val="HTML Code"/>
    <w:basedOn w:val="DefaultParagraphFont"/>
    <w:uiPriority w:val="99"/>
    <w:semiHidden/>
    <w:unhideWhenUsed/>
    <w:rsid w:val="0092054E"/>
    <w:rPr>
      <w:rFonts w:ascii="Consolas" w:hAnsi="Consolas"/>
      <w:sz w:val="22"/>
      <w:szCs w:val="20"/>
    </w:rPr>
  </w:style>
  <w:style w:type="character" w:styleId="HTMLDefinition">
    <w:name w:val="HTML Definition"/>
    <w:basedOn w:val="DefaultParagraphFont"/>
    <w:uiPriority w:val="99"/>
    <w:semiHidden/>
    <w:unhideWhenUsed/>
    <w:rsid w:val="0092054E"/>
    <w:rPr>
      <w:i/>
      <w:iCs/>
    </w:rPr>
  </w:style>
  <w:style w:type="character" w:styleId="HTMLKeyboard">
    <w:name w:val="HTML Keyboard"/>
    <w:basedOn w:val="DefaultParagraphFont"/>
    <w:uiPriority w:val="99"/>
    <w:semiHidden/>
    <w:unhideWhenUsed/>
    <w:rsid w:val="0092054E"/>
    <w:rPr>
      <w:rFonts w:ascii="Consolas" w:hAnsi="Consolas"/>
      <w:sz w:val="22"/>
      <w:szCs w:val="20"/>
    </w:rPr>
  </w:style>
  <w:style w:type="paragraph" w:styleId="HTMLPreformatted">
    <w:name w:val="HTML Preformatted"/>
    <w:basedOn w:val="Normal"/>
    <w:link w:val="HTMLPreformattedChar"/>
    <w:uiPriority w:val="99"/>
    <w:semiHidden/>
    <w:unhideWhenUsed/>
    <w:rsid w:val="0092054E"/>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2054E"/>
    <w:rPr>
      <w:rFonts w:ascii="Consolas" w:hAnsi="Consolas"/>
      <w:szCs w:val="20"/>
    </w:rPr>
  </w:style>
  <w:style w:type="character" w:styleId="HTMLSample">
    <w:name w:val="HTML Sample"/>
    <w:basedOn w:val="DefaultParagraphFont"/>
    <w:uiPriority w:val="99"/>
    <w:semiHidden/>
    <w:unhideWhenUsed/>
    <w:rsid w:val="0092054E"/>
    <w:rPr>
      <w:rFonts w:ascii="Consolas" w:hAnsi="Consolas"/>
      <w:sz w:val="24"/>
      <w:szCs w:val="24"/>
    </w:rPr>
  </w:style>
  <w:style w:type="character" w:styleId="HTMLTypewriter">
    <w:name w:val="HTML Typewriter"/>
    <w:basedOn w:val="DefaultParagraphFont"/>
    <w:uiPriority w:val="99"/>
    <w:semiHidden/>
    <w:unhideWhenUsed/>
    <w:rsid w:val="0092054E"/>
    <w:rPr>
      <w:rFonts w:ascii="Consolas" w:hAnsi="Consolas"/>
      <w:sz w:val="22"/>
      <w:szCs w:val="20"/>
    </w:rPr>
  </w:style>
  <w:style w:type="character" w:styleId="HTMLVariable">
    <w:name w:val="HTML Variable"/>
    <w:basedOn w:val="DefaultParagraphFont"/>
    <w:uiPriority w:val="99"/>
    <w:semiHidden/>
    <w:unhideWhenUsed/>
    <w:rsid w:val="0092054E"/>
    <w:rPr>
      <w:i/>
      <w:iCs/>
    </w:rPr>
  </w:style>
  <w:style w:type="character" w:styleId="Hyperlink">
    <w:name w:val="Hyperlink"/>
    <w:basedOn w:val="DefaultParagraphFon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IndexHeading">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6605"/>
    <w:rPr>
      <w:i/>
      <w:iCs/>
      <w:color w:val="365F91" w:themeColor="accent1" w:themeShade="BF"/>
    </w:rPr>
  </w:style>
  <w:style w:type="table" w:styleId="LightGrid">
    <w:name w:val="Light Grid"/>
    <w:basedOn w:val="Table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2054E"/>
  </w:style>
  <w:style w:type="paragraph" w:styleId="List">
    <w:name w:val="List"/>
    <w:basedOn w:val="Normal"/>
    <w:uiPriority w:val="99"/>
    <w:semiHidden/>
    <w:unhideWhenUsed/>
    <w:rsid w:val="0092054E"/>
    <w:pPr>
      <w:ind w:left="283" w:hanging="283"/>
      <w:contextualSpacing/>
    </w:pPr>
  </w:style>
  <w:style w:type="paragraph" w:styleId="List2">
    <w:name w:val="List 2"/>
    <w:basedOn w:val="Normal"/>
    <w:uiPriority w:val="99"/>
    <w:semiHidden/>
    <w:unhideWhenUsed/>
    <w:rsid w:val="0092054E"/>
    <w:pPr>
      <w:ind w:left="566" w:hanging="283"/>
      <w:contextualSpacing/>
    </w:pPr>
  </w:style>
  <w:style w:type="paragraph" w:styleId="List3">
    <w:name w:val="List 3"/>
    <w:basedOn w:val="Normal"/>
    <w:uiPriority w:val="99"/>
    <w:semiHidden/>
    <w:unhideWhenUsed/>
    <w:rsid w:val="0092054E"/>
    <w:pPr>
      <w:ind w:left="849" w:hanging="283"/>
      <w:contextualSpacing/>
    </w:pPr>
  </w:style>
  <w:style w:type="paragraph" w:styleId="List4">
    <w:name w:val="List 4"/>
    <w:basedOn w:val="Normal"/>
    <w:uiPriority w:val="99"/>
    <w:semiHidden/>
    <w:unhideWhenUsed/>
    <w:rsid w:val="0092054E"/>
    <w:pPr>
      <w:ind w:left="1132" w:hanging="283"/>
      <w:contextualSpacing/>
    </w:pPr>
  </w:style>
  <w:style w:type="paragraph" w:styleId="List5">
    <w:name w:val="List 5"/>
    <w:basedOn w:val="Normal"/>
    <w:uiPriority w:val="99"/>
    <w:semiHidden/>
    <w:unhideWhenUsed/>
    <w:rsid w:val="0092054E"/>
    <w:pPr>
      <w:ind w:left="1415" w:hanging="283"/>
      <w:contextualSpacing/>
    </w:pPr>
  </w:style>
  <w:style w:type="paragraph" w:styleId="ListBullet">
    <w:name w:val="List Bullet"/>
    <w:basedOn w:val="Normal"/>
    <w:uiPriority w:val="99"/>
    <w:semiHidden/>
    <w:unhideWhenUsed/>
    <w:rsid w:val="0092054E"/>
    <w:pPr>
      <w:numPr>
        <w:numId w:val="1"/>
      </w:numPr>
      <w:contextualSpacing/>
    </w:pPr>
  </w:style>
  <w:style w:type="paragraph" w:styleId="ListBullet2">
    <w:name w:val="List Bullet 2"/>
    <w:basedOn w:val="Normal"/>
    <w:uiPriority w:val="99"/>
    <w:semiHidden/>
    <w:unhideWhenUsed/>
    <w:rsid w:val="0092054E"/>
    <w:pPr>
      <w:numPr>
        <w:numId w:val="2"/>
      </w:numPr>
      <w:contextualSpacing/>
    </w:pPr>
  </w:style>
  <w:style w:type="paragraph" w:styleId="ListBullet3">
    <w:name w:val="List Bullet 3"/>
    <w:basedOn w:val="Normal"/>
    <w:uiPriority w:val="99"/>
    <w:semiHidden/>
    <w:unhideWhenUsed/>
    <w:rsid w:val="0092054E"/>
    <w:pPr>
      <w:numPr>
        <w:numId w:val="3"/>
      </w:numPr>
      <w:contextualSpacing/>
    </w:pPr>
  </w:style>
  <w:style w:type="paragraph" w:styleId="ListBullet4">
    <w:name w:val="List Bullet 4"/>
    <w:basedOn w:val="Normal"/>
    <w:uiPriority w:val="99"/>
    <w:semiHidden/>
    <w:unhideWhenUsed/>
    <w:rsid w:val="0092054E"/>
    <w:pPr>
      <w:numPr>
        <w:numId w:val="4"/>
      </w:numPr>
      <w:contextualSpacing/>
    </w:pPr>
  </w:style>
  <w:style w:type="paragraph" w:styleId="ListBullet5">
    <w:name w:val="List Bullet 5"/>
    <w:basedOn w:val="Normal"/>
    <w:uiPriority w:val="99"/>
    <w:semiHidden/>
    <w:unhideWhenUsed/>
    <w:rsid w:val="0092054E"/>
    <w:pPr>
      <w:numPr>
        <w:numId w:val="5"/>
      </w:numPr>
      <w:contextualSpacing/>
    </w:pPr>
  </w:style>
  <w:style w:type="paragraph" w:styleId="ListContinue">
    <w:name w:val="List Continue"/>
    <w:basedOn w:val="Normal"/>
    <w:uiPriority w:val="99"/>
    <w:semiHidden/>
    <w:unhideWhenUsed/>
    <w:rsid w:val="0092054E"/>
    <w:pPr>
      <w:spacing w:after="120"/>
      <w:ind w:left="283"/>
      <w:contextualSpacing/>
    </w:pPr>
  </w:style>
  <w:style w:type="paragraph" w:styleId="ListContinue2">
    <w:name w:val="List Continue 2"/>
    <w:basedOn w:val="Normal"/>
    <w:uiPriority w:val="99"/>
    <w:semiHidden/>
    <w:unhideWhenUsed/>
    <w:rsid w:val="0092054E"/>
    <w:pPr>
      <w:spacing w:after="120"/>
      <w:ind w:left="566"/>
      <w:contextualSpacing/>
    </w:pPr>
  </w:style>
  <w:style w:type="paragraph" w:styleId="ListContinue3">
    <w:name w:val="List Continue 3"/>
    <w:basedOn w:val="Normal"/>
    <w:uiPriority w:val="99"/>
    <w:semiHidden/>
    <w:unhideWhenUsed/>
    <w:rsid w:val="0092054E"/>
    <w:pPr>
      <w:spacing w:after="120"/>
      <w:ind w:left="849"/>
      <w:contextualSpacing/>
    </w:pPr>
  </w:style>
  <w:style w:type="paragraph" w:styleId="ListContinue4">
    <w:name w:val="List Continue 4"/>
    <w:basedOn w:val="Normal"/>
    <w:uiPriority w:val="99"/>
    <w:semiHidden/>
    <w:unhideWhenUsed/>
    <w:rsid w:val="0092054E"/>
    <w:pPr>
      <w:spacing w:after="120"/>
      <w:ind w:left="1132"/>
      <w:contextualSpacing/>
    </w:pPr>
  </w:style>
  <w:style w:type="paragraph" w:styleId="ListContinue5">
    <w:name w:val="List Continue 5"/>
    <w:basedOn w:val="Normal"/>
    <w:uiPriority w:val="99"/>
    <w:semiHidden/>
    <w:unhideWhenUsed/>
    <w:rsid w:val="0092054E"/>
    <w:pPr>
      <w:spacing w:after="120"/>
      <w:ind w:left="1415"/>
      <w:contextualSpacing/>
    </w:pPr>
  </w:style>
  <w:style w:type="paragraph" w:styleId="ListNumber">
    <w:name w:val="List Number"/>
    <w:basedOn w:val="Normal"/>
    <w:uiPriority w:val="99"/>
    <w:semiHidden/>
    <w:unhideWhenUsed/>
    <w:rsid w:val="0092054E"/>
    <w:pPr>
      <w:numPr>
        <w:numId w:val="6"/>
      </w:numPr>
      <w:contextualSpacing/>
    </w:pPr>
  </w:style>
  <w:style w:type="paragraph" w:styleId="ListNumber2">
    <w:name w:val="List Number 2"/>
    <w:basedOn w:val="Normal"/>
    <w:uiPriority w:val="99"/>
    <w:semiHidden/>
    <w:unhideWhenUsed/>
    <w:rsid w:val="0092054E"/>
    <w:pPr>
      <w:numPr>
        <w:numId w:val="7"/>
      </w:numPr>
      <w:contextualSpacing/>
    </w:pPr>
  </w:style>
  <w:style w:type="paragraph" w:styleId="ListNumber3">
    <w:name w:val="List Number 3"/>
    <w:basedOn w:val="Normal"/>
    <w:uiPriority w:val="99"/>
    <w:semiHidden/>
    <w:unhideWhenUsed/>
    <w:rsid w:val="0092054E"/>
    <w:pPr>
      <w:numPr>
        <w:numId w:val="8"/>
      </w:numPr>
      <w:contextualSpacing/>
    </w:pPr>
  </w:style>
  <w:style w:type="paragraph" w:styleId="ListNumber4">
    <w:name w:val="List Number 4"/>
    <w:basedOn w:val="Normal"/>
    <w:uiPriority w:val="99"/>
    <w:semiHidden/>
    <w:unhideWhenUsed/>
    <w:rsid w:val="0092054E"/>
    <w:pPr>
      <w:numPr>
        <w:numId w:val="9"/>
      </w:numPr>
      <w:contextualSpacing/>
    </w:pPr>
  </w:style>
  <w:style w:type="paragraph" w:styleId="ListNumber5">
    <w:name w:val="List Number 5"/>
    <w:basedOn w:val="Normal"/>
    <w:uiPriority w:val="99"/>
    <w:semiHidden/>
    <w:unhideWhenUsed/>
    <w:rsid w:val="0092054E"/>
    <w:pPr>
      <w:numPr>
        <w:numId w:val="10"/>
      </w:numPr>
      <w:contextualSpacing/>
    </w:pPr>
  </w:style>
  <w:style w:type="paragraph" w:styleId="ListParagraph">
    <w:name w:val="List Paragraph"/>
    <w:basedOn w:val="Normal"/>
    <w:uiPriority w:val="34"/>
    <w:semiHidden/>
    <w:unhideWhenUsed/>
    <w:qFormat/>
    <w:rsid w:val="0092054E"/>
    <w:pPr>
      <w:ind w:left="720"/>
      <w:contextualSpacing/>
    </w:pPr>
  </w:style>
  <w:style w:type="table" w:customStyle="1" w:styleId="BangDanhsch1Nhat1">
    <w:name w:val="Bảng Danh sách 1 Nhạt1"/>
    <w:basedOn w:val="Table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ngDanhsch1Nhat-Nhnmanh11">
    <w:name w:val="Bảng Danh sách 1 Nhạt - Nhấn mạnh 11"/>
    <w:basedOn w:val="Table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BangDanhsch1Nhat-Nhnmanh21">
    <w:name w:val="Bảng Danh sách 1 Nhạt - Nhấn mạnh 21"/>
    <w:basedOn w:val="Table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BangDanhsch1Nhat-Nhnmanh31">
    <w:name w:val="Bảng Danh sách 1 Nhạt - Nhấn mạnh 31"/>
    <w:basedOn w:val="Table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BangDanhsch1Nhat-imnhn41">
    <w:name w:val="Bảng Danh sách 1 Nhạt - Điểm nhấn 41"/>
    <w:basedOn w:val="Table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BangDanhsch1Nhat-imnhn51">
    <w:name w:val="Bảng Danh sách 1 Nhạt - Điểm nhấn 51"/>
    <w:basedOn w:val="Table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BangDanhsch1Nhat-Nhnmanh61">
    <w:name w:val="Bảng Danh sách 1 Nhạt - Nhấn mạnh 61"/>
    <w:basedOn w:val="Table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DanhschBng21">
    <w:name w:val="Danh sách Bảng 21"/>
    <w:basedOn w:val="Table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DanhschBng2-Nhnmanh11">
    <w:name w:val="Danh sách Bảng 2 - Nhấn mạnh 11"/>
    <w:basedOn w:val="Table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DanhschBng2-Nhnmanh21">
    <w:name w:val="Danh sách Bảng 2 - Nhấn mạnh 21"/>
    <w:basedOn w:val="Table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DanhschBng2-Nhnmanh31">
    <w:name w:val="Danh sách Bảng 2 - Nhấn mạnh 31"/>
    <w:basedOn w:val="Table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DanhschBng2-Nhnmanh41">
    <w:name w:val="Danh sách Bảng 2 - Nhấn mạnh 41"/>
    <w:basedOn w:val="Table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DanhschBng2-Nhnmanh51">
    <w:name w:val="Danh sách Bảng 2 - Nhấn mạnh 51"/>
    <w:basedOn w:val="Table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DanhschBng2-Nhnmanh61">
    <w:name w:val="Danh sách Bảng 2 - Nhấn mạnh 61"/>
    <w:basedOn w:val="Table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DanhschBng31">
    <w:name w:val="Danh sách Bảng 31"/>
    <w:basedOn w:val="Table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DanhschBng3-Nhnmanh11">
    <w:name w:val="Danh sách Bảng 3 - Nhấn mạnh 11"/>
    <w:basedOn w:val="Table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DanhschBng3-Nhnmanh21">
    <w:name w:val="Danh sách Bảng 3 - Nhấn mạnh 21"/>
    <w:basedOn w:val="Table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DanhschBng3-Nhnmanh31">
    <w:name w:val="Danh sách Bảng 3 - Nhấn mạnh 31"/>
    <w:basedOn w:val="Table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DanhschBng3-Nhnmanh41">
    <w:name w:val="Danh sách Bảng 3 - Nhấn mạnh 41"/>
    <w:basedOn w:val="Table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DanhschBng3-Nhnmanh51">
    <w:name w:val="Danh sách Bảng 3 - Nhấn mạnh 51"/>
    <w:basedOn w:val="Table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DanhschBng3-Nhnmanh61">
    <w:name w:val="Danh sách Bảng 3 - Nhấn mạnh 61"/>
    <w:basedOn w:val="Table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DanhschBng41">
    <w:name w:val="Danh sách Bảng 41"/>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DanhschBng4-Nhnmanh11">
    <w:name w:val="Danh sách Bảng 4 - Nhấn mạnh 1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DanhschBng4-Nhnmanh21">
    <w:name w:val="Danh sách Bảng 4 - Nhấn mạnh 21"/>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DanhschBng4-Nhnmanh31">
    <w:name w:val="Danh sách Bảng 4 - Nhấn mạnh 31"/>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DanhschBng4-Nhnmanh41">
    <w:name w:val="Danh sách Bảng 4 - Nhấn mạnh 41"/>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DanhschBng4-Nhnmanh51">
    <w:name w:val="Danh sách Bảng 4 - Nhấn mạnh 51"/>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DanhschBng4-Nhnmanh61">
    <w:name w:val="Danh sách Bảng 4 - Nhấn mạnh 61"/>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DanhschBng5m1">
    <w:name w:val="Danh sách Bảng 5 Đậm1"/>
    <w:basedOn w:val="Table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5m-Nhnmanh11">
    <w:name w:val="Danh sách Bảng 5 Đậm - Nhấn mạnh 11"/>
    <w:basedOn w:val="Table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5m-Nhnmanh21">
    <w:name w:val="Danh sách Bảng 5 Đậm - Nhấn mạnh 21"/>
    <w:basedOn w:val="Table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5m-Nhnmanh31">
    <w:name w:val="Danh sách Bảng 5 Đậm - Nhấn mạnh 31"/>
    <w:basedOn w:val="Table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5m-Nhnmanh41">
    <w:name w:val="Danh sách Bảng 5 Đậm - Nhấn mạnh 41"/>
    <w:basedOn w:val="Table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5m-Nhnmanh51">
    <w:name w:val="Danh sách Bảng 5 Đậm - Nhấn mạnh 51"/>
    <w:basedOn w:val="Table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5m-Nhnmanh61">
    <w:name w:val="Danh sách Bảng 5 Đậm - Nhấn mạnh 61"/>
    <w:basedOn w:val="Table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DanhschBng6Nhiumusc1">
    <w:name w:val="Danh sách Bảng 6 Nhiều màu sắc1"/>
    <w:basedOn w:val="Table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DanhschBng6Nhiumusc-Nhnmanh11">
    <w:name w:val="Danh sách Bảng 6 Nhiều màu sắc - Nhấn mạnh 11"/>
    <w:basedOn w:val="Table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DanhschBng6Nhiumusc-Nhnmanh21">
    <w:name w:val="Danh sách Bảng 6 Nhiều màu sắc - Nhấn mạnh 21"/>
    <w:basedOn w:val="Table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DanhschBng6Nhiumusc-Nhnmanh31">
    <w:name w:val="Danh sách Bảng 6 Nhiều màu sắc - Nhấn mạnh 31"/>
    <w:basedOn w:val="Table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DanhschBng6Nhiumusc-Nhnmanh41">
    <w:name w:val="Danh sách Bảng 6 Nhiều màu sắc - Nhấn mạnh 41"/>
    <w:basedOn w:val="Table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DanhschBng6Nhiumusc-Nhnmanh51">
    <w:name w:val="Danh sách Bảng 6 Nhiều màu sắc - Nhấn mạnh 51"/>
    <w:basedOn w:val="Table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DanhschBng6Nhiumusc-Nhnmanh61">
    <w:name w:val="Danh sách Bảng 6 Nhiều màu sắc - Nhấn mạnh 61"/>
    <w:basedOn w:val="Table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DanhschBng7Nhiumusc1">
    <w:name w:val="Danh sách Bảng 7 Nhiều màu sắc1"/>
    <w:basedOn w:val="Table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anhschBng7Nhiumusc-Nhnmanh11">
    <w:name w:val="Danh sách Bảng 7 Nhiều màu sắc - Nhấn mạnh 11"/>
    <w:basedOn w:val="Table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anhschBng7Nhiumusc-Nhnmanh21">
    <w:name w:val="Danh sách Bảng 7 Nhiều màu sắc - Nhấn mạnh 21"/>
    <w:basedOn w:val="Table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anhschBng7Nhiumusc-Nhnmanh31">
    <w:name w:val="Danh sách Bảng 7 Nhiều màu sắc - Nhấn mạnh 31"/>
    <w:basedOn w:val="Table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anhschBng7Nhiumusc-Nhnmanh41">
    <w:name w:val="Danh sách Bảng 7 Nhiều màu sắc - Nhấn mạnh 41"/>
    <w:basedOn w:val="Table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anhschBng7Nhiumusc-Nhnmanh51">
    <w:name w:val="Danh sách Bảng 7 Nhiều màu sắc - Nhấn mạnh 51"/>
    <w:basedOn w:val="Table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DanhschBng7Nhiumusc-Nhnmanh61">
    <w:name w:val="Danh sách Bảng 7 Nhiều màu sắc - Nhấn mạnh 61"/>
    <w:basedOn w:val="Table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2054E"/>
    <w:rPr>
      <w:rFonts w:ascii="Consolas" w:hAnsi="Consolas"/>
      <w:szCs w:val="20"/>
    </w:rPr>
  </w:style>
  <w:style w:type="table" w:styleId="MediumGrid1">
    <w:name w:val="Medium Grid 1"/>
    <w:basedOn w:val="Table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cp1">
    <w:name w:val="Đề cập1"/>
    <w:basedOn w:val="DefaultParagraphFont"/>
    <w:uiPriority w:val="99"/>
    <w:semiHidden/>
    <w:unhideWhenUsed/>
    <w:rsid w:val="0092054E"/>
    <w:rPr>
      <w:color w:val="2B579A"/>
      <w:shd w:val="clear" w:color="auto" w:fill="E6E6E6"/>
    </w:rPr>
  </w:style>
  <w:style w:type="paragraph" w:styleId="MessageHeader">
    <w:name w:val="Message Header"/>
    <w:basedOn w:val="Normal"/>
    <w:link w:val="MessageHeaderCh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054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NormalIndent">
    <w:name w:val="Normal Indent"/>
    <w:basedOn w:val="Normal"/>
    <w:uiPriority w:val="99"/>
    <w:semiHidden/>
    <w:unhideWhenUsed/>
    <w:rsid w:val="0092054E"/>
    <w:pPr>
      <w:ind w:left="720"/>
    </w:pPr>
  </w:style>
  <w:style w:type="paragraph" w:styleId="NoteHeading">
    <w:name w:val="Note Heading"/>
    <w:basedOn w:val="Normal"/>
    <w:next w:val="Normal"/>
    <w:link w:val="NoteHeadingChar"/>
    <w:uiPriority w:val="99"/>
    <w:semiHidden/>
    <w:unhideWhenUsed/>
    <w:rsid w:val="0092054E"/>
    <w:pPr>
      <w:spacing w:after="0"/>
    </w:pPr>
  </w:style>
  <w:style w:type="character" w:customStyle="1" w:styleId="NoteHeadingChar">
    <w:name w:val="Note Heading Char"/>
    <w:basedOn w:val="DefaultParagraphFont"/>
    <w:link w:val="NoteHeading"/>
    <w:uiPriority w:val="99"/>
    <w:semiHidden/>
    <w:rsid w:val="0092054E"/>
  </w:style>
  <w:style w:type="character" w:styleId="PageNumber">
    <w:name w:val="page number"/>
    <w:basedOn w:val="DefaultParagraphFont"/>
    <w:uiPriority w:val="99"/>
    <w:semiHidden/>
    <w:unhideWhenUsed/>
    <w:rsid w:val="0092054E"/>
  </w:style>
  <w:style w:type="table" w:customStyle="1" w:styleId="BangThun11">
    <w:name w:val="Bảng Thuần 11"/>
    <w:basedOn w:val="Table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angThun21">
    <w:name w:val="Bảng Thuần  21"/>
    <w:basedOn w:val="Table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BangThun31">
    <w:name w:val="Bảng Thuần  31"/>
    <w:basedOn w:val="Table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BangThun41">
    <w:name w:val="Bảng Thuần  41"/>
    <w:basedOn w:val="Table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angThun51">
    <w:name w:val="Bảng Thuần  51"/>
    <w:basedOn w:val="Table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2054E"/>
    <w:pPr>
      <w:spacing w:after="0"/>
    </w:pPr>
    <w:rPr>
      <w:rFonts w:ascii="Consolas" w:hAnsi="Consolas"/>
      <w:szCs w:val="21"/>
    </w:rPr>
  </w:style>
  <w:style w:type="character" w:customStyle="1" w:styleId="PlainTextChar">
    <w:name w:val="Plain Text Char"/>
    <w:basedOn w:val="DefaultParagraphFont"/>
    <w:link w:val="PlainText"/>
    <w:uiPriority w:val="99"/>
    <w:semiHidden/>
    <w:rsid w:val="0092054E"/>
    <w:rPr>
      <w:rFonts w:ascii="Consolas" w:hAnsi="Consolas"/>
      <w:szCs w:val="21"/>
    </w:rPr>
  </w:style>
  <w:style w:type="paragraph" w:styleId="Salutation">
    <w:name w:val="Salutation"/>
    <w:basedOn w:val="Normal"/>
    <w:next w:val="Normal"/>
    <w:link w:val="SalutationChar"/>
    <w:uiPriority w:val="99"/>
    <w:semiHidden/>
    <w:unhideWhenUsed/>
    <w:rsid w:val="0092054E"/>
  </w:style>
  <w:style w:type="character" w:customStyle="1" w:styleId="SalutationChar">
    <w:name w:val="Salutation Char"/>
    <w:basedOn w:val="DefaultParagraphFont"/>
    <w:link w:val="Salutation"/>
    <w:uiPriority w:val="99"/>
    <w:semiHidden/>
    <w:rsid w:val="0092054E"/>
  </w:style>
  <w:style w:type="paragraph" w:styleId="Signature">
    <w:name w:val="Signature"/>
    <w:basedOn w:val="Normal"/>
    <w:link w:val="SignatureChar"/>
    <w:uiPriority w:val="99"/>
    <w:semiHidden/>
    <w:unhideWhenUsed/>
    <w:rsid w:val="0092054E"/>
    <w:pPr>
      <w:spacing w:after="0"/>
      <w:ind w:left="4252"/>
    </w:pPr>
  </w:style>
  <w:style w:type="character" w:customStyle="1" w:styleId="SignatureChar">
    <w:name w:val="Signature Char"/>
    <w:basedOn w:val="DefaultParagraphFont"/>
    <w:link w:val="Signature"/>
    <w:uiPriority w:val="99"/>
    <w:semiHidden/>
    <w:rsid w:val="0092054E"/>
  </w:style>
  <w:style w:type="character" w:customStyle="1" w:styleId="SiuktniThngminh1">
    <w:name w:val="Siêu kết nối Thông minh1"/>
    <w:basedOn w:val="DefaultParagraphFont"/>
    <w:uiPriority w:val="99"/>
    <w:semiHidden/>
    <w:unhideWhenUsed/>
    <w:rsid w:val="0092054E"/>
    <w:rPr>
      <w:u w:val="dotted"/>
    </w:rPr>
  </w:style>
  <w:style w:type="character" w:styleId="SubtleEmphasis">
    <w:name w:val="Subtle Emphasis"/>
    <w:basedOn w:val="DefaultParagraphFont"/>
    <w:uiPriority w:val="19"/>
    <w:semiHidden/>
    <w:unhideWhenUsed/>
    <w:qFormat/>
    <w:rsid w:val="0092054E"/>
    <w:rPr>
      <w:i/>
      <w:iCs/>
      <w:color w:val="404040" w:themeColor="text1" w:themeTint="BF"/>
    </w:rPr>
  </w:style>
  <w:style w:type="character" w:styleId="SubtleReference">
    <w:name w:val="Subtle Reference"/>
    <w:basedOn w:val="DefaultParagraphFont"/>
    <w:uiPriority w:val="31"/>
    <w:semiHidden/>
    <w:unhideWhenUsed/>
    <w:qFormat/>
    <w:rsid w:val="0092054E"/>
    <w:rPr>
      <w:smallCaps/>
      <w:color w:val="5A5A5A" w:themeColor="text1" w:themeTint="A5"/>
    </w:rPr>
  </w:style>
  <w:style w:type="table" w:styleId="Table3Deffects1">
    <w:name w:val="Table 3D effects 1"/>
    <w:basedOn w:val="Table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BngLiNhat1">
    <w:name w:val="Bảng Lưới Nhạt1"/>
    <w:basedOn w:val="Table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2054E"/>
    <w:pPr>
      <w:spacing w:after="0"/>
      <w:ind w:left="220" w:hanging="220"/>
    </w:pPr>
  </w:style>
  <w:style w:type="paragraph" w:styleId="TableofFigures">
    <w:name w:val="table of figures"/>
    <w:basedOn w:val="Normal"/>
    <w:next w:val="Normal"/>
    <w:uiPriority w:val="99"/>
    <w:semiHidden/>
    <w:unhideWhenUsed/>
    <w:rsid w:val="0092054E"/>
    <w:pPr>
      <w:spacing w:after="0"/>
    </w:pPr>
  </w:style>
  <w:style w:type="table" w:styleId="TableProfessional">
    <w:name w:val="Table Professional"/>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054E"/>
    <w:pPr>
      <w:spacing w:after="100"/>
    </w:pPr>
  </w:style>
  <w:style w:type="paragraph" w:styleId="TOC2">
    <w:name w:val="toc 2"/>
    <w:basedOn w:val="Normal"/>
    <w:next w:val="Normal"/>
    <w:autoRedefine/>
    <w:uiPriority w:val="39"/>
    <w:semiHidden/>
    <w:unhideWhenUsed/>
    <w:rsid w:val="0092054E"/>
    <w:pPr>
      <w:spacing w:after="100"/>
      <w:ind w:left="220"/>
    </w:pPr>
  </w:style>
  <w:style w:type="paragraph" w:styleId="TOC3">
    <w:name w:val="toc 3"/>
    <w:basedOn w:val="Normal"/>
    <w:next w:val="Normal"/>
    <w:autoRedefine/>
    <w:uiPriority w:val="39"/>
    <w:semiHidden/>
    <w:unhideWhenUsed/>
    <w:rsid w:val="0092054E"/>
    <w:pPr>
      <w:spacing w:after="100"/>
      <w:ind w:left="440"/>
    </w:pPr>
  </w:style>
  <w:style w:type="paragraph" w:styleId="TOC4">
    <w:name w:val="toc 4"/>
    <w:basedOn w:val="Normal"/>
    <w:next w:val="Normal"/>
    <w:autoRedefine/>
    <w:uiPriority w:val="39"/>
    <w:semiHidden/>
    <w:unhideWhenUsed/>
    <w:rsid w:val="0092054E"/>
    <w:pPr>
      <w:spacing w:after="100"/>
      <w:ind w:left="660"/>
    </w:pPr>
  </w:style>
  <w:style w:type="paragraph" w:styleId="TOC5">
    <w:name w:val="toc 5"/>
    <w:basedOn w:val="Normal"/>
    <w:next w:val="Normal"/>
    <w:autoRedefine/>
    <w:uiPriority w:val="39"/>
    <w:semiHidden/>
    <w:unhideWhenUsed/>
    <w:rsid w:val="0092054E"/>
    <w:pPr>
      <w:spacing w:after="100"/>
      <w:ind w:left="880"/>
    </w:pPr>
  </w:style>
  <w:style w:type="paragraph" w:styleId="TOC6">
    <w:name w:val="toc 6"/>
    <w:basedOn w:val="Normal"/>
    <w:next w:val="Normal"/>
    <w:autoRedefine/>
    <w:uiPriority w:val="39"/>
    <w:semiHidden/>
    <w:unhideWhenUsed/>
    <w:rsid w:val="0092054E"/>
    <w:pPr>
      <w:spacing w:after="100"/>
      <w:ind w:left="1100"/>
    </w:pPr>
  </w:style>
  <w:style w:type="paragraph" w:styleId="TOC7">
    <w:name w:val="toc 7"/>
    <w:basedOn w:val="Normal"/>
    <w:next w:val="Normal"/>
    <w:autoRedefine/>
    <w:uiPriority w:val="39"/>
    <w:semiHidden/>
    <w:unhideWhenUsed/>
    <w:rsid w:val="0092054E"/>
    <w:pPr>
      <w:spacing w:after="100"/>
      <w:ind w:left="1320"/>
    </w:pPr>
  </w:style>
  <w:style w:type="paragraph" w:styleId="TOC8">
    <w:name w:val="toc 8"/>
    <w:basedOn w:val="Normal"/>
    <w:next w:val="Normal"/>
    <w:autoRedefine/>
    <w:uiPriority w:val="39"/>
    <w:semiHidden/>
    <w:unhideWhenUsed/>
    <w:rsid w:val="0092054E"/>
    <w:pPr>
      <w:spacing w:after="100"/>
      <w:ind w:left="1540"/>
    </w:pPr>
  </w:style>
  <w:style w:type="paragraph" w:styleId="TOC9">
    <w:name w:val="toc 9"/>
    <w:basedOn w:val="Normal"/>
    <w:next w:val="Normal"/>
    <w:autoRedefine/>
    <w:uiPriority w:val="39"/>
    <w:semiHidden/>
    <w:unhideWhenUsed/>
    <w:rsid w:val="0092054E"/>
    <w:pPr>
      <w:spacing w:after="100"/>
      <w:ind w:left="1760"/>
    </w:pPr>
  </w:style>
  <w:style w:type="character" w:customStyle="1" w:styleId="cpChagiiquyt1">
    <w:name w:val="Đề cập Chưa giải quyết1"/>
    <w:basedOn w:val="DefaultParagraphFon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ng\AppData\Roaming\Microsoft\Templates\S&#417;%20y&#7871;u%20l&#253;%20l&#7883;ch%20m&#7899;i%20v&#224;o%20ngh&#787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5D664886B44BEE8175C84C1EFE4A9F"/>
        <w:category>
          <w:name w:val="Chung"/>
          <w:gallery w:val="placeholder"/>
        </w:category>
        <w:types>
          <w:type w:val="bbPlcHdr"/>
        </w:types>
        <w:behaviors>
          <w:behavior w:val="content"/>
        </w:behaviors>
        <w:guid w:val="{1CAA0C0C-D773-4908-BC58-4217CF4E719A}"/>
      </w:docPartPr>
      <w:docPartBody>
        <w:p w:rsidR="00F16BCB" w:rsidRDefault="00EC39CF">
          <w:pPr>
            <w:pStyle w:val="295D664886B44BEE8175C84C1EFE4A9F"/>
          </w:pPr>
          <w:r w:rsidRPr="009A3F06">
            <w:rPr>
              <w:lang w:val="vi-VN" w:bidi="vi-VN"/>
            </w:rPr>
            <w:t>Mục tiêu</w:t>
          </w:r>
        </w:p>
      </w:docPartBody>
    </w:docPart>
    <w:docPart>
      <w:docPartPr>
        <w:name w:val="9360288422BA4B56A1A027FF473F929B"/>
        <w:category>
          <w:name w:val="Chung"/>
          <w:gallery w:val="placeholder"/>
        </w:category>
        <w:types>
          <w:type w:val="bbPlcHdr"/>
        </w:types>
        <w:behaviors>
          <w:behavior w:val="content"/>
        </w:behaviors>
        <w:guid w:val="{7FE03342-21F3-463A-81E1-B5EBA17FC57D}"/>
      </w:docPartPr>
      <w:docPartBody>
        <w:p w:rsidR="00F16BCB" w:rsidRDefault="00EC39CF">
          <w:pPr>
            <w:pStyle w:val="9360288422BA4B56A1A027FF473F929B"/>
          </w:pPr>
          <w:r w:rsidRPr="009A3F06">
            <w:rPr>
              <w:lang w:val="vi-VN" w:bidi="vi-VN"/>
            </w:rPr>
            <w:t xml:space="preserve">Xem qua các mẹo nhanh dưới đây để giúp bạn bắt đầu. Để thay thế văn bản mẹo bằng văn bản của bạn, chỉ cần </w:t>
          </w:r>
          <w:r>
            <w:rPr>
              <w:lang w:val="vi-VN" w:bidi="vi-VN"/>
            </w:rPr>
            <w:t>nhấn</w:t>
          </w:r>
          <w:r w:rsidRPr="009A3F06">
            <w:rPr>
              <w:lang w:val="vi-VN" w:bidi="vi-VN"/>
            </w:rPr>
            <w:t xml:space="preserve"> vào mẹo và bắt đầu nhập.</w:t>
          </w:r>
        </w:p>
      </w:docPartBody>
    </w:docPart>
    <w:docPart>
      <w:docPartPr>
        <w:name w:val="668317E8AEEE4F468A69EBEE2339DCBC"/>
        <w:category>
          <w:name w:val="Chung"/>
          <w:gallery w:val="placeholder"/>
        </w:category>
        <w:types>
          <w:type w:val="bbPlcHdr"/>
        </w:types>
        <w:behaviors>
          <w:behavior w:val="content"/>
        </w:behaviors>
        <w:guid w:val="{49F3573F-4C9F-4DF4-AED8-152E0985E66A}"/>
      </w:docPartPr>
      <w:docPartBody>
        <w:p w:rsidR="00F16BCB" w:rsidRDefault="00EC39CF">
          <w:pPr>
            <w:pStyle w:val="668317E8AEEE4F468A69EBEE2339DCBC"/>
          </w:pPr>
          <w:r>
            <w:rPr>
              <w:lang w:val="vi-VN" w:bidi="vi-VN"/>
            </w:rPr>
            <w:t>Nhập tên, địa chỉ đường, thành phố và mã ZIP, số điện thoại, địa chỉ email và website của bạn ở đầu trang, rồi xóa câu này.</w:t>
          </w:r>
        </w:p>
      </w:docPartBody>
    </w:docPart>
    <w:docPart>
      <w:docPartPr>
        <w:name w:val="6D01AB19478B4830876E020650A772AE"/>
        <w:category>
          <w:name w:val="Chung"/>
          <w:gallery w:val="placeholder"/>
        </w:category>
        <w:types>
          <w:type w:val="bbPlcHdr"/>
        </w:types>
        <w:behaviors>
          <w:behavior w:val="content"/>
        </w:behaviors>
        <w:guid w:val="{F8C08575-0F72-4D6A-AD4E-E3B33EA8DE47}"/>
      </w:docPartPr>
      <w:docPartBody>
        <w:p w:rsidR="00F16BCB" w:rsidRDefault="00EC39CF">
          <w:pPr>
            <w:pStyle w:val="6D01AB19478B4830876E020650A772AE"/>
          </w:pPr>
          <w:r w:rsidRPr="009A3F06">
            <w:rPr>
              <w:lang w:val="vi-VN" w:bidi="vi-VN"/>
            </w:rPr>
            <w:t>Kỹ năng &amp; khả năng</w:t>
          </w:r>
        </w:p>
      </w:docPartBody>
    </w:docPart>
    <w:docPart>
      <w:docPartPr>
        <w:name w:val="4BD0B3E4FC5945AEAC77E1B8DFB6C049"/>
        <w:category>
          <w:name w:val="Chung"/>
          <w:gallery w:val="placeholder"/>
        </w:category>
        <w:types>
          <w:type w:val="bbPlcHdr"/>
        </w:types>
        <w:behaviors>
          <w:behavior w:val="content"/>
        </w:behaviors>
        <w:guid w:val="{1F29E300-452E-4745-B841-BB3B8E75239C}"/>
      </w:docPartPr>
      <w:docPartBody>
        <w:p w:rsidR="00F16BCB" w:rsidRDefault="00EC39CF">
          <w:pPr>
            <w:pStyle w:val="4BD0B3E4FC5945AEAC77E1B8DFB6C049"/>
          </w:pPr>
          <w:r w:rsidRPr="009A3F06">
            <w:rPr>
              <w:lang w:val="vi-VN" w:bidi="vi-VN"/>
            </w:rPr>
            <w:t xml:space="preserve">Trên tab Thiết kế của dải băng, xem qua các bộ sưu tập Chủ đề, Màu và Phông chữ để có giao diện tùy chỉnh chỉ với một thao tác </w:t>
          </w:r>
          <w:r>
            <w:rPr>
              <w:lang w:val="vi-VN" w:bidi="vi-VN"/>
            </w:rPr>
            <w:t>nhấn</w:t>
          </w:r>
          <w:r w:rsidRPr="009A3F06">
            <w:rPr>
              <w:lang w:val="vi-VN" w:bidi="vi-VN"/>
            </w:rPr>
            <w:t>.</w:t>
          </w:r>
        </w:p>
      </w:docPartBody>
    </w:docPart>
    <w:docPart>
      <w:docPartPr>
        <w:name w:val="5B4C41D1E3B548F5A3F56437D4C38C56"/>
        <w:category>
          <w:name w:val="Chung"/>
          <w:gallery w:val="placeholder"/>
        </w:category>
        <w:types>
          <w:type w:val="bbPlcHdr"/>
        </w:types>
        <w:behaviors>
          <w:behavior w:val="content"/>
        </w:behaviors>
        <w:guid w:val="{5A32FB63-C2FC-4B88-BF19-4ECF250D9DA6}"/>
      </w:docPartPr>
      <w:docPartBody>
        <w:p w:rsidR="00F16BCB" w:rsidRDefault="00EC39CF">
          <w:pPr>
            <w:pStyle w:val="5B4C41D1E3B548F5A3F56437D4C38C56"/>
          </w:pPr>
          <w:r w:rsidRPr="009A3F06">
            <w:rPr>
              <w:lang w:val="vi-VN" w:bidi="vi-VN"/>
            </w:rPr>
            <w:t>Kinh nghiệm</w:t>
          </w:r>
        </w:p>
      </w:docPartBody>
    </w:docPart>
    <w:docPart>
      <w:docPartPr>
        <w:name w:val="F6AB6AD5D9944B229F0E3C3975435EA5"/>
        <w:category>
          <w:name w:val="Chung"/>
          <w:gallery w:val="placeholder"/>
        </w:category>
        <w:types>
          <w:type w:val="bbPlcHdr"/>
        </w:types>
        <w:behaviors>
          <w:behavior w:val="content"/>
        </w:behaviors>
        <w:guid w:val="{7E059A11-C315-496E-BD37-5A60CDAE9966}"/>
      </w:docPartPr>
      <w:docPartBody>
        <w:p w:rsidR="00F16BCB" w:rsidRDefault="00EC39CF">
          <w:pPr>
            <w:pStyle w:val="F6AB6AD5D9944B229F0E3C3975435EA5"/>
          </w:pPr>
          <w:r w:rsidRPr="0087650A">
            <w:rPr>
              <w:lang w:val="vi-VN" w:bidi="vi-VN"/>
            </w:rPr>
            <w:t>Chức danh 1</w:t>
          </w:r>
        </w:p>
      </w:docPartBody>
    </w:docPart>
    <w:docPart>
      <w:docPartPr>
        <w:name w:val="2C9754065AA44358B0799A36CA9AE2EA"/>
        <w:category>
          <w:name w:val="Chung"/>
          <w:gallery w:val="placeholder"/>
        </w:category>
        <w:types>
          <w:type w:val="bbPlcHdr"/>
        </w:types>
        <w:behaviors>
          <w:behavior w:val="content"/>
        </w:behaviors>
        <w:guid w:val="{5F1AF283-76FB-492A-B2CA-373EA58537A1}"/>
      </w:docPartPr>
      <w:docPartBody>
        <w:p w:rsidR="00F16BCB" w:rsidRDefault="00EC39CF">
          <w:pPr>
            <w:pStyle w:val="2C9754065AA44358B0799A36CA9AE2EA"/>
          </w:pPr>
          <w:r w:rsidRPr="0087650A">
            <w:rPr>
              <w:lang w:val="vi-VN" w:bidi="vi-VN"/>
            </w:rPr>
            <w:t>Tên công ty</w:t>
          </w:r>
        </w:p>
      </w:docPartBody>
    </w:docPart>
    <w:docPart>
      <w:docPartPr>
        <w:name w:val="FEAC7EC867CC4054A92B697763970E3E"/>
        <w:category>
          <w:name w:val="Chung"/>
          <w:gallery w:val="placeholder"/>
        </w:category>
        <w:types>
          <w:type w:val="bbPlcHdr"/>
        </w:types>
        <w:behaviors>
          <w:behavior w:val="content"/>
        </w:behaviors>
        <w:guid w:val="{5D559EFA-37FB-4A98-9431-3CA79450E91F}"/>
      </w:docPartPr>
      <w:docPartBody>
        <w:p w:rsidR="00F16BCB" w:rsidRDefault="00EC39CF">
          <w:pPr>
            <w:pStyle w:val="FEAC7EC867CC4054A92B697763970E3E"/>
          </w:pPr>
          <w:r w:rsidRPr="009A3F06">
            <w:rPr>
              <w:lang w:val="vi-VN" w:bidi="vi-VN"/>
            </w:rPr>
            <w:t>Đây là nơi để tổng hợp ngắn gọn về các trách nhiệm chủ chốt cũng như thành tích xuất sắc của bạn.</w:t>
          </w:r>
        </w:p>
      </w:docPartBody>
    </w:docPart>
    <w:docPart>
      <w:docPartPr>
        <w:name w:val="914E98B207FE48048D2F353A5A8881C5"/>
        <w:category>
          <w:name w:val="Chung"/>
          <w:gallery w:val="placeholder"/>
        </w:category>
        <w:types>
          <w:type w:val="bbPlcHdr"/>
        </w:types>
        <w:behaviors>
          <w:behavior w:val="content"/>
        </w:behaviors>
        <w:guid w:val="{5668FB8C-7F5C-4DD4-8064-4CDD05F950FE}"/>
      </w:docPartPr>
      <w:docPartBody>
        <w:p w:rsidR="00F16BCB" w:rsidRDefault="00EC39CF">
          <w:pPr>
            <w:pStyle w:val="914E98B207FE48048D2F353A5A8881C5"/>
          </w:pPr>
          <w:r w:rsidRPr="009A3F06">
            <w:rPr>
              <w:lang w:val="vi-VN" w:bidi="vi-VN"/>
            </w:rPr>
            <w:t>Ngày bắt đầu</w:t>
          </w:r>
        </w:p>
      </w:docPartBody>
    </w:docPart>
    <w:docPart>
      <w:docPartPr>
        <w:name w:val="6D6433656ACE41318550F1CF9CB9DC8F"/>
        <w:category>
          <w:name w:val="Chung"/>
          <w:gallery w:val="placeholder"/>
        </w:category>
        <w:types>
          <w:type w:val="bbPlcHdr"/>
        </w:types>
        <w:behaviors>
          <w:behavior w:val="content"/>
        </w:behaviors>
        <w:guid w:val="{9B681692-18E0-451F-9EBE-8D73DA82618F}"/>
      </w:docPartPr>
      <w:docPartBody>
        <w:p w:rsidR="00F16BCB" w:rsidRDefault="00EC39CF">
          <w:pPr>
            <w:pStyle w:val="6D6433656ACE41318550F1CF9CB9DC8F"/>
          </w:pPr>
          <w:r w:rsidRPr="009A3F06">
            <w:rPr>
              <w:lang w:val="vi-VN" w:bidi="vi-VN"/>
            </w:rPr>
            <w:t>Ngày kết thúc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HGGothicM">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FB"/>
    <w:rsid w:val="00A77049"/>
    <w:rsid w:val="00B176FB"/>
    <w:rsid w:val="00C67349"/>
    <w:rsid w:val="00D17667"/>
    <w:rsid w:val="00EC39CF"/>
    <w:rsid w:val="00F16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5D664886B44BEE8175C84C1EFE4A9F">
    <w:name w:val="295D664886B44BEE8175C84C1EFE4A9F"/>
  </w:style>
  <w:style w:type="paragraph" w:customStyle="1" w:styleId="9360288422BA4B56A1A027FF473F929B">
    <w:name w:val="9360288422BA4B56A1A027FF473F929B"/>
  </w:style>
  <w:style w:type="paragraph" w:customStyle="1" w:styleId="668317E8AEEE4F468A69EBEE2339DCBC">
    <w:name w:val="668317E8AEEE4F468A69EBEE2339DCBC"/>
  </w:style>
  <w:style w:type="paragraph" w:customStyle="1" w:styleId="6D01AB19478B4830876E020650A772AE">
    <w:name w:val="6D01AB19478B4830876E020650A772AE"/>
  </w:style>
  <w:style w:type="paragraph" w:customStyle="1" w:styleId="4BD0B3E4FC5945AEAC77E1B8DFB6C049">
    <w:name w:val="4BD0B3E4FC5945AEAC77E1B8DFB6C049"/>
  </w:style>
  <w:style w:type="paragraph" w:customStyle="1" w:styleId="5B4C41D1E3B548F5A3F56437D4C38C56">
    <w:name w:val="5B4C41D1E3B548F5A3F56437D4C38C56"/>
  </w:style>
  <w:style w:type="paragraph" w:customStyle="1" w:styleId="F6AB6AD5D9944B229F0E3C3975435EA5">
    <w:name w:val="F6AB6AD5D9944B229F0E3C3975435EA5"/>
  </w:style>
  <w:style w:type="paragraph" w:customStyle="1" w:styleId="2C9754065AA44358B0799A36CA9AE2EA">
    <w:name w:val="2C9754065AA44358B0799A36CA9AE2EA"/>
  </w:style>
  <w:style w:type="paragraph" w:customStyle="1" w:styleId="FEAC7EC867CC4054A92B697763970E3E">
    <w:name w:val="FEAC7EC867CC4054A92B697763970E3E"/>
  </w:style>
  <w:style w:type="paragraph" w:customStyle="1" w:styleId="914E98B207FE48048D2F353A5A8881C5">
    <w:name w:val="914E98B207FE48048D2F353A5A8881C5"/>
  </w:style>
  <w:style w:type="paragraph" w:customStyle="1" w:styleId="6D6433656ACE41318550F1CF9CB9DC8F">
    <w:name w:val="6D6433656ACE41318550F1CF9CB9DC8F"/>
  </w:style>
  <w:style w:type="paragraph" w:customStyle="1" w:styleId="6E6A6840F2DC4B7B8327BF74F33F09F9">
    <w:name w:val="6E6A6840F2DC4B7B8327BF74F33F09F9"/>
  </w:style>
  <w:style w:type="paragraph" w:customStyle="1" w:styleId="E50F9989EAF948F9AF9117D59128BBCC">
    <w:name w:val="E50F9989EAF948F9AF9117D59128BBCC"/>
  </w:style>
  <w:style w:type="paragraph" w:customStyle="1" w:styleId="BFD7830EE82848D29A7ED7510B5CA904">
    <w:name w:val="BFD7830EE82848D29A7ED7510B5CA904"/>
  </w:style>
  <w:style w:type="paragraph" w:customStyle="1" w:styleId="36B0973F604D40EAB308E2809EEFC65A">
    <w:name w:val="36B0973F604D40EAB308E2809EEFC65A"/>
  </w:style>
  <w:style w:type="paragraph" w:customStyle="1" w:styleId="53E5E2A6779F4954AC64F8063E688B08">
    <w:name w:val="53E5E2A6779F4954AC64F8063E688B08"/>
  </w:style>
  <w:style w:type="paragraph" w:customStyle="1" w:styleId="CEC7777B74D2488E896A1742036E4442">
    <w:name w:val="CEC7777B74D2488E896A1742036E4442"/>
  </w:style>
  <w:style w:type="character" w:styleId="Strong">
    <w:name w:val="Strong"/>
    <w:basedOn w:val="DefaultParagraphFont"/>
    <w:uiPriority w:val="4"/>
    <w:qFormat/>
    <w:rPr>
      <w:rFonts w:ascii="Calibri" w:hAnsi="Calibri"/>
      <w:b/>
      <w:bCs/>
    </w:rPr>
  </w:style>
  <w:style w:type="paragraph" w:customStyle="1" w:styleId="B3DEC97A16AA4D8DBDE3FA3BA357E54D">
    <w:name w:val="B3DEC97A16AA4D8DBDE3FA3BA357E54D"/>
  </w:style>
  <w:style w:type="paragraph" w:customStyle="1" w:styleId="3E17F607436F4F0CAD7389FB7C4F84D4">
    <w:name w:val="3E17F607436F4F0CAD7389FB7C4F84D4"/>
  </w:style>
  <w:style w:type="paragraph" w:customStyle="1" w:styleId="AAB9A6C1E80D4A08A8DBC583DCF0CA8C">
    <w:name w:val="AAB9A6C1E80D4A08A8DBC583DCF0CA8C"/>
  </w:style>
  <w:style w:type="paragraph" w:customStyle="1" w:styleId="85AC6C89CAEA42268751BB7A15EC9A13">
    <w:name w:val="85AC6C89CAEA42268751BB7A15EC9A13"/>
  </w:style>
  <w:style w:type="paragraph" w:customStyle="1" w:styleId="A7708C40385649C89786669FCD9CB8E1">
    <w:name w:val="A7708C40385649C89786669FCD9CB8E1"/>
  </w:style>
  <w:style w:type="paragraph" w:customStyle="1" w:styleId="7EFBF64C565E4574A7B3F0D1849586C0">
    <w:name w:val="7EFBF64C565E4574A7B3F0D1849586C0"/>
  </w:style>
  <w:style w:type="paragraph" w:customStyle="1" w:styleId="B513ABB175834AC4B88B09F386CB496B">
    <w:name w:val="B513ABB175834AC4B88B09F386CB496B"/>
  </w:style>
  <w:style w:type="paragraph" w:customStyle="1" w:styleId="45019394A6E740E18AA9A4BE5108494F">
    <w:name w:val="45019394A6E740E18AA9A4BE5108494F"/>
  </w:style>
  <w:style w:type="paragraph" w:customStyle="1" w:styleId="A79F6D5562A146B6A9E8F4930498135A">
    <w:name w:val="A79F6D5562A146B6A9E8F4930498135A"/>
  </w:style>
  <w:style w:type="paragraph" w:customStyle="1" w:styleId="6949D9C12E6A4488A72A269C224315CD">
    <w:name w:val="6949D9C12E6A4488A72A269C224315CD"/>
  </w:style>
  <w:style w:type="paragraph" w:customStyle="1" w:styleId="16602DEF87D04E1C85774108EEFE2E7B">
    <w:name w:val="16602DEF87D04E1C85774108EEFE2E7B"/>
  </w:style>
  <w:style w:type="paragraph" w:customStyle="1" w:styleId="EC447EB9522A419088D583198133FDA6">
    <w:name w:val="EC447EB9522A419088D583198133FDA6"/>
  </w:style>
  <w:style w:type="paragraph" w:customStyle="1" w:styleId="6BFCA21BB82643FA80796D4FBAC5999C">
    <w:name w:val="6BFCA21BB82643FA80796D4FBAC5999C"/>
  </w:style>
  <w:style w:type="paragraph" w:customStyle="1" w:styleId="462E412FD8184DDC867C541E6B0F650F">
    <w:name w:val="462E412FD8184DDC867C541E6B0F650F"/>
  </w:style>
  <w:style w:type="paragraph" w:customStyle="1" w:styleId="EF1FE0088E42440BBFC6BB5D0CEDA2CF">
    <w:name w:val="EF1FE0088E42440BBFC6BB5D0CEDA2CF"/>
    <w:rsid w:val="00B17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0396697703</CompanyPhone>
  <CompanyFax/>
  <CompanyEmail>Lethihoangngoc.cntt@gmail.com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Sơ yếu lý lịch mới vào nghề.dotx</Template>
  <TotalTime>72</TotalTime>
  <Pages>1</Pages>
  <Words>331</Words>
  <Characters>1890</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Nguyễn Huỳnh Trọng Thoại</vt: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lÊ THỊ HOÀNG NGỌC</dc:title>
  <dc:subject>856 Quang Trung,Phường 8</dc:subject>
  <dc:creator>Thoại Nguyễn</dc:creator>
  <cp:keywords/>
  <dc:description/>
  <cp:lastModifiedBy>NgocPC</cp:lastModifiedBy>
  <cp:revision>19</cp:revision>
  <cp:lastPrinted>2020-10-25T13:42:00Z</cp:lastPrinted>
  <dcterms:created xsi:type="dcterms:W3CDTF">2020-10-19T09:07:00Z</dcterms:created>
  <dcterms:modified xsi:type="dcterms:W3CDTF">2020-10-27T13:56:00Z</dcterms:modified>
  <cp:category>Quận Gò Vấp, Tp.HCM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