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F03D9" w14:textId="00DBB5E3" w:rsidR="0043117B" w:rsidRPr="007670A6" w:rsidRDefault="00B625CA" w:rsidP="00C30BD0">
      <w:bookmarkStart w:id="0" w:name="_GoBack"/>
      <w:bookmarkEnd w:id="0"/>
      <w:r w:rsidRPr="007670A6">
        <w:rPr>
          <w:b/>
          <w:bCs/>
          <w:noProof/>
        </w:rPr>
        <w:drawing>
          <wp:anchor distT="0" distB="0" distL="114300" distR="114300" simplePos="0" relativeHeight="251670528" behindDoc="0" locked="0" layoutInCell="1" allowOverlap="1" wp14:anchorId="04E1D428" wp14:editId="1445F7EC">
            <wp:simplePos x="0" y="0"/>
            <wp:positionH relativeFrom="margin">
              <wp:posOffset>-148832</wp:posOffset>
            </wp:positionH>
            <wp:positionV relativeFrom="paragraph">
              <wp:posOffset>7336141</wp:posOffset>
            </wp:positionV>
            <wp:extent cx="2545080" cy="1485900"/>
            <wp:effectExtent l="0" t="0" r="0" b="0"/>
            <wp:wrapNone/>
            <wp:docPr id="614" name="Biểu đồ 6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7670A6">
        <w:rPr>
          <w:noProof/>
        </w:rPr>
        <mc:AlternateContent>
          <mc:Choice Requires="wps">
            <w:drawing>
              <wp:anchor distT="45720" distB="45720" distL="114300" distR="114300" simplePos="0" relativeHeight="251672576" behindDoc="0" locked="0" layoutInCell="1" allowOverlap="1" wp14:anchorId="740B65E5" wp14:editId="718879B0">
                <wp:simplePos x="0" y="0"/>
                <wp:positionH relativeFrom="column">
                  <wp:posOffset>-182131</wp:posOffset>
                </wp:positionH>
                <wp:positionV relativeFrom="paragraph">
                  <wp:posOffset>6776665</wp:posOffset>
                </wp:positionV>
                <wp:extent cx="2514600" cy="464820"/>
                <wp:effectExtent l="0" t="0" r="0" b="0"/>
                <wp:wrapSquare wrapText="bothSides"/>
                <wp:docPr id="61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64820"/>
                        </a:xfrm>
                        <a:prstGeom prst="rect">
                          <a:avLst/>
                        </a:prstGeom>
                        <a:noFill/>
                        <a:ln w="9525">
                          <a:noFill/>
                          <a:miter lim="800000"/>
                          <a:headEnd/>
                          <a:tailEnd/>
                        </a:ln>
                      </wps:spPr>
                      <wps:txbx>
                        <w:txbxContent>
                          <w:p w14:paraId="6EE2C45A" w14:textId="77777777" w:rsidR="00276B0A" w:rsidRDefault="00276B0A" w:rsidP="00276B0A">
                            <w:pPr>
                              <w:pStyle w:val="Heading2"/>
                              <w:rPr>
                                <w:lang w:val="en-US"/>
                              </w:rPr>
                            </w:pPr>
                            <w:r>
                              <w:rPr>
                                <w:lang w:val="en-US"/>
                              </w:rPr>
                              <w:t>Kỹ năng</w:t>
                            </w:r>
                          </w:p>
                          <w:p w14:paraId="0C9391F5" w14:textId="77777777" w:rsidR="00276B0A" w:rsidRPr="00276B0A" w:rsidRDefault="00276B0A" w:rsidP="00276B0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0B65E5" id="_x0000_t202" coordsize="21600,21600" o:spt="202" path="m,l,21600r21600,l21600,xe">
                <v:stroke joinstyle="miter"/>
                <v:path gradientshapeok="t" o:connecttype="rect"/>
              </v:shapetype>
              <v:shape id="Hộp Văn bản 2" o:spid="_x0000_s1026" type="#_x0000_t202" style="position:absolute;margin-left:-14.35pt;margin-top:533.6pt;width:198pt;height:36.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" filled="f" stroked="f">
                <v:textbox>
                  <w:txbxContent>
                    <w:p w14:paraId="6EE2C45A" w14:textId="77777777" w:rsidR="00276B0A" w:rsidRDefault="00276B0A" w:rsidP="00276B0A">
                      <w:pPr>
                        <w:pStyle w:val="Heading2"/>
                        <w:rPr>
                          <w:lang w:val="en-US"/>
                        </w:rPr>
                      </w:pPr>
                      <w:r>
                        <w:rPr>
                          <w:lang w:val="en-US"/>
                        </w:rPr>
                        <w:t>Kỹ năng</w:t>
                      </w:r>
                    </w:p>
                    <w:p w14:paraId="0C9391F5" w14:textId="77777777" w:rsidR="00276B0A" w:rsidRPr="00276B0A" w:rsidRDefault="00276B0A" w:rsidP="00276B0A">
                      <w:pPr>
                        <w:rPr>
                          <w:lang w:val="en-US"/>
                        </w:rPr>
                      </w:pPr>
                    </w:p>
                  </w:txbxContent>
                </v:textbox>
                <w10:wrap type="square"/>
              </v:shape>
            </w:pict>
          </mc:Fallback>
        </mc:AlternateContent>
      </w:r>
      <w:r w:rsidRPr="007670A6">
        <w:rPr>
          <w:noProof/>
        </w:rPr>
        <w:drawing>
          <wp:anchor distT="0" distB="0" distL="114300" distR="114300" simplePos="0" relativeHeight="251674624" behindDoc="0" locked="0" layoutInCell="1" allowOverlap="1" wp14:anchorId="1A22131D" wp14:editId="4358D84B">
            <wp:simplePos x="0" y="0"/>
            <wp:positionH relativeFrom="column">
              <wp:posOffset>1955800</wp:posOffset>
            </wp:positionH>
            <wp:positionV relativeFrom="paragraph">
              <wp:posOffset>6350841</wp:posOffset>
            </wp:positionV>
            <wp:extent cx="294967" cy="457200"/>
            <wp:effectExtent l="0" t="0" r="0" b="0"/>
            <wp:wrapNone/>
            <wp:docPr id="618" name="Hình ảnh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a:extLst>
                        <a:ext uri="{28A0092B-C50C-407E-A947-70E740481C1C}">
                          <a14:useLocalDpi xmlns:a14="http://schemas.microsoft.com/office/drawing/2010/main" val="0"/>
                        </a:ext>
                      </a:extLst>
                    </a:blip>
                    <a:srcRect l="133" t="51370" r="91888" b="16781"/>
                    <a:stretch/>
                  </pic:blipFill>
                  <pic:spPr bwMode="auto">
                    <a:xfrm>
                      <a:off x="0" y="0"/>
                      <a:ext cx="294967"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670A6">
        <w:rPr>
          <w:noProof/>
        </w:rPr>
        <w:drawing>
          <wp:anchor distT="0" distB="0" distL="114300" distR="114300" simplePos="0" relativeHeight="251676672" behindDoc="0" locked="0" layoutInCell="1" allowOverlap="1" wp14:anchorId="1C7A5E83" wp14:editId="7B4F4FC7">
            <wp:simplePos x="0" y="0"/>
            <wp:positionH relativeFrom="column">
              <wp:posOffset>1738329</wp:posOffset>
            </wp:positionH>
            <wp:positionV relativeFrom="paragraph">
              <wp:posOffset>6351443</wp:posOffset>
            </wp:positionV>
            <wp:extent cx="294967" cy="457200"/>
            <wp:effectExtent l="0" t="0" r="0" b="0"/>
            <wp:wrapNone/>
            <wp:docPr id="619" name="Hình ảnh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a:extLst>
                        <a:ext uri="{28A0092B-C50C-407E-A947-70E740481C1C}">
                          <a14:useLocalDpi xmlns:a14="http://schemas.microsoft.com/office/drawing/2010/main" val="0"/>
                        </a:ext>
                      </a:extLst>
                    </a:blip>
                    <a:srcRect l="133" t="51370" r="91888" b="16781"/>
                    <a:stretch/>
                  </pic:blipFill>
                  <pic:spPr bwMode="auto">
                    <a:xfrm>
                      <a:off x="0" y="0"/>
                      <a:ext cx="294967"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670A6">
        <w:rPr>
          <w:b/>
          <w:bCs/>
          <w:noProof/>
        </w:rPr>
        <mc:AlternateContent>
          <mc:Choice Requires="wps">
            <w:drawing>
              <wp:anchor distT="0" distB="0" distL="114300" distR="114300" simplePos="0" relativeHeight="251673600" behindDoc="0" locked="0" layoutInCell="1" allowOverlap="1" wp14:anchorId="2B3B8E7F" wp14:editId="266EB150">
                <wp:simplePos x="0" y="0"/>
                <wp:positionH relativeFrom="column">
                  <wp:posOffset>-97342</wp:posOffset>
                </wp:positionH>
                <wp:positionV relativeFrom="paragraph">
                  <wp:posOffset>4435386</wp:posOffset>
                </wp:positionV>
                <wp:extent cx="2423160" cy="2103120"/>
                <wp:effectExtent l="19050" t="19050" r="15240" b="11430"/>
                <wp:wrapNone/>
                <wp:docPr id="616" name="Hình chữ nhật 616"/>
                <wp:cNvGraphicFramePr/>
                <a:graphic xmlns:a="http://schemas.openxmlformats.org/drawingml/2006/main">
                  <a:graphicData uri="http://schemas.microsoft.com/office/word/2010/wordprocessingShape">
                    <wps:wsp>
                      <wps:cNvSpPr/>
                      <wps:spPr>
                        <a:xfrm>
                          <a:off x="0" y="0"/>
                          <a:ext cx="2423160" cy="2103120"/>
                        </a:xfrm>
                        <a:prstGeom prst="rect">
                          <a:avLst/>
                        </a:prstGeom>
                        <a:solidFill>
                          <a:schemeClr val="accent1">
                            <a:lumMod val="60000"/>
                            <a:lumOff val="40000"/>
                          </a:schemeClr>
                        </a:solid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B2A5B" w14:textId="77777777" w:rsidR="007670A6" w:rsidRPr="007670A6" w:rsidRDefault="007670A6" w:rsidP="007670A6">
                            <w:pPr>
                              <w:rPr>
                                <w:b/>
                                <w:bCs/>
                                <w:sz w:val="22"/>
                                <w:szCs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B8E7F" id="Hình chữ nhật 616" o:spid="_x0000_s1027" style="position:absolute;margin-left:-7.65pt;margin-top:349.25pt;width:190.8pt;height:16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" fillcolor="#bed3e4 [1940]" strokecolor="#345c7d [1604]" strokeweight="2.25pt">
                <v:textbox>
                  <w:txbxContent>
                    <w:p w14:paraId="516B2A5B" w14:textId="77777777" w:rsidR="007670A6" w:rsidRPr="007670A6" w:rsidRDefault="007670A6" w:rsidP="007670A6">
                      <w:pPr>
                        <w:rPr>
                          <w:b/>
                          <w:bCs/>
                          <w:sz w:val="22"/>
                          <w:szCs w:val="32"/>
                          <w:lang w:val="en-US"/>
                        </w:rPr>
                      </w:pPr>
                    </w:p>
                  </w:txbxContent>
                </v:textbox>
              </v:rect>
            </w:pict>
          </mc:Fallback>
        </mc:AlternateContent>
      </w:r>
      <w:r w:rsidRPr="007670A6">
        <w:rPr>
          <w:noProof/>
        </w:rPr>
        <mc:AlternateContent>
          <mc:Choice Requires="wps">
            <w:drawing>
              <wp:anchor distT="0" distB="0" distL="114300" distR="114300" simplePos="0" relativeHeight="251681792" behindDoc="0" locked="0" layoutInCell="1" allowOverlap="1" wp14:anchorId="7ECBF07F" wp14:editId="4A2516F5">
                <wp:simplePos x="0" y="0"/>
                <wp:positionH relativeFrom="margin">
                  <wp:align>left</wp:align>
                </wp:positionH>
                <wp:positionV relativeFrom="paragraph">
                  <wp:posOffset>4508636</wp:posOffset>
                </wp:positionV>
                <wp:extent cx="2270760" cy="1927860"/>
                <wp:effectExtent l="0" t="0" r="0" b="0"/>
                <wp:wrapNone/>
                <wp:docPr id="625" name="Hộp Văn bản 625"/>
                <wp:cNvGraphicFramePr/>
                <a:graphic xmlns:a="http://schemas.openxmlformats.org/drawingml/2006/main">
                  <a:graphicData uri="http://schemas.microsoft.com/office/word/2010/wordprocessingShape">
                    <wps:wsp>
                      <wps:cNvSpPr txBox="1"/>
                      <wps:spPr>
                        <a:xfrm>
                          <a:off x="0" y="0"/>
                          <a:ext cx="2270760" cy="1927860"/>
                        </a:xfrm>
                        <a:prstGeom prst="rect">
                          <a:avLst/>
                        </a:prstGeom>
                        <a:noFill/>
                        <a:ln w="6350">
                          <a:noFill/>
                        </a:ln>
                      </wps:spPr>
                      <wps:txbx>
                        <w:txbxContent>
                          <w:p w14:paraId="45F1717B" w14:textId="77777777" w:rsidR="007670A6" w:rsidRPr="008D2496" w:rsidRDefault="007670A6" w:rsidP="007670A6">
                            <w:pPr>
                              <w:jc w:val="both"/>
                              <w:rPr>
                                <w:b/>
                                <w:bCs/>
                                <w:sz w:val="24"/>
                                <w:szCs w:val="36"/>
                                <w:lang w:val="en-US"/>
                              </w:rPr>
                            </w:pPr>
                            <w:r w:rsidRPr="008D2496">
                              <w:rPr>
                                <w:b/>
                                <w:bCs/>
                                <w:sz w:val="24"/>
                                <w:szCs w:val="36"/>
                                <w:lang w:val="en-US"/>
                              </w:rPr>
                              <w:t>Sở thích: Đọc tin tức về công nghệ, máy tính, sửa chữa thiết bị điện tử.</w:t>
                            </w:r>
                          </w:p>
                          <w:p w14:paraId="5A9B6050" w14:textId="77777777" w:rsidR="007670A6" w:rsidRPr="008D2496" w:rsidRDefault="007670A6" w:rsidP="007670A6">
                            <w:pPr>
                              <w:jc w:val="both"/>
                              <w:rPr>
                                <w:b/>
                                <w:bCs/>
                                <w:sz w:val="24"/>
                                <w:szCs w:val="36"/>
                                <w:lang w:val="en-US"/>
                              </w:rPr>
                            </w:pPr>
                          </w:p>
                          <w:p w14:paraId="15CAB4BB" w14:textId="77777777" w:rsidR="007670A6" w:rsidRPr="008D2496" w:rsidRDefault="007670A6">
                            <w:pPr>
                              <w:rPr>
                                <w:b/>
                                <w:bCs/>
                                <w:i/>
                                <w:iCs/>
                                <w:sz w:val="24"/>
                                <w:szCs w:val="36"/>
                              </w:rPr>
                            </w:pPr>
                            <w:r w:rsidRPr="008D2496">
                              <w:rPr>
                                <w:b/>
                                <w:bCs/>
                                <w:i/>
                                <w:iCs/>
                                <w:sz w:val="24"/>
                                <w:szCs w:val="36"/>
                              </w:rPr>
                              <w:t>Có người không dám bước vì sợ gãy chân, nhưng sợ gãy chân mà không dám bước đi thì khác nào chân đã gãy.</w:t>
                            </w:r>
                          </w:p>
                          <w:p w14:paraId="1C843158" w14:textId="77777777" w:rsidR="007670A6" w:rsidRPr="008D2496" w:rsidRDefault="007670A6">
                            <w:pPr>
                              <w:rPr>
                                <w:b/>
                                <w:bCs/>
                                <w:i/>
                                <w:iCs/>
                                <w:sz w:val="24"/>
                                <w:szCs w:val="36"/>
                                <w:lang w:val="en-US"/>
                              </w:rPr>
                            </w:pPr>
                            <w:r w:rsidRPr="008D2496">
                              <w:rPr>
                                <w:b/>
                                <w:bCs/>
                                <w:i/>
                                <w:iCs/>
                                <w:sz w:val="24"/>
                                <w:szCs w:val="36"/>
                              </w:rPr>
                              <w:tab/>
                            </w:r>
                            <w:r w:rsidRPr="008D2496">
                              <w:rPr>
                                <w:b/>
                                <w:bCs/>
                                <w:i/>
                                <w:iCs/>
                                <w:sz w:val="24"/>
                                <w:szCs w:val="36"/>
                                <w:lang w:val="en-US"/>
                              </w:rPr>
                              <w:t>Châm ngôn cuộc sống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BF07F" id="Hộp Văn bản 625" o:spid="_x0000_s1028" type="#_x0000_t202" style="position:absolute;margin-left:0;margin-top:355pt;width:178.8pt;height:151.8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" filled="f" stroked="f" strokeweight=".5pt">
                <v:textbox>
                  <w:txbxContent>
                    <w:p w14:paraId="45F1717B" w14:textId="77777777" w:rsidR="007670A6" w:rsidRPr="008D2496" w:rsidRDefault="007670A6" w:rsidP="007670A6">
                      <w:pPr>
                        <w:jc w:val="both"/>
                        <w:rPr>
                          <w:b/>
                          <w:bCs/>
                          <w:sz w:val="24"/>
                          <w:szCs w:val="36"/>
                          <w:lang w:val="en-US"/>
                        </w:rPr>
                      </w:pPr>
                      <w:r w:rsidRPr="008D2496">
                        <w:rPr>
                          <w:b/>
                          <w:bCs/>
                          <w:sz w:val="24"/>
                          <w:szCs w:val="36"/>
                          <w:lang w:val="en-US"/>
                        </w:rPr>
                        <w:t>Sở thích: Đọc tin tức về công nghệ, máy tính, sửa chữa thiết bị điện tử.</w:t>
                      </w:r>
                    </w:p>
                    <w:p w14:paraId="5A9B6050" w14:textId="77777777" w:rsidR="007670A6" w:rsidRPr="008D2496" w:rsidRDefault="007670A6" w:rsidP="007670A6">
                      <w:pPr>
                        <w:jc w:val="both"/>
                        <w:rPr>
                          <w:b/>
                          <w:bCs/>
                          <w:sz w:val="24"/>
                          <w:szCs w:val="36"/>
                          <w:lang w:val="en-US"/>
                        </w:rPr>
                      </w:pPr>
                    </w:p>
                    <w:p w14:paraId="15CAB4BB" w14:textId="77777777" w:rsidR="007670A6" w:rsidRPr="008D2496" w:rsidRDefault="007670A6">
                      <w:pPr>
                        <w:rPr>
                          <w:b/>
                          <w:bCs/>
                          <w:i/>
                          <w:iCs/>
                          <w:sz w:val="24"/>
                          <w:szCs w:val="36"/>
                        </w:rPr>
                      </w:pPr>
                      <w:r w:rsidRPr="008D2496">
                        <w:rPr>
                          <w:b/>
                          <w:bCs/>
                          <w:i/>
                          <w:iCs/>
                          <w:sz w:val="24"/>
                          <w:szCs w:val="36"/>
                        </w:rPr>
                        <w:t>Có người không dám bước vì sợ gãy chân, nhưng sợ gãy chân mà không dám bước đi thì khác nào chân đã gãy.</w:t>
                      </w:r>
                    </w:p>
                    <w:p w14:paraId="1C843158" w14:textId="77777777" w:rsidR="007670A6" w:rsidRPr="008D2496" w:rsidRDefault="007670A6">
                      <w:pPr>
                        <w:rPr>
                          <w:b/>
                          <w:bCs/>
                          <w:i/>
                          <w:iCs/>
                          <w:sz w:val="24"/>
                          <w:szCs w:val="36"/>
                          <w:lang w:val="en-US"/>
                        </w:rPr>
                      </w:pPr>
                      <w:r w:rsidRPr="008D2496">
                        <w:rPr>
                          <w:b/>
                          <w:bCs/>
                          <w:i/>
                          <w:iCs/>
                          <w:sz w:val="24"/>
                          <w:szCs w:val="36"/>
                        </w:rPr>
                        <w:tab/>
                      </w:r>
                      <w:r w:rsidRPr="008D2496">
                        <w:rPr>
                          <w:b/>
                          <w:bCs/>
                          <w:i/>
                          <w:iCs/>
                          <w:sz w:val="24"/>
                          <w:szCs w:val="36"/>
                          <w:lang w:val="en-US"/>
                        </w:rPr>
                        <w:t>Châm ngôn cuộc sống</w:t>
                      </w:r>
                    </w:p>
                  </w:txbxContent>
                </v:textbox>
                <w10:wrap anchorx="margin"/>
              </v:shape>
            </w:pict>
          </mc:Fallback>
        </mc:AlternateContent>
      </w:r>
      <w:r w:rsidRPr="007670A6">
        <w:rPr>
          <w:noProof/>
        </w:rPr>
        <w:drawing>
          <wp:anchor distT="0" distB="0" distL="114300" distR="114300" simplePos="0" relativeHeight="251680768" behindDoc="0" locked="0" layoutInCell="1" allowOverlap="1" wp14:anchorId="55524348" wp14:editId="29BA2E3A">
            <wp:simplePos x="0" y="0"/>
            <wp:positionH relativeFrom="margin">
              <wp:posOffset>157480</wp:posOffset>
            </wp:positionH>
            <wp:positionV relativeFrom="paragraph">
              <wp:posOffset>4109514</wp:posOffset>
            </wp:positionV>
            <wp:extent cx="294967" cy="457200"/>
            <wp:effectExtent l="0" t="0" r="0" b="0"/>
            <wp:wrapNone/>
            <wp:docPr id="622" name="Hình ảnh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a:extLst>
                        <a:ext uri="{28A0092B-C50C-407E-A947-70E740481C1C}">
                          <a14:useLocalDpi xmlns:a14="http://schemas.microsoft.com/office/drawing/2010/main" val="0"/>
                        </a:ext>
                      </a:extLst>
                    </a:blip>
                    <a:srcRect l="133" t="51370" r="91888" b="16781"/>
                    <a:stretch/>
                  </pic:blipFill>
                  <pic:spPr bwMode="auto">
                    <a:xfrm rot="10800000">
                      <a:off x="0" y="0"/>
                      <a:ext cx="294967"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670A6">
        <w:rPr>
          <w:noProof/>
        </w:rPr>
        <w:drawing>
          <wp:anchor distT="0" distB="0" distL="114300" distR="114300" simplePos="0" relativeHeight="251678720" behindDoc="0" locked="0" layoutInCell="1" allowOverlap="1" wp14:anchorId="2D226220" wp14:editId="300603A7">
            <wp:simplePos x="0" y="0"/>
            <wp:positionH relativeFrom="margin">
              <wp:posOffset>-83185</wp:posOffset>
            </wp:positionH>
            <wp:positionV relativeFrom="paragraph">
              <wp:posOffset>4110527</wp:posOffset>
            </wp:positionV>
            <wp:extent cx="294967" cy="457200"/>
            <wp:effectExtent l="0" t="0" r="0" b="0"/>
            <wp:wrapNone/>
            <wp:docPr id="621" name="Hình ảnh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a:extLst>
                        <a:ext uri="{28A0092B-C50C-407E-A947-70E740481C1C}">
                          <a14:useLocalDpi xmlns:a14="http://schemas.microsoft.com/office/drawing/2010/main" val="0"/>
                        </a:ext>
                      </a:extLst>
                    </a:blip>
                    <a:srcRect l="133" t="51370" r="91888" b="16781"/>
                    <a:stretch/>
                  </pic:blipFill>
                  <pic:spPr bwMode="auto">
                    <a:xfrm rot="10800000">
                      <a:off x="0" y="0"/>
                      <a:ext cx="294967"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3FC1" w:rsidRPr="007670A6">
        <w:rPr>
          <w:rFonts w:eastAsiaTheme="majorEastAsia"/>
          <w:noProof/>
          <w:sz w:val="21"/>
          <w:szCs w:val="21"/>
          <w:lang w:val="en-US"/>
        </w:rPr>
        <mc:AlternateContent>
          <mc:Choice Requires="wpg">
            <w:drawing>
              <wp:anchor distT="0" distB="0" distL="114300" distR="114300" simplePos="0" relativeHeight="251666432" behindDoc="0" locked="0" layoutInCell="1" allowOverlap="1" wp14:anchorId="34BF934C" wp14:editId="56E3D8EF">
                <wp:simplePos x="0" y="0"/>
                <wp:positionH relativeFrom="margin">
                  <wp:posOffset>20526</wp:posOffset>
                </wp:positionH>
                <wp:positionV relativeFrom="paragraph">
                  <wp:posOffset>3630930</wp:posOffset>
                </wp:positionV>
                <wp:extent cx="274320" cy="274320"/>
                <wp:effectExtent l="0" t="0" r="0" b="0"/>
                <wp:wrapNone/>
                <wp:docPr id="595" name="Đồ họa 574"/>
                <wp:cNvGraphicFramePr/>
                <a:graphic xmlns:a="http://schemas.openxmlformats.org/drawingml/2006/main">
                  <a:graphicData uri="http://schemas.microsoft.com/office/word/2010/wordprocessingGroup">
                    <wpg:wgp>
                      <wpg:cNvGrpSpPr/>
                      <wpg:grpSpPr>
                        <a:xfrm>
                          <a:off x="0" y="0"/>
                          <a:ext cx="274320" cy="274320"/>
                          <a:chOff x="678180" y="4831080"/>
                          <a:chExt cx="274320" cy="274320"/>
                        </a:xfrm>
                      </wpg:grpSpPr>
                      <wpg:grpSp>
                        <wpg:cNvPr id="596" name="Đồ họa 574"/>
                        <wpg:cNvGrpSpPr/>
                        <wpg:grpSpPr>
                          <a:xfrm>
                            <a:off x="701040" y="4842510"/>
                            <a:ext cx="228600" cy="251460"/>
                            <a:chOff x="701040" y="4842510"/>
                            <a:chExt cx="228600" cy="251460"/>
                          </a:xfrm>
                          <a:solidFill>
                            <a:srgbClr val="000000"/>
                          </a:solidFill>
                        </wpg:grpSpPr>
                        <wps:wsp>
                          <wps:cNvPr id="597" name="Hình tự do: Hình 597"/>
                          <wps:cNvSpPr/>
                          <wps:spPr>
                            <a:xfrm>
                              <a:off x="701040" y="4842510"/>
                              <a:ext cx="228600" cy="251460"/>
                            </a:xfrm>
                            <a:custGeom>
                              <a:avLst/>
                              <a:gdLst>
                                <a:gd name="connsiteX0" fmla="*/ 211455 w 228600"/>
                                <a:gd name="connsiteY0" fmla="*/ 227457 h 251460"/>
                                <a:gd name="connsiteX1" fmla="*/ 154305 w 228600"/>
                                <a:gd name="connsiteY1" fmla="*/ 173165 h 251460"/>
                                <a:gd name="connsiteX2" fmla="*/ 211455 w 228600"/>
                                <a:gd name="connsiteY2" fmla="*/ 118872 h 251460"/>
                                <a:gd name="connsiteX3" fmla="*/ 211455 w 228600"/>
                                <a:gd name="connsiteY3" fmla="*/ 227457 h 251460"/>
                                <a:gd name="connsiteX4" fmla="*/ 26289 w 228600"/>
                                <a:gd name="connsiteY4" fmla="*/ 234315 h 251460"/>
                                <a:gd name="connsiteX5" fmla="*/ 82868 w 228600"/>
                                <a:gd name="connsiteY5" fmla="*/ 180880 h 251460"/>
                                <a:gd name="connsiteX6" fmla="*/ 86868 w 228600"/>
                                <a:gd name="connsiteY6" fmla="*/ 177165 h 251460"/>
                                <a:gd name="connsiteX7" fmla="*/ 142018 w 228600"/>
                                <a:gd name="connsiteY7" fmla="*/ 177165 h 251460"/>
                                <a:gd name="connsiteX8" fmla="*/ 146018 w 228600"/>
                                <a:gd name="connsiteY8" fmla="*/ 180880 h 251460"/>
                                <a:gd name="connsiteX9" fmla="*/ 202311 w 228600"/>
                                <a:gd name="connsiteY9" fmla="*/ 234315 h 251460"/>
                                <a:gd name="connsiteX10" fmla="*/ 26289 w 228600"/>
                                <a:gd name="connsiteY10" fmla="*/ 234315 h 251460"/>
                                <a:gd name="connsiteX11" fmla="*/ 17145 w 228600"/>
                                <a:gd name="connsiteY11" fmla="*/ 118586 h 251460"/>
                                <a:gd name="connsiteX12" fmla="*/ 74295 w 228600"/>
                                <a:gd name="connsiteY12" fmla="*/ 172879 h 251460"/>
                                <a:gd name="connsiteX13" fmla="*/ 17145 w 228600"/>
                                <a:gd name="connsiteY13" fmla="*/ 227171 h 251460"/>
                                <a:gd name="connsiteX14" fmla="*/ 17145 w 228600"/>
                                <a:gd name="connsiteY14" fmla="*/ 118586 h 251460"/>
                                <a:gd name="connsiteX15" fmla="*/ 57150 w 228600"/>
                                <a:gd name="connsiteY15" fmla="*/ 45720 h 251460"/>
                                <a:gd name="connsiteX16" fmla="*/ 171450 w 228600"/>
                                <a:gd name="connsiteY16" fmla="*/ 45720 h 251460"/>
                                <a:gd name="connsiteX17" fmla="*/ 171450 w 228600"/>
                                <a:gd name="connsiteY17" fmla="*/ 140875 h 251460"/>
                                <a:gd name="connsiteX18" fmla="*/ 145733 w 228600"/>
                                <a:gd name="connsiteY18" fmla="*/ 165449 h 251460"/>
                                <a:gd name="connsiteX19" fmla="*/ 82868 w 228600"/>
                                <a:gd name="connsiteY19" fmla="*/ 165449 h 251460"/>
                                <a:gd name="connsiteX20" fmla="*/ 57150 w 228600"/>
                                <a:gd name="connsiteY20" fmla="*/ 140875 h 251460"/>
                                <a:gd name="connsiteX21" fmla="*/ 57150 w 228600"/>
                                <a:gd name="connsiteY21" fmla="*/ 45720 h 251460"/>
                                <a:gd name="connsiteX22" fmla="*/ 188595 w 228600"/>
                                <a:gd name="connsiteY22" fmla="*/ 53435 h 251460"/>
                                <a:gd name="connsiteX23" fmla="*/ 188595 w 228600"/>
                                <a:gd name="connsiteY23" fmla="*/ 28575 h 251460"/>
                                <a:gd name="connsiteX24" fmla="*/ 148590 w 228600"/>
                                <a:gd name="connsiteY24" fmla="*/ 28575 h 251460"/>
                                <a:gd name="connsiteX25" fmla="*/ 114300 w 228600"/>
                                <a:gd name="connsiteY25" fmla="*/ 0 h 251460"/>
                                <a:gd name="connsiteX26" fmla="*/ 80010 w 228600"/>
                                <a:gd name="connsiteY26" fmla="*/ 28575 h 251460"/>
                                <a:gd name="connsiteX27" fmla="*/ 40005 w 228600"/>
                                <a:gd name="connsiteY27" fmla="*/ 28575 h 251460"/>
                                <a:gd name="connsiteX28" fmla="*/ 40005 w 228600"/>
                                <a:gd name="connsiteY28" fmla="*/ 53721 h 251460"/>
                                <a:gd name="connsiteX29" fmla="*/ 0 w 228600"/>
                                <a:gd name="connsiteY29" fmla="*/ 91726 h 251460"/>
                                <a:gd name="connsiteX30" fmla="*/ 0 w 228600"/>
                                <a:gd name="connsiteY30" fmla="*/ 251460 h 251460"/>
                                <a:gd name="connsiteX31" fmla="*/ 228600 w 228600"/>
                                <a:gd name="connsiteY31" fmla="*/ 251460 h 251460"/>
                                <a:gd name="connsiteX32" fmla="*/ 228600 w 228600"/>
                                <a:gd name="connsiteY32" fmla="*/ 91726 h 251460"/>
                                <a:gd name="connsiteX33" fmla="*/ 188595 w 228600"/>
                                <a:gd name="connsiteY33" fmla="*/ 53435 h 2514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228600" h="251460">
                                  <a:moveTo>
                                    <a:pt x="211455" y="227457"/>
                                  </a:moveTo>
                                  <a:lnTo>
                                    <a:pt x="154305" y="173165"/>
                                  </a:lnTo>
                                  <a:lnTo>
                                    <a:pt x="211455" y="118872"/>
                                  </a:lnTo>
                                  <a:lnTo>
                                    <a:pt x="211455" y="227457"/>
                                  </a:lnTo>
                                  <a:close/>
                                  <a:moveTo>
                                    <a:pt x="26289" y="234315"/>
                                  </a:moveTo>
                                  <a:lnTo>
                                    <a:pt x="82868" y="180880"/>
                                  </a:lnTo>
                                  <a:lnTo>
                                    <a:pt x="86868" y="177165"/>
                                  </a:lnTo>
                                  <a:cubicBezTo>
                                    <a:pt x="102299" y="162592"/>
                                    <a:pt x="126587" y="162592"/>
                                    <a:pt x="142018" y="177165"/>
                                  </a:cubicBezTo>
                                  <a:lnTo>
                                    <a:pt x="146018" y="180880"/>
                                  </a:lnTo>
                                  <a:lnTo>
                                    <a:pt x="202311" y="234315"/>
                                  </a:lnTo>
                                  <a:lnTo>
                                    <a:pt x="26289" y="234315"/>
                                  </a:lnTo>
                                  <a:close/>
                                  <a:moveTo>
                                    <a:pt x="17145" y="118586"/>
                                  </a:moveTo>
                                  <a:lnTo>
                                    <a:pt x="74295" y="172879"/>
                                  </a:lnTo>
                                  <a:lnTo>
                                    <a:pt x="17145" y="227171"/>
                                  </a:lnTo>
                                  <a:lnTo>
                                    <a:pt x="17145" y="118586"/>
                                  </a:lnTo>
                                  <a:close/>
                                  <a:moveTo>
                                    <a:pt x="57150" y="45720"/>
                                  </a:moveTo>
                                  <a:lnTo>
                                    <a:pt x="171450" y="45720"/>
                                  </a:lnTo>
                                  <a:lnTo>
                                    <a:pt x="171450" y="140875"/>
                                  </a:lnTo>
                                  <a:lnTo>
                                    <a:pt x="145733" y="165449"/>
                                  </a:lnTo>
                                  <a:cubicBezTo>
                                    <a:pt x="127159" y="151162"/>
                                    <a:pt x="101441" y="151162"/>
                                    <a:pt x="82868" y="165449"/>
                                  </a:cubicBezTo>
                                  <a:lnTo>
                                    <a:pt x="57150" y="140875"/>
                                  </a:lnTo>
                                  <a:lnTo>
                                    <a:pt x="57150" y="45720"/>
                                  </a:lnTo>
                                  <a:close/>
                                  <a:moveTo>
                                    <a:pt x="188595" y="53435"/>
                                  </a:moveTo>
                                  <a:lnTo>
                                    <a:pt x="188595" y="28575"/>
                                  </a:lnTo>
                                  <a:lnTo>
                                    <a:pt x="148590" y="28575"/>
                                  </a:lnTo>
                                  <a:lnTo>
                                    <a:pt x="114300" y="0"/>
                                  </a:lnTo>
                                  <a:lnTo>
                                    <a:pt x="80010" y="28575"/>
                                  </a:lnTo>
                                  <a:lnTo>
                                    <a:pt x="40005" y="28575"/>
                                  </a:lnTo>
                                  <a:lnTo>
                                    <a:pt x="40005" y="53721"/>
                                  </a:lnTo>
                                  <a:lnTo>
                                    <a:pt x="0" y="91726"/>
                                  </a:lnTo>
                                  <a:lnTo>
                                    <a:pt x="0" y="251460"/>
                                  </a:lnTo>
                                  <a:lnTo>
                                    <a:pt x="228600" y="251460"/>
                                  </a:lnTo>
                                  <a:lnTo>
                                    <a:pt x="228600" y="91726"/>
                                  </a:lnTo>
                                  <a:lnTo>
                                    <a:pt x="188595" y="53435"/>
                                  </a:lnTo>
                                  <a:close/>
                                </a:path>
                              </a:pathLst>
                            </a:custGeom>
                            <a:solidFill>
                              <a:srgbClr val="000000"/>
                            </a:solidFill>
                            <a:ln w="277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Hình tự do: Hình 598"/>
                          <wps:cNvSpPr/>
                          <wps:spPr>
                            <a:xfrm>
                              <a:off x="778474" y="4904803"/>
                              <a:ext cx="74298" cy="74866"/>
                            </a:xfrm>
                            <a:custGeom>
                              <a:avLst/>
                              <a:gdLst>
                                <a:gd name="connsiteX0" fmla="*/ 36865 w 74298"/>
                                <a:gd name="connsiteY0" fmla="*/ 47149 h 74866"/>
                                <a:gd name="connsiteX1" fmla="*/ 27721 w 74298"/>
                                <a:gd name="connsiteY1" fmla="*/ 38005 h 74866"/>
                                <a:gd name="connsiteX2" fmla="*/ 36865 w 74298"/>
                                <a:gd name="connsiteY2" fmla="*/ 28861 h 74866"/>
                                <a:gd name="connsiteX3" fmla="*/ 46009 w 74298"/>
                                <a:gd name="connsiteY3" fmla="*/ 38005 h 74866"/>
                                <a:gd name="connsiteX4" fmla="*/ 36865 w 74298"/>
                                <a:gd name="connsiteY4" fmla="*/ 47149 h 74866"/>
                                <a:gd name="connsiteX5" fmla="*/ 36865 w 74298"/>
                                <a:gd name="connsiteY5" fmla="*/ 74867 h 74866"/>
                                <a:gd name="connsiteX6" fmla="*/ 55439 w 74298"/>
                                <a:gd name="connsiteY6" fmla="*/ 70295 h 74866"/>
                                <a:gd name="connsiteX7" fmla="*/ 57439 w 74298"/>
                                <a:gd name="connsiteY7" fmla="*/ 63722 h 74866"/>
                                <a:gd name="connsiteX8" fmla="*/ 50867 w 74298"/>
                                <a:gd name="connsiteY8" fmla="*/ 61722 h 74866"/>
                                <a:gd name="connsiteX9" fmla="*/ 36865 w 74298"/>
                                <a:gd name="connsiteY9" fmla="*/ 65151 h 74866"/>
                                <a:gd name="connsiteX10" fmla="*/ 9433 w 74298"/>
                                <a:gd name="connsiteY10" fmla="*/ 37433 h 74866"/>
                                <a:gd name="connsiteX11" fmla="*/ 37151 w 74298"/>
                                <a:gd name="connsiteY11" fmla="*/ 9716 h 74866"/>
                                <a:gd name="connsiteX12" fmla="*/ 64869 w 74298"/>
                                <a:gd name="connsiteY12" fmla="*/ 37433 h 74866"/>
                                <a:gd name="connsiteX13" fmla="*/ 64869 w 74298"/>
                                <a:gd name="connsiteY13" fmla="*/ 46577 h 74866"/>
                                <a:gd name="connsiteX14" fmla="*/ 55725 w 74298"/>
                                <a:gd name="connsiteY14" fmla="*/ 37433 h 74866"/>
                                <a:gd name="connsiteX15" fmla="*/ 40580 w 74298"/>
                                <a:gd name="connsiteY15" fmla="*/ 18860 h 74866"/>
                                <a:gd name="connsiteX16" fmla="*/ 19720 w 74298"/>
                                <a:gd name="connsiteY16" fmla="*/ 30290 h 74866"/>
                                <a:gd name="connsiteX17" fmla="*/ 27436 w 74298"/>
                                <a:gd name="connsiteY17" fmla="*/ 52864 h 74866"/>
                                <a:gd name="connsiteX18" fmla="*/ 51153 w 74298"/>
                                <a:gd name="connsiteY18" fmla="*/ 49149 h 74866"/>
                                <a:gd name="connsiteX19" fmla="*/ 65155 w 74298"/>
                                <a:gd name="connsiteY19" fmla="*/ 55436 h 74866"/>
                                <a:gd name="connsiteX20" fmla="*/ 74299 w 74298"/>
                                <a:gd name="connsiteY20" fmla="*/ 46292 h 74866"/>
                                <a:gd name="connsiteX21" fmla="*/ 74299 w 74298"/>
                                <a:gd name="connsiteY21" fmla="*/ 37148 h 74866"/>
                                <a:gd name="connsiteX22" fmla="*/ 37151 w 74298"/>
                                <a:gd name="connsiteY22" fmla="*/ 0 h 74866"/>
                                <a:gd name="connsiteX23" fmla="*/ 4 w 74298"/>
                                <a:gd name="connsiteY23" fmla="*/ 37148 h 74866"/>
                                <a:gd name="connsiteX24" fmla="*/ 36865 w 74298"/>
                                <a:gd name="connsiteY24" fmla="*/ 74867 h 74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74298" h="74866">
                                  <a:moveTo>
                                    <a:pt x="36865" y="47149"/>
                                  </a:moveTo>
                                  <a:cubicBezTo>
                                    <a:pt x="31722" y="47149"/>
                                    <a:pt x="27721" y="42863"/>
                                    <a:pt x="27721" y="38005"/>
                                  </a:cubicBezTo>
                                  <a:cubicBezTo>
                                    <a:pt x="27721" y="32861"/>
                                    <a:pt x="32008" y="28861"/>
                                    <a:pt x="36865" y="28861"/>
                                  </a:cubicBezTo>
                                  <a:cubicBezTo>
                                    <a:pt x="42009" y="28861"/>
                                    <a:pt x="46009" y="32861"/>
                                    <a:pt x="46009" y="38005"/>
                                  </a:cubicBezTo>
                                  <a:cubicBezTo>
                                    <a:pt x="46009" y="43148"/>
                                    <a:pt x="42009" y="47149"/>
                                    <a:pt x="36865" y="47149"/>
                                  </a:cubicBezTo>
                                  <a:close/>
                                  <a:moveTo>
                                    <a:pt x="36865" y="74867"/>
                                  </a:moveTo>
                                  <a:cubicBezTo>
                                    <a:pt x="43438" y="74867"/>
                                    <a:pt x="49724" y="73152"/>
                                    <a:pt x="55439" y="70295"/>
                                  </a:cubicBezTo>
                                  <a:cubicBezTo>
                                    <a:pt x="57725" y="68866"/>
                                    <a:pt x="58582" y="66008"/>
                                    <a:pt x="57439" y="63722"/>
                                  </a:cubicBezTo>
                                  <a:cubicBezTo>
                                    <a:pt x="56011" y="61436"/>
                                    <a:pt x="53153" y="60579"/>
                                    <a:pt x="50867" y="61722"/>
                                  </a:cubicBezTo>
                                  <a:cubicBezTo>
                                    <a:pt x="46581" y="64008"/>
                                    <a:pt x="41723" y="65151"/>
                                    <a:pt x="36865" y="65151"/>
                                  </a:cubicBezTo>
                                  <a:cubicBezTo>
                                    <a:pt x="21721" y="65151"/>
                                    <a:pt x="9148" y="52578"/>
                                    <a:pt x="9433" y="37433"/>
                                  </a:cubicBezTo>
                                  <a:cubicBezTo>
                                    <a:pt x="9433" y="22288"/>
                                    <a:pt x="22006" y="9716"/>
                                    <a:pt x="37151" y="9716"/>
                                  </a:cubicBezTo>
                                  <a:cubicBezTo>
                                    <a:pt x="52296" y="9716"/>
                                    <a:pt x="64869" y="22003"/>
                                    <a:pt x="64869" y="37433"/>
                                  </a:cubicBezTo>
                                  <a:lnTo>
                                    <a:pt x="64869" y="46577"/>
                                  </a:lnTo>
                                  <a:cubicBezTo>
                                    <a:pt x="59725" y="46577"/>
                                    <a:pt x="55725" y="42577"/>
                                    <a:pt x="55725" y="37433"/>
                                  </a:cubicBezTo>
                                  <a:cubicBezTo>
                                    <a:pt x="55725" y="28289"/>
                                    <a:pt x="49438" y="20574"/>
                                    <a:pt x="40580" y="18860"/>
                                  </a:cubicBezTo>
                                  <a:cubicBezTo>
                                    <a:pt x="31722" y="17145"/>
                                    <a:pt x="22864" y="22003"/>
                                    <a:pt x="19720" y="30290"/>
                                  </a:cubicBezTo>
                                  <a:cubicBezTo>
                                    <a:pt x="16577" y="38576"/>
                                    <a:pt x="19720" y="48292"/>
                                    <a:pt x="27436" y="52864"/>
                                  </a:cubicBezTo>
                                  <a:cubicBezTo>
                                    <a:pt x="35151" y="57436"/>
                                    <a:pt x="45152" y="56007"/>
                                    <a:pt x="51153" y="49149"/>
                                  </a:cubicBezTo>
                                  <a:cubicBezTo>
                                    <a:pt x="54582" y="53150"/>
                                    <a:pt x="59725" y="55436"/>
                                    <a:pt x="65155" y="55436"/>
                                  </a:cubicBezTo>
                                  <a:cubicBezTo>
                                    <a:pt x="70298" y="55436"/>
                                    <a:pt x="74299" y="51435"/>
                                    <a:pt x="74299" y="46292"/>
                                  </a:cubicBezTo>
                                  <a:lnTo>
                                    <a:pt x="74299" y="37148"/>
                                  </a:lnTo>
                                  <a:cubicBezTo>
                                    <a:pt x="74299" y="16574"/>
                                    <a:pt x="57725" y="0"/>
                                    <a:pt x="37151" y="0"/>
                                  </a:cubicBezTo>
                                  <a:cubicBezTo>
                                    <a:pt x="16577" y="0"/>
                                    <a:pt x="4" y="16574"/>
                                    <a:pt x="4" y="37148"/>
                                  </a:cubicBezTo>
                                  <a:cubicBezTo>
                                    <a:pt x="-282" y="58007"/>
                                    <a:pt x="16291" y="74581"/>
                                    <a:pt x="36865" y="74867"/>
                                  </a:cubicBezTo>
                                  <a:close/>
                                </a:path>
                              </a:pathLst>
                            </a:custGeom>
                            <a:solidFill>
                              <a:srgbClr val="000000"/>
                            </a:solidFill>
                            <a:ln w="277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8D76D31" id="Đồ họa 574" o:spid="_x0000_s1026" style="position:absolute;margin-left:1.6pt;margin-top:285.9pt;width:21.6pt;height:21.6pt;z-index:251666432;mso-position-horizontal-relative:margin" coordorigin="6781,48310" coordsize="2743,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">
                <v:group id="_x0000_s1027" style="position:absolute;left:7010;top:48425;width:2286;height:2514" coordorigin="7010,48425" coordsize="2286,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shape id="Hình tự do: Hình 597" o:spid="_x0000_s1028" style="position:absolute;left:7010;top:48425;width:2286;height:2514;visibility:visible;mso-wrap-style:square;v-text-anchor:middle" coordsize="22860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" path="m211455,227457l154305,173165r57150,-54293l211455,227457xm26289,234315l82868,180880r4000,-3715c102299,162592,126587,162592,142018,177165r4000,3715l202311,234315r-176022,xm17145,118586r57150,54293l17145,227171r,-108585xm57150,45720r114300,l171450,140875r-25717,24574c127159,151162,101441,151162,82868,165449l57150,140875r,-95155xm188595,53435r,-24860l148590,28575,114300,,80010,28575r-40005,l40005,53721,,91726,,251460r228600,l228600,91726,188595,53435xe" fillcolor="black" stroked="f" strokeweight=".07717mm">
                    <v:stroke joinstyle="miter"/>
                    <v:path arrowok="t" o:connecttype="custom" o:connectlocs="211455,227457;154305,173165;211455,118872;211455,227457;26289,234315;82868,180880;86868,177165;142018,177165;146018,180880;202311,234315;26289,234315;17145,118586;74295,172879;17145,227171;17145,118586;57150,45720;171450,45720;171450,140875;145733,165449;82868,165449;57150,140875;57150,45720;188595,53435;188595,28575;148590,28575;114300,0;80010,28575;40005,28575;40005,53721;0,91726;0,251460;228600,251460;228600,91726;188595,53435" o:connectangles="0,0,0,0,0,0,0,0,0,0,0,0,0,0,0,0,0,0,0,0,0,0,0,0,0,0,0,0,0,0,0,0,0,0"/>
                  </v:shape>
                  <v:shape id="Hình tự do: Hình 598" o:spid="_x0000_s1029" style="position:absolute;left:7784;top:49048;width:743;height:748;visibility:visible;mso-wrap-style:square;v-text-anchor:middle" coordsize="74298,74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" path="m36865,47149v-5143,,-9144,-4286,-9144,-9144c27721,32861,32008,28861,36865,28861v5144,,9144,4000,9144,9144c46009,43148,42009,47149,36865,47149xm36865,74867v6573,,12859,-1715,18574,-4572c57725,68866,58582,66008,57439,63722,56011,61436,53153,60579,50867,61722v-4286,2286,-9144,3429,-14002,3429c21721,65151,9148,52578,9433,37433,9433,22288,22006,9716,37151,9716v15145,,27718,12287,27718,27717l64869,46577v-5144,,-9144,-4000,-9144,-9144c55725,28289,49438,20574,40580,18860,31722,17145,22864,22003,19720,30290v-3143,8286,,18002,7716,22574c35151,57436,45152,56007,51153,49149v3429,4001,8572,6287,14002,6287c70298,55436,74299,51435,74299,46292r,-9144c74299,16574,57725,,37151,,16577,,4,16574,4,37148,-282,58007,16291,74581,36865,74867xe" fillcolor="black" stroked="f" strokeweight=".07717mm">
                    <v:stroke joinstyle="miter"/>
                    <v:path arrowok="t" o:connecttype="custom" o:connectlocs="36865,47149;27721,38005;36865,28861;46009,38005;36865,47149;36865,74867;55439,70295;57439,63722;50867,61722;36865,65151;9433,37433;37151,9716;64869,37433;64869,46577;55725,37433;40580,18860;19720,30290;27436,52864;51153,49149;65155,55436;74299,46292;74299,37148;37151,0;4,37148;36865,74867" o:connectangles="0,0,0,0,0,0,0,0,0,0,0,0,0,0,0,0,0,0,0,0,0,0,0,0,0"/>
                  </v:shape>
                </v:group>
                <w10:wrap anchorx="margin"/>
              </v:group>
            </w:pict>
          </mc:Fallback>
        </mc:AlternateContent>
      </w:r>
      <w:r w:rsidR="002F3FC1" w:rsidRPr="007670A6">
        <w:rPr>
          <w:rFonts w:eastAsiaTheme="majorEastAsia"/>
          <w:noProof/>
          <w:sz w:val="21"/>
          <w:szCs w:val="21"/>
          <w:lang w:val="en-US"/>
        </w:rPr>
        <mc:AlternateContent>
          <mc:Choice Requires="wpg">
            <w:drawing>
              <wp:anchor distT="0" distB="0" distL="114300" distR="114300" simplePos="0" relativeHeight="251665408" behindDoc="0" locked="0" layoutInCell="1" allowOverlap="1" wp14:anchorId="4C32A72E" wp14:editId="22ADD78B">
                <wp:simplePos x="0" y="0"/>
                <wp:positionH relativeFrom="margin">
                  <wp:posOffset>39642</wp:posOffset>
                </wp:positionH>
                <wp:positionV relativeFrom="paragraph">
                  <wp:posOffset>3291770</wp:posOffset>
                </wp:positionV>
                <wp:extent cx="280217" cy="248421"/>
                <wp:effectExtent l="0" t="0" r="0" b="0"/>
                <wp:wrapNone/>
                <wp:docPr id="591" name="Đồ họa 573"/>
                <wp:cNvGraphicFramePr/>
                <a:graphic xmlns:a="http://schemas.openxmlformats.org/drawingml/2006/main">
                  <a:graphicData uri="http://schemas.microsoft.com/office/word/2010/wordprocessingGroup">
                    <wpg:wgp>
                      <wpg:cNvGrpSpPr/>
                      <wpg:grpSpPr>
                        <a:xfrm>
                          <a:off x="0" y="0"/>
                          <a:ext cx="280217" cy="248421"/>
                          <a:chOff x="556260" y="4312920"/>
                          <a:chExt cx="259080" cy="259080"/>
                        </a:xfrm>
                      </wpg:grpSpPr>
                      <wps:wsp>
                        <wps:cNvPr id="592" name="Hình tự do: Hình 592"/>
                        <wps:cNvSpPr/>
                        <wps:spPr>
                          <a:xfrm>
                            <a:off x="604297" y="4334510"/>
                            <a:ext cx="61261" cy="61261"/>
                          </a:xfrm>
                          <a:custGeom>
                            <a:avLst/>
                            <a:gdLst>
                              <a:gd name="connsiteX0" fmla="*/ 57753 w 61261"/>
                              <a:gd name="connsiteY0" fmla="*/ 57214 h 61261"/>
                              <a:gd name="connsiteX1" fmla="*/ 61262 w 61261"/>
                              <a:gd name="connsiteY1" fmla="*/ 48847 h 61261"/>
                              <a:gd name="connsiteX2" fmla="*/ 57753 w 61261"/>
                              <a:gd name="connsiteY2" fmla="*/ 40481 h 61261"/>
                              <a:gd name="connsiteX3" fmla="*/ 20511 w 61261"/>
                              <a:gd name="connsiteY3" fmla="*/ 3508 h 61261"/>
                              <a:gd name="connsiteX4" fmla="*/ 12414 w 61261"/>
                              <a:gd name="connsiteY4" fmla="*/ 0 h 61261"/>
                              <a:gd name="connsiteX5" fmla="*/ 4048 w 61261"/>
                              <a:gd name="connsiteY5" fmla="*/ 3508 h 61261"/>
                              <a:gd name="connsiteX6" fmla="*/ 0 w 61261"/>
                              <a:gd name="connsiteY6" fmla="*/ 7557 h 61261"/>
                              <a:gd name="connsiteX7" fmla="*/ 53705 w 61261"/>
                              <a:gd name="connsiteY7" fmla="*/ 61262 h 61261"/>
                              <a:gd name="connsiteX8" fmla="*/ 57753 w 61261"/>
                              <a:gd name="connsiteY8" fmla="*/ 57214 h 612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1261" h="61261">
                                <a:moveTo>
                                  <a:pt x="57753" y="57214"/>
                                </a:moveTo>
                                <a:cubicBezTo>
                                  <a:pt x="59912" y="55055"/>
                                  <a:pt x="61262" y="52086"/>
                                  <a:pt x="61262" y="48847"/>
                                </a:cubicBezTo>
                                <a:cubicBezTo>
                                  <a:pt x="61262" y="45609"/>
                                  <a:pt x="59912" y="42640"/>
                                  <a:pt x="57753" y="40481"/>
                                </a:cubicBezTo>
                                <a:lnTo>
                                  <a:pt x="20511" y="3508"/>
                                </a:lnTo>
                                <a:cubicBezTo>
                                  <a:pt x="18352" y="1349"/>
                                  <a:pt x="15383" y="0"/>
                                  <a:pt x="12414" y="0"/>
                                </a:cubicBezTo>
                                <a:cubicBezTo>
                                  <a:pt x="9446" y="0"/>
                                  <a:pt x="6207" y="1349"/>
                                  <a:pt x="4048" y="3508"/>
                                </a:cubicBezTo>
                                <a:lnTo>
                                  <a:pt x="0" y="7557"/>
                                </a:lnTo>
                                <a:lnTo>
                                  <a:pt x="53705" y="61262"/>
                                </a:lnTo>
                                <a:lnTo>
                                  <a:pt x="57753" y="57214"/>
                                </a:lnTo>
                                <a:close/>
                              </a:path>
                            </a:pathLst>
                          </a:custGeom>
                          <a:solidFill>
                            <a:srgbClr val="000000"/>
                          </a:solidFill>
                          <a:ln w="2679"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Hình tự do: Hình 593"/>
                        <wps:cNvSpPr/>
                        <wps:spPr>
                          <a:xfrm>
                            <a:off x="577986" y="4350432"/>
                            <a:ext cx="199841" cy="200079"/>
                          </a:xfrm>
                          <a:custGeom>
                            <a:avLst/>
                            <a:gdLst>
                              <a:gd name="connsiteX0" fmla="*/ 138310 w 199841"/>
                              <a:gd name="connsiteY0" fmla="*/ 136557 h 200079"/>
                              <a:gd name="connsiteX1" fmla="*/ 134262 w 199841"/>
                              <a:gd name="connsiteY1" fmla="*/ 138176 h 200079"/>
                              <a:gd name="connsiteX2" fmla="*/ 130213 w 199841"/>
                              <a:gd name="connsiteY2" fmla="*/ 136557 h 200079"/>
                              <a:gd name="connsiteX3" fmla="*/ 63284 w 199841"/>
                              <a:gd name="connsiteY3" fmla="*/ 69898 h 200079"/>
                              <a:gd name="connsiteX4" fmla="*/ 61665 w 199841"/>
                              <a:gd name="connsiteY4" fmla="*/ 65850 h 200079"/>
                              <a:gd name="connsiteX5" fmla="*/ 63284 w 199841"/>
                              <a:gd name="connsiteY5" fmla="*/ 61801 h 200079"/>
                              <a:gd name="connsiteX6" fmla="*/ 71651 w 199841"/>
                              <a:gd name="connsiteY6" fmla="*/ 53705 h 200079"/>
                              <a:gd name="connsiteX7" fmla="*/ 17945 w 199841"/>
                              <a:gd name="connsiteY7" fmla="*/ 0 h 200079"/>
                              <a:gd name="connsiteX8" fmla="*/ 9040 w 199841"/>
                              <a:gd name="connsiteY8" fmla="*/ 8906 h 200079"/>
                              <a:gd name="connsiteX9" fmla="*/ 134 w 199841"/>
                              <a:gd name="connsiteY9" fmla="*/ 28067 h 200079"/>
                              <a:gd name="connsiteX10" fmla="*/ 6341 w 199841"/>
                              <a:gd name="connsiteY10" fmla="*/ 63151 h 200079"/>
                              <a:gd name="connsiteX11" fmla="*/ 22533 w 199841"/>
                              <a:gd name="connsiteY11" fmla="*/ 91488 h 200079"/>
                              <a:gd name="connsiteX12" fmla="*/ 104845 w 199841"/>
                              <a:gd name="connsiteY12" fmla="*/ 176498 h 200079"/>
                              <a:gd name="connsiteX13" fmla="*/ 121847 w 199841"/>
                              <a:gd name="connsiteY13" fmla="*/ 187293 h 200079"/>
                              <a:gd name="connsiteX14" fmla="*/ 165027 w 199841"/>
                              <a:gd name="connsiteY14" fmla="*/ 199977 h 200079"/>
                              <a:gd name="connsiteX15" fmla="*/ 192555 w 199841"/>
                              <a:gd name="connsiteY15" fmla="*/ 189182 h 200079"/>
                              <a:gd name="connsiteX16" fmla="*/ 199841 w 199841"/>
                              <a:gd name="connsiteY16" fmla="*/ 181896 h 200079"/>
                              <a:gd name="connsiteX17" fmla="*/ 146406 w 199841"/>
                              <a:gd name="connsiteY17" fmla="*/ 128191 h 200079"/>
                              <a:gd name="connsiteX18" fmla="*/ 138310 w 199841"/>
                              <a:gd name="connsiteY18" fmla="*/ 136557 h 200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99841" h="200079">
                                <a:moveTo>
                                  <a:pt x="138310" y="136557"/>
                                </a:moveTo>
                                <a:cubicBezTo>
                                  <a:pt x="137230" y="137636"/>
                                  <a:pt x="135611" y="138176"/>
                                  <a:pt x="134262" y="138176"/>
                                </a:cubicBezTo>
                                <a:cubicBezTo>
                                  <a:pt x="132912" y="138176"/>
                                  <a:pt x="131293" y="137636"/>
                                  <a:pt x="130213" y="136557"/>
                                </a:cubicBezTo>
                                <a:lnTo>
                                  <a:pt x="63284" y="69898"/>
                                </a:lnTo>
                                <a:cubicBezTo>
                                  <a:pt x="62205" y="68818"/>
                                  <a:pt x="61665" y="67199"/>
                                  <a:pt x="61665" y="65850"/>
                                </a:cubicBezTo>
                                <a:cubicBezTo>
                                  <a:pt x="61665" y="64500"/>
                                  <a:pt x="62205" y="62881"/>
                                  <a:pt x="63284" y="61801"/>
                                </a:cubicBezTo>
                                <a:lnTo>
                                  <a:pt x="71651" y="53705"/>
                                </a:lnTo>
                                <a:lnTo>
                                  <a:pt x="17945" y="0"/>
                                </a:lnTo>
                                <a:cubicBezTo>
                                  <a:pt x="14437" y="3508"/>
                                  <a:pt x="11199" y="6747"/>
                                  <a:pt x="9040" y="8906"/>
                                </a:cubicBezTo>
                                <a:cubicBezTo>
                                  <a:pt x="3642" y="14034"/>
                                  <a:pt x="404" y="20780"/>
                                  <a:pt x="134" y="28067"/>
                                </a:cubicBezTo>
                                <a:cubicBezTo>
                                  <a:pt x="-676" y="40211"/>
                                  <a:pt x="2293" y="51816"/>
                                  <a:pt x="6341" y="63151"/>
                                </a:cubicBezTo>
                                <a:cubicBezTo>
                                  <a:pt x="10659" y="73136"/>
                                  <a:pt x="16326" y="82582"/>
                                  <a:pt x="22533" y="91488"/>
                                </a:cubicBezTo>
                                <a:cubicBezTo>
                                  <a:pt x="44663" y="124682"/>
                                  <a:pt x="72460" y="153559"/>
                                  <a:pt x="104845" y="176498"/>
                                </a:cubicBezTo>
                                <a:cubicBezTo>
                                  <a:pt x="110243" y="180546"/>
                                  <a:pt x="115910" y="184055"/>
                                  <a:pt x="121847" y="187293"/>
                                </a:cubicBezTo>
                                <a:cubicBezTo>
                                  <a:pt x="135341" y="194040"/>
                                  <a:pt x="149644" y="198898"/>
                                  <a:pt x="165027" y="199977"/>
                                </a:cubicBezTo>
                                <a:cubicBezTo>
                                  <a:pt x="175283" y="200787"/>
                                  <a:pt x="185538" y="196739"/>
                                  <a:pt x="192555" y="189182"/>
                                </a:cubicBezTo>
                                <a:lnTo>
                                  <a:pt x="199841" y="181896"/>
                                </a:lnTo>
                                <a:lnTo>
                                  <a:pt x="146406" y="128191"/>
                                </a:lnTo>
                                <a:lnTo>
                                  <a:pt x="138310" y="136557"/>
                                </a:lnTo>
                                <a:close/>
                              </a:path>
                            </a:pathLst>
                          </a:custGeom>
                          <a:solidFill>
                            <a:srgbClr val="000000"/>
                          </a:solidFill>
                          <a:ln w="2679"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Hình tự do: Hình 594"/>
                        <wps:cNvSpPr/>
                        <wps:spPr>
                          <a:xfrm>
                            <a:off x="732218" y="4462700"/>
                            <a:ext cx="61261" cy="61531"/>
                          </a:xfrm>
                          <a:custGeom>
                            <a:avLst/>
                            <a:gdLst>
                              <a:gd name="connsiteX0" fmla="*/ 58023 w 61261"/>
                              <a:gd name="connsiteY0" fmla="*/ 40751 h 61531"/>
                              <a:gd name="connsiteX1" fmla="*/ 20780 w 61261"/>
                              <a:gd name="connsiteY1" fmla="*/ 3508 h 61531"/>
                              <a:gd name="connsiteX2" fmla="*/ 12414 w 61261"/>
                              <a:gd name="connsiteY2" fmla="*/ 0 h 61531"/>
                              <a:gd name="connsiteX3" fmla="*/ 4048 w 61261"/>
                              <a:gd name="connsiteY3" fmla="*/ 3508 h 61531"/>
                              <a:gd name="connsiteX4" fmla="*/ 0 w 61261"/>
                              <a:gd name="connsiteY4" fmla="*/ 7826 h 61531"/>
                              <a:gd name="connsiteX5" fmla="*/ 53705 w 61261"/>
                              <a:gd name="connsiteY5" fmla="*/ 61532 h 61531"/>
                              <a:gd name="connsiteX6" fmla="*/ 57753 w 61261"/>
                              <a:gd name="connsiteY6" fmla="*/ 57483 h 61531"/>
                              <a:gd name="connsiteX7" fmla="*/ 61262 w 61261"/>
                              <a:gd name="connsiteY7" fmla="*/ 49117 h 61531"/>
                              <a:gd name="connsiteX8" fmla="*/ 58023 w 61261"/>
                              <a:gd name="connsiteY8" fmla="*/ 40751 h 615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1261" h="61531">
                                <a:moveTo>
                                  <a:pt x="58023" y="40751"/>
                                </a:moveTo>
                                <a:lnTo>
                                  <a:pt x="20780" y="3508"/>
                                </a:lnTo>
                                <a:cubicBezTo>
                                  <a:pt x="18621" y="1349"/>
                                  <a:pt x="15653" y="0"/>
                                  <a:pt x="12414" y="0"/>
                                </a:cubicBezTo>
                                <a:cubicBezTo>
                                  <a:pt x="9176" y="0"/>
                                  <a:pt x="6207" y="1349"/>
                                  <a:pt x="4048" y="3508"/>
                                </a:cubicBezTo>
                                <a:lnTo>
                                  <a:pt x="0" y="7826"/>
                                </a:lnTo>
                                <a:lnTo>
                                  <a:pt x="53705" y="61532"/>
                                </a:lnTo>
                                <a:lnTo>
                                  <a:pt x="57753" y="57483"/>
                                </a:lnTo>
                                <a:cubicBezTo>
                                  <a:pt x="59912" y="55324"/>
                                  <a:pt x="61262" y="52356"/>
                                  <a:pt x="61262" y="49117"/>
                                </a:cubicBezTo>
                                <a:cubicBezTo>
                                  <a:pt x="61262" y="45879"/>
                                  <a:pt x="60182" y="42910"/>
                                  <a:pt x="58023" y="40751"/>
                                </a:cubicBezTo>
                                <a:close/>
                              </a:path>
                            </a:pathLst>
                          </a:custGeom>
                          <a:solidFill>
                            <a:srgbClr val="000000"/>
                          </a:solidFill>
                          <a:ln w="2679"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6C637C" id="Đồ họa 573" o:spid="_x0000_s1026" style="position:absolute;margin-left:3.1pt;margin-top:259.2pt;width:22.05pt;height:19.55pt;z-index:251665408;mso-position-horizontal-relative:margin;mso-width-relative:margin;mso-height-relative:margin" coordorigin="5562,43129" coordsize="259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">
                <v:shape id="Hình tự do: Hình 592" o:spid="_x0000_s1027" style="position:absolute;left:6042;top:43345;width:613;height:612;visibility:visible;mso-wrap-style:square;v-text-anchor:middle" coordsize="61261,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" path="m57753,57214v2159,-2159,3509,-5128,3509,-8367c61262,45609,59912,42640,57753,40481l20511,3508c18352,1349,15383,,12414,,9446,,6207,1349,4048,3508l,7557,53705,61262r4048,-4048xe" fillcolor="black" stroked="f" strokeweight=".07442mm">
                  <v:stroke joinstyle="miter"/>
                  <v:path arrowok="t" o:connecttype="custom" o:connectlocs="57753,57214;61262,48847;57753,40481;20511,3508;12414,0;4048,3508;0,7557;53705,61262;57753,57214" o:connectangles="0,0,0,0,0,0,0,0,0"/>
                </v:shape>
                <v:shape id="Hình tự do: Hình 593" o:spid="_x0000_s1028" style="position:absolute;left:5779;top:43504;width:1999;height:2001;visibility:visible;mso-wrap-style:square;v-text-anchor:middle" coordsize="199841,200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" path="m138310,136557v-1080,1079,-2699,1619,-4048,1619c132912,138176,131293,137636,130213,136557l63284,69898c62205,68818,61665,67199,61665,65850v,-1350,540,-2969,1619,-4049l71651,53705,17945,c14437,3508,11199,6747,9040,8906,3642,14034,404,20780,134,28067,-676,40211,2293,51816,6341,63151v4318,9985,9985,19431,16192,28337c44663,124682,72460,153559,104845,176498v5398,4048,11065,7557,17002,10795c135341,194040,149644,198898,165027,199977v10256,810,20511,-3238,27528,-10795l199841,181896,146406,128191r-8096,8366xe" fillcolor="black" stroked="f" strokeweight=".07442mm">
                  <v:stroke joinstyle="miter"/>
                  <v:path arrowok="t" o:connecttype="custom" o:connectlocs="138310,136557;134262,138176;130213,136557;63284,69898;61665,65850;63284,61801;71651,53705;17945,0;9040,8906;134,28067;6341,63151;22533,91488;104845,176498;121847,187293;165027,199977;192555,189182;199841,181896;146406,128191;138310,136557" o:connectangles="0,0,0,0,0,0,0,0,0,0,0,0,0,0,0,0,0,0,0"/>
                </v:shape>
                <v:shape id="Hình tự do: Hình 594" o:spid="_x0000_s1029" style="position:absolute;left:7322;top:44627;width:612;height:615;visibility:visible;mso-wrap-style:square;v-text-anchor:middle" coordsize="61261,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" path="m58023,40751l20780,3508c18621,1349,15653,,12414,,9176,,6207,1349,4048,3508l,7826,53705,61532r4048,-4049c59912,55324,61262,52356,61262,49117v,-3238,-1080,-6207,-3239,-8366xe" fillcolor="black" stroked="f" strokeweight=".07442mm">
                  <v:stroke joinstyle="miter"/>
                  <v:path arrowok="t" o:connecttype="custom" o:connectlocs="58023,40751;20780,3508;12414,0;4048,3508;0,7826;53705,61532;57753,57483;61262,49117;58023,40751" o:connectangles="0,0,0,0,0,0,0,0,0"/>
                </v:shape>
                <w10:wrap anchorx="margin"/>
              </v:group>
            </w:pict>
          </mc:Fallback>
        </mc:AlternateContent>
      </w:r>
      <w:r w:rsidR="00A86807" w:rsidRPr="007670A6">
        <w:rPr>
          <w:rFonts w:eastAsiaTheme="majorEastAsia"/>
          <w:noProof/>
          <w:sz w:val="21"/>
          <w:szCs w:val="21"/>
          <w:lang w:val="en-US"/>
        </w:rPr>
        <mc:AlternateContent>
          <mc:Choice Requires="wpg">
            <w:drawing>
              <wp:anchor distT="0" distB="0" distL="114300" distR="114300" simplePos="0" relativeHeight="251664384" behindDoc="0" locked="0" layoutInCell="1" allowOverlap="1" wp14:anchorId="108D1CBD" wp14:editId="5645D82A">
                <wp:simplePos x="0" y="0"/>
                <wp:positionH relativeFrom="margin">
                  <wp:align>left</wp:align>
                </wp:positionH>
                <wp:positionV relativeFrom="paragraph">
                  <wp:posOffset>2893058</wp:posOffset>
                </wp:positionV>
                <wp:extent cx="365760" cy="304800"/>
                <wp:effectExtent l="0" t="0" r="0" b="0"/>
                <wp:wrapNone/>
                <wp:docPr id="588" name="Đồ họa 572"/>
                <wp:cNvGraphicFramePr/>
                <a:graphic xmlns:a="http://schemas.openxmlformats.org/drawingml/2006/main">
                  <a:graphicData uri="http://schemas.microsoft.com/office/word/2010/wordprocessingGroup">
                    <wpg:wgp>
                      <wpg:cNvGrpSpPr/>
                      <wpg:grpSpPr>
                        <a:xfrm>
                          <a:off x="0" y="0"/>
                          <a:ext cx="365760" cy="304800"/>
                          <a:chOff x="647700" y="3634740"/>
                          <a:chExt cx="274320" cy="274320"/>
                        </a:xfrm>
                      </wpg:grpSpPr>
                      <wps:wsp>
                        <wps:cNvPr id="589" name="Hình tự do: Hình 589"/>
                        <wps:cNvSpPr/>
                        <wps:spPr>
                          <a:xfrm>
                            <a:off x="664845" y="3669030"/>
                            <a:ext cx="240030" cy="125158"/>
                          </a:xfrm>
                          <a:custGeom>
                            <a:avLst/>
                            <a:gdLst>
                              <a:gd name="connsiteX0" fmla="*/ 120015 w 240030"/>
                              <a:gd name="connsiteY0" fmla="*/ 0 h 125158"/>
                              <a:gd name="connsiteX1" fmla="*/ 120015 w 240030"/>
                              <a:gd name="connsiteY1" fmla="*/ 0 h 125158"/>
                              <a:gd name="connsiteX2" fmla="*/ 0 w 240030"/>
                              <a:gd name="connsiteY2" fmla="*/ 114300 h 125158"/>
                              <a:gd name="connsiteX3" fmla="*/ 12859 w 240030"/>
                              <a:gd name="connsiteY3" fmla="*/ 125159 h 125158"/>
                              <a:gd name="connsiteX4" fmla="*/ 120015 w 240030"/>
                              <a:gd name="connsiteY4" fmla="*/ 23432 h 125158"/>
                              <a:gd name="connsiteX5" fmla="*/ 120015 w 240030"/>
                              <a:gd name="connsiteY5" fmla="*/ 23432 h 125158"/>
                              <a:gd name="connsiteX6" fmla="*/ 227171 w 240030"/>
                              <a:gd name="connsiteY6" fmla="*/ 125159 h 125158"/>
                              <a:gd name="connsiteX7" fmla="*/ 240030 w 240030"/>
                              <a:gd name="connsiteY7" fmla="*/ 114300 h 1251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40030" h="125158">
                                <a:moveTo>
                                  <a:pt x="120015" y="0"/>
                                </a:moveTo>
                                <a:lnTo>
                                  <a:pt x="120015" y="0"/>
                                </a:lnTo>
                                <a:lnTo>
                                  <a:pt x="0" y="114300"/>
                                </a:lnTo>
                                <a:lnTo>
                                  <a:pt x="12859" y="125159"/>
                                </a:lnTo>
                                <a:lnTo>
                                  <a:pt x="120015" y="23432"/>
                                </a:lnTo>
                                <a:lnTo>
                                  <a:pt x="120015" y="23432"/>
                                </a:lnTo>
                                <a:lnTo>
                                  <a:pt x="227171" y="125159"/>
                                </a:lnTo>
                                <a:lnTo>
                                  <a:pt x="240030" y="114300"/>
                                </a:lnTo>
                                <a:close/>
                              </a:path>
                            </a:pathLst>
                          </a:custGeom>
                          <a:solidFill>
                            <a:srgbClr val="000000"/>
                          </a:solidFill>
                          <a:ln w="277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Hình tự do: Hình 590"/>
                        <wps:cNvSpPr/>
                        <wps:spPr>
                          <a:xfrm>
                            <a:off x="699135" y="3708463"/>
                            <a:ext cx="171450" cy="166306"/>
                          </a:xfrm>
                          <a:custGeom>
                            <a:avLst/>
                            <a:gdLst>
                              <a:gd name="connsiteX0" fmla="*/ 0 w 171450"/>
                              <a:gd name="connsiteY0" fmla="*/ 81439 h 166306"/>
                              <a:gd name="connsiteX1" fmla="*/ 0 w 171450"/>
                              <a:gd name="connsiteY1" fmla="*/ 166307 h 166306"/>
                              <a:gd name="connsiteX2" fmla="*/ 68580 w 171450"/>
                              <a:gd name="connsiteY2" fmla="*/ 166307 h 166306"/>
                              <a:gd name="connsiteX3" fmla="*/ 68580 w 171450"/>
                              <a:gd name="connsiteY3" fmla="*/ 94869 h 166306"/>
                              <a:gd name="connsiteX4" fmla="*/ 102870 w 171450"/>
                              <a:gd name="connsiteY4" fmla="*/ 94869 h 166306"/>
                              <a:gd name="connsiteX5" fmla="*/ 102870 w 171450"/>
                              <a:gd name="connsiteY5" fmla="*/ 166307 h 166306"/>
                              <a:gd name="connsiteX6" fmla="*/ 171450 w 171450"/>
                              <a:gd name="connsiteY6" fmla="*/ 166307 h 166306"/>
                              <a:gd name="connsiteX7" fmla="*/ 171450 w 171450"/>
                              <a:gd name="connsiteY7" fmla="*/ 81439 h 166306"/>
                              <a:gd name="connsiteX8" fmla="*/ 85725 w 171450"/>
                              <a:gd name="connsiteY8" fmla="*/ 0 h 166306"/>
                              <a:gd name="connsiteX9" fmla="*/ 0 w 171450"/>
                              <a:gd name="connsiteY9" fmla="*/ 81439 h 1663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1450" h="166306">
                                <a:moveTo>
                                  <a:pt x="0" y="81439"/>
                                </a:moveTo>
                                <a:lnTo>
                                  <a:pt x="0" y="166307"/>
                                </a:lnTo>
                                <a:lnTo>
                                  <a:pt x="68580" y="166307"/>
                                </a:lnTo>
                                <a:lnTo>
                                  <a:pt x="68580" y="94869"/>
                                </a:lnTo>
                                <a:lnTo>
                                  <a:pt x="102870" y="94869"/>
                                </a:lnTo>
                                <a:lnTo>
                                  <a:pt x="102870" y="166307"/>
                                </a:lnTo>
                                <a:lnTo>
                                  <a:pt x="171450" y="166307"/>
                                </a:lnTo>
                                <a:lnTo>
                                  <a:pt x="171450" y="81439"/>
                                </a:lnTo>
                                <a:lnTo>
                                  <a:pt x="85725" y="0"/>
                                </a:lnTo>
                                <a:lnTo>
                                  <a:pt x="0" y="81439"/>
                                </a:lnTo>
                                <a:close/>
                              </a:path>
                            </a:pathLst>
                          </a:custGeom>
                          <a:solidFill>
                            <a:srgbClr val="000000"/>
                          </a:solidFill>
                          <a:ln w="277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A3D86A" id="Đồ họa 572" o:spid="_x0000_s1026" style="position:absolute;margin-left:0;margin-top:227.8pt;width:28.8pt;height:24pt;z-index:251664384;mso-position-horizontal:left;mso-position-horizontal-relative:margin;mso-width-relative:margin;mso-height-relative:margin" coordorigin="6477,36347" coordsize="2743,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">
                <v:shape id="Hình tự do: Hình 589" o:spid="_x0000_s1027" style="position:absolute;left:6648;top:36690;width:2400;height:1251;visibility:visible;mso-wrap-style:square;v-text-anchor:middle" coordsize="240030,125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" path="m120015,r,l,114300r12859,10859l120015,23432r,l227171,125159r12859,-10859l120015,xe" fillcolor="black" stroked="f" strokeweight=".07717mm">
                  <v:stroke joinstyle="miter"/>
                  <v:path arrowok="t" o:connecttype="custom" o:connectlocs="120015,0;120015,0;0,114300;12859,125159;120015,23432;120015,23432;227171,125159;240030,114300" o:connectangles="0,0,0,0,0,0,0,0"/>
                </v:shape>
                <v:shape id="Hình tự do: Hình 590" o:spid="_x0000_s1028" style="position:absolute;left:6991;top:37084;width:1714;height:1663;visibility:visible;mso-wrap-style:square;v-text-anchor:middle" coordsize="171450,16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" path="m,81439r,84868l68580,166307r,-71438l102870,94869r,71438l171450,166307r,-84868l85725,,,81439xe" fillcolor="black" stroked="f" strokeweight=".07717mm">
                  <v:stroke joinstyle="miter"/>
                  <v:path arrowok="t" o:connecttype="custom" o:connectlocs="0,81439;0,166307;68580,166307;68580,94869;102870,94869;102870,166307;171450,166307;171450,81439;85725,0;0,81439" o:connectangles="0,0,0,0,0,0,0,0,0,0"/>
                </v:shape>
                <w10:wrap anchorx="margin"/>
              </v:group>
            </w:pict>
          </mc:Fallback>
        </mc:AlternateContent>
      </w:r>
      <w:r w:rsidR="00D52332" w:rsidRPr="007670A6">
        <w:rPr>
          <w:b/>
          <w:bCs/>
          <w:noProof/>
        </w:rPr>
        <w:drawing>
          <wp:anchor distT="0" distB="0" distL="114300" distR="114300" simplePos="0" relativeHeight="251660288" behindDoc="0" locked="0" layoutInCell="1" allowOverlap="1" wp14:anchorId="3FFBA111" wp14:editId="0558F4BC">
            <wp:simplePos x="0" y="0"/>
            <wp:positionH relativeFrom="column">
              <wp:posOffset>553720</wp:posOffset>
            </wp:positionH>
            <wp:positionV relativeFrom="paragraph">
              <wp:posOffset>400685</wp:posOffset>
            </wp:positionV>
            <wp:extent cx="1306195" cy="1802130"/>
            <wp:effectExtent l="95250" t="95250" r="103505" b="102870"/>
            <wp:wrapNone/>
            <wp:docPr id="579" name="Hình ảnh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CV.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1306195" cy="1802130"/>
                    </a:xfrm>
                    <a:prstGeom prst="round2DiagRect">
                      <a:avLst>
                        <a:gd name="adj1" fmla="val 16667"/>
                        <a:gd name="adj2" fmla="val 0"/>
                      </a:avLst>
                    </a:prstGeom>
                    <a:ln w="88900" cap="sq">
                      <a:solidFill>
                        <a:schemeClr val="accent1">
                          <a:lumMod val="75000"/>
                        </a:schemeClr>
                      </a:solidFill>
                      <a:miter lim="800000"/>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7EA7" w:rsidRPr="007670A6">
        <w:rPr>
          <w:b/>
          <w:bCs/>
          <w:noProof/>
        </w:rPr>
        <mc:AlternateContent>
          <mc:Choice Requires="wps">
            <w:drawing>
              <wp:anchor distT="45720" distB="45720" distL="114300" distR="114300" simplePos="0" relativeHeight="251658239" behindDoc="0" locked="0" layoutInCell="1" allowOverlap="1" wp14:anchorId="5ECADCFE" wp14:editId="278CF67C">
                <wp:simplePos x="0" y="0"/>
                <wp:positionH relativeFrom="column">
                  <wp:posOffset>2468880</wp:posOffset>
                </wp:positionH>
                <wp:positionV relativeFrom="paragraph">
                  <wp:posOffset>2065655</wp:posOffset>
                </wp:positionV>
                <wp:extent cx="4480560" cy="7642860"/>
                <wp:effectExtent l="0" t="0" r="0" b="0"/>
                <wp:wrapNone/>
                <wp:docPr id="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7642860"/>
                        </a:xfrm>
                        <a:prstGeom prst="rect">
                          <a:avLst/>
                        </a:prstGeom>
                        <a:solidFill>
                          <a:srgbClr val="FFFFFF"/>
                        </a:solidFill>
                        <a:ln w="9525">
                          <a:noFill/>
                          <a:miter lim="800000"/>
                          <a:headEnd/>
                          <a:tailEnd/>
                        </a:ln>
                      </wps:spPr>
                      <wps:txbx>
                        <w:txbxContent>
                          <w:p w14:paraId="33C290CE" w14:textId="77777777" w:rsidR="004F5A1D" w:rsidRDefault="004F5A1D" w:rsidP="004F5A1D">
                            <w:pPr>
                              <w:pStyle w:val="Heading2"/>
                              <w:rPr>
                                <w:lang w:val="en-US"/>
                              </w:rPr>
                            </w:pPr>
                            <w:r>
                              <w:rPr>
                                <w:lang w:val="en-US"/>
                              </w:rPr>
                              <w:t>Mục tiêu nghề nghiệp</w:t>
                            </w:r>
                          </w:p>
                          <w:p w14:paraId="71702438" w14:textId="77777777" w:rsidR="009936C0" w:rsidRDefault="004F5A1D" w:rsidP="004F5A1D">
                            <w:pPr>
                              <w:rPr>
                                <w:sz w:val="21"/>
                                <w:szCs w:val="28"/>
                                <w:lang w:val="en-US"/>
                              </w:rPr>
                            </w:pPr>
                            <w:r w:rsidRPr="00743A6E">
                              <w:rPr>
                                <w:b/>
                                <w:bCs/>
                                <w:sz w:val="21"/>
                                <w:szCs w:val="28"/>
                                <w:lang w:val="en-US"/>
                              </w:rPr>
                              <w:t>Mục tiêu ngắn hạn</w:t>
                            </w:r>
                            <w:r w:rsidRPr="00743A6E">
                              <w:rPr>
                                <w:sz w:val="21"/>
                                <w:szCs w:val="28"/>
                                <w:lang w:val="en-US"/>
                              </w:rPr>
                              <w:t xml:space="preserve">: Sử dụng kiến thức đã học, áp dụng thành thạo </w:t>
                            </w:r>
                          </w:p>
                          <w:p w14:paraId="4A39EFCC" w14:textId="3A01C85B" w:rsidR="004F5A1D" w:rsidRPr="00743A6E" w:rsidRDefault="004F5A1D" w:rsidP="004F5A1D">
                            <w:pPr>
                              <w:rPr>
                                <w:sz w:val="21"/>
                                <w:szCs w:val="28"/>
                                <w:lang w:val="en-US"/>
                              </w:rPr>
                            </w:pPr>
                            <w:r w:rsidRPr="00743A6E">
                              <w:rPr>
                                <w:sz w:val="21"/>
                                <w:szCs w:val="28"/>
                                <w:lang w:val="en-US"/>
                              </w:rPr>
                              <w:t>vào công việc. Phát triển khả năng tư duy logic, sáng tạo trong lập trình phần mềm. Tích luỹ kinh nghiệm, rèn luyện tác phong chuyên nghiệp khi làm việc nhóm hay hoạt động độc lập</w:t>
                            </w:r>
                          </w:p>
                          <w:p w14:paraId="3CB655AE" w14:textId="77777777" w:rsidR="009936C0" w:rsidRDefault="004F5A1D" w:rsidP="004F5A1D">
                            <w:pPr>
                              <w:rPr>
                                <w:sz w:val="21"/>
                                <w:szCs w:val="28"/>
                                <w:lang w:val="en-US"/>
                              </w:rPr>
                            </w:pPr>
                            <w:r w:rsidRPr="00743A6E">
                              <w:rPr>
                                <w:b/>
                                <w:bCs/>
                                <w:sz w:val="21"/>
                                <w:szCs w:val="28"/>
                                <w:lang w:val="en-US"/>
                              </w:rPr>
                              <w:t>Mục tiêu dài hạn</w:t>
                            </w:r>
                            <w:r w:rsidRPr="00743A6E">
                              <w:rPr>
                                <w:sz w:val="21"/>
                                <w:szCs w:val="28"/>
                                <w:lang w:val="en-US"/>
                              </w:rPr>
                              <w:t xml:space="preserve">: Trong 5 năm tới có thể  học thêm nhiều chứng chỉ </w:t>
                            </w:r>
                          </w:p>
                          <w:p w14:paraId="2BB15175" w14:textId="79513DA2" w:rsidR="004F5A1D" w:rsidRPr="00743A6E" w:rsidRDefault="004F5A1D" w:rsidP="004F5A1D">
                            <w:pPr>
                              <w:rPr>
                                <w:sz w:val="21"/>
                                <w:szCs w:val="28"/>
                                <w:lang w:val="en-US"/>
                              </w:rPr>
                            </w:pPr>
                            <w:r w:rsidRPr="00743A6E">
                              <w:rPr>
                                <w:sz w:val="21"/>
                                <w:szCs w:val="28"/>
                                <w:lang w:val="en-US"/>
                              </w:rPr>
                              <w:t xml:space="preserve">lập trình quốc tế để </w:t>
                            </w:r>
                            <w:r w:rsidR="005A3EFF" w:rsidRPr="00743A6E">
                              <w:rPr>
                                <w:sz w:val="21"/>
                                <w:szCs w:val="28"/>
                                <w:lang w:val="en-US"/>
                              </w:rPr>
                              <w:t>có thêm kiến thức phát triển nghề nghiệp</w:t>
                            </w:r>
                          </w:p>
                          <w:p w14:paraId="4C8EC201" w14:textId="77777777" w:rsidR="004F5A1D" w:rsidRDefault="004F5A1D" w:rsidP="004F5A1D">
                            <w:pPr>
                              <w:pStyle w:val="Heading2"/>
                              <w:rPr>
                                <w:lang w:val="en-US"/>
                              </w:rPr>
                            </w:pPr>
                            <w:r>
                              <w:rPr>
                                <w:lang w:val="en-US"/>
                              </w:rPr>
                              <w:t>Học vấn</w:t>
                            </w:r>
                          </w:p>
                          <w:p w14:paraId="1BB58BAA" w14:textId="77777777" w:rsidR="004F5A1D" w:rsidRPr="00743A6E" w:rsidRDefault="004F5A1D" w:rsidP="004F5A1D">
                            <w:pPr>
                              <w:pStyle w:val="Heading4"/>
                              <w:rPr>
                                <w:sz w:val="21"/>
                                <w:szCs w:val="28"/>
                              </w:rPr>
                            </w:pPr>
                            <w:r w:rsidRPr="00743A6E">
                              <w:rPr>
                                <w:sz w:val="21"/>
                                <w:szCs w:val="28"/>
                              </w:rPr>
                              <w:t>Đại Học Công Nghệ Tp.HCM</w:t>
                            </w:r>
                          </w:p>
                          <w:p w14:paraId="1EBBB06F" w14:textId="77777777" w:rsidR="004F5A1D" w:rsidRPr="00743A6E" w:rsidRDefault="004F5A1D" w:rsidP="0057414F">
                            <w:pPr>
                              <w:rPr>
                                <w:sz w:val="21"/>
                                <w:szCs w:val="28"/>
                              </w:rPr>
                            </w:pPr>
                            <w:r w:rsidRPr="00743A6E">
                              <w:rPr>
                                <w:sz w:val="21"/>
                                <w:szCs w:val="28"/>
                              </w:rPr>
                              <w:t>Từ 08/2018 đến nay</w:t>
                            </w:r>
                            <w:r w:rsidR="00511477" w:rsidRPr="00743A6E">
                              <w:rPr>
                                <w:sz w:val="21"/>
                                <w:szCs w:val="28"/>
                                <w:lang w:val="en-US"/>
                              </w:rPr>
                              <w:t xml:space="preserve">: </w:t>
                            </w:r>
                          </w:p>
                          <w:p w14:paraId="216C443B" w14:textId="75F10FD6" w:rsidR="004F5A1D" w:rsidRPr="00743A6E" w:rsidRDefault="004F5A1D" w:rsidP="0057414F">
                            <w:pPr>
                              <w:rPr>
                                <w:sz w:val="21"/>
                                <w:szCs w:val="28"/>
                                <w:lang w:bidi="vi-VN"/>
                              </w:rPr>
                            </w:pPr>
                            <w:r w:rsidRPr="00743A6E">
                              <w:rPr>
                                <w:sz w:val="21"/>
                                <w:szCs w:val="28"/>
                                <w:lang w:bidi="vi-VN"/>
                              </w:rPr>
                              <w:t xml:space="preserve">Học ngành </w:t>
                            </w:r>
                            <w:r w:rsidR="00235764">
                              <w:rPr>
                                <w:sz w:val="21"/>
                                <w:szCs w:val="28"/>
                                <w:lang w:val="en-US" w:bidi="vi-VN"/>
                              </w:rPr>
                              <w:t xml:space="preserve">C </w:t>
                            </w:r>
                            <w:r w:rsidRPr="00743A6E">
                              <w:rPr>
                                <w:sz w:val="21"/>
                                <w:szCs w:val="28"/>
                                <w:lang w:bidi="vi-VN"/>
                              </w:rPr>
                              <w:t>ông nghệ thông tin</w:t>
                            </w:r>
                          </w:p>
                          <w:p w14:paraId="51823DDC" w14:textId="77777777" w:rsidR="004F5A1D" w:rsidRPr="00743A6E" w:rsidRDefault="004F5A1D" w:rsidP="0057414F">
                            <w:pPr>
                              <w:rPr>
                                <w:sz w:val="21"/>
                                <w:szCs w:val="28"/>
                                <w:lang w:bidi="vi-VN"/>
                              </w:rPr>
                            </w:pPr>
                            <w:r w:rsidRPr="00743A6E">
                              <w:rPr>
                                <w:sz w:val="21"/>
                                <w:szCs w:val="28"/>
                                <w:lang w:bidi="vi-VN"/>
                              </w:rPr>
                              <w:t xml:space="preserve">Chuyên ngành </w:t>
                            </w:r>
                            <w:r w:rsidR="00B10A10" w:rsidRPr="00743A6E">
                              <w:rPr>
                                <w:sz w:val="21"/>
                                <w:szCs w:val="28"/>
                                <w:lang w:bidi="vi-VN"/>
                              </w:rPr>
                              <w:t>Mạng máy tính</w:t>
                            </w:r>
                          </w:p>
                          <w:sdt>
                            <w:sdtPr>
                              <w:id w:val="1001553383"/>
                              <w:placeholder>
                                <w:docPart w:val="BC2F5C63693B4DB2AAB51A595E9C6B9A"/>
                              </w:placeholder>
                              <w:temporary/>
                              <w:showingPlcHdr/>
                              <w15:appearance w15:val="hidden"/>
                            </w:sdtPr>
                            <w:sdtEndPr/>
                            <w:sdtContent>
                              <w:p w14:paraId="0C8C0421" w14:textId="77777777" w:rsidR="004F5A1D" w:rsidRPr="00594E97" w:rsidRDefault="004F5A1D" w:rsidP="004F5A1D">
                                <w:pPr>
                                  <w:pStyle w:val="Heading2"/>
                                </w:pPr>
                                <w:r w:rsidRPr="0044580C">
                                  <w:rPr>
                                    <w:lang w:bidi="vi-VN"/>
                                  </w:rPr>
                                  <w:t>KINH NGHIỆM CÔNG VIỆC</w:t>
                                </w:r>
                              </w:p>
                            </w:sdtContent>
                          </w:sdt>
                          <w:p w14:paraId="72872C58" w14:textId="77777777" w:rsidR="00BC7950" w:rsidRPr="00527E03" w:rsidRDefault="00BC7950" w:rsidP="00BC7950">
                            <w:pPr>
                              <w:rPr>
                                <w:b/>
                                <w:bCs/>
                                <w:sz w:val="21"/>
                                <w:szCs w:val="28"/>
                                <w:lang w:val="en-US"/>
                              </w:rPr>
                            </w:pPr>
                            <w:r w:rsidRPr="00527E03">
                              <w:rPr>
                                <w:b/>
                                <w:bCs/>
                                <w:sz w:val="21"/>
                                <w:szCs w:val="28"/>
                                <w:lang w:val="en-US"/>
                              </w:rPr>
                              <w:t>Từ 10/2020:</w:t>
                            </w:r>
                          </w:p>
                          <w:p w14:paraId="46BD1B50" w14:textId="77777777" w:rsidR="00BC7950" w:rsidRPr="00527E03" w:rsidRDefault="00BC7950" w:rsidP="00BC7950">
                            <w:pPr>
                              <w:rPr>
                                <w:sz w:val="21"/>
                                <w:szCs w:val="28"/>
                              </w:rPr>
                            </w:pPr>
                            <w:r w:rsidRPr="00527E03">
                              <w:rPr>
                                <w:sz w:val="21"/>
                                <w:szCs w:val="28"/>
                                <w:lang w:val="en-US"/>
                              </w:rPr>
                              <w:t xml:space="preserve">Tham gia cuộc thi Learn-A-Thon 2020 </w:t>
                            </w:r>
                          </w:p>
                          <w:p w14:paraId="5FCDA2E7" w14:textId="77777777" w:rsidR="00BC7950" w:rsidRPr="00527E03" w:rsidRDefault="00BC7950" w:rsidP="00BC7950">
                            <w:pPr>
                              <w:rPr>
                                <w:sz w:val="21"/>
                                <w:szCs w:val="28"/>
                                <w:lang w:val="en-US"/>
                              </w:rPr>
                            </w:pPr>
                            <w:r w:rsidRPr="00527E03">
                              <w:rPr>
                                <w:sz w:val="21"/>
                                <w:szCs w:val="28"/>
                                <w:lang w:val="en-US"/>
                              </w:rPr>
                              <w:t xml:space="preserve">do Cisco tổ chức đạt được các chứng chỉ </w:t>
                            </w:r>
                          </w:p>
                          <w:p w14:paraId="6EEF65C3" w14:textId="77777777" w:rsidR="00AF33A4" w:rsidRPr="00527E03" w:rsidRDefault="00AF33A4" w:rsidP="00BC7950">
                            <w:pPr>
                              <w:rPr>
                                <w:sz w:val="21"/>
                                <w:szCs w:val="28"/>
                                <w:lang w:val="en-US"/>
                              </w:rPr>
                            </w:pPr>
                          </w:p>
                          <w:p w14:paraId="711FCE9E" w14:textId="77777777" w:rsidR="00BC7950" w:rsidRPr="00527E03" w:rsidRDefault="00BC7950" w:rsidP="00BC7950">
                            <w:pPr>
                              <w:rPr>
                                <w:b/>
                                <w:bCs/>
                                <w:sz w:val="21"/>
                                <w:szCs w:val="28"/>
                                <w:lang w:val="en-US" w:bidi="vi-VN"/>
                              </w:rPr>
                            </w:pPr>
                            <w:r w:rsidRPr="00527E03">
                              <w:rPr>
                                <w:b/>
                                <w:bCs/>
                                <w:sz w:val="21"/>
                                <w:szCs w:val="28"/>
                                <w:lang w:val="en-US" w:bidi="vi-VN"/>
                              </w:rPr>
                              <w:t>Từ 07/2020  đến 08/2020:</w:t>
                            </w:r>
                          </w:p>
                          <w:p w14:paraId="6C466913" w14:textId="77777777" w:rsidR="00BC7950" w:rsidRPr="00527E03" w:rsidRDefault="00BC7950" w:rsidP="00BC7950">
                            <w:pPr>
                              <w:rPr>
                                <w:sz w:val="21"/>
                                <w:szCs w:val="28"/>
                                <w:lang w:val="en-US" w:bidi="vi-VN"/>
                              </w:rPr>
                            </w:pPr>
                            <w:r w:rsidRPr="00527E03">
                              <w:rPr>
                                <w:sz w:val="21"/>
                                <w:szCs w:val="28"/>
                                <w:lang w:val="en-US" w:bidi="vi-VN"/>
                              </w:rPr>
                              <w:t>Tham gia và hoàn thành khoá học CCNAv7 tại trường</w:t>
                            </w:r>
                          </w:p>
                          <w:p w14:paraId="6439EA79" w14:textId="77777777" w:rsidR="00AF33A4" w:rsidRPr="00527E03" w:rsidRDefault="00AF33A4" w:rsidP="00BC7950">
                            <w:pPr>
                              <w:rPr>
                                <w:sz w:val="21"/>
                                <w:szCs w:val="28"/>
                                <w:lang w:bidi="vi-VN"/>
                              </w:rPr>
                            </w:pPr>
                          </w:p>
                          <w:p w14:paraId="7ADD1B0A" w14:textId="77777777" w:rsidR="004F5A1D" w:rsidRDefault="004F5A1D" w:rsidP="004F5A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ADCFE" id="_x0000_s1029" type="#_x0000_t202" style="position:absolute;margin-left:194.4pt;margin-top:162.65pt;width:352.8pt;height:601.8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" stroked="f">
                <v:textbox>
                  <w:txbxContent>
                    <w:p w14:paraId="33C290CE" w14:textId="77777777" w:rsidR="004F5A1D" w:rsidRDefault="004F5A1D" w:rsidP="004F5A1D">
                      <w:pPr>
                        <w:pStyle w:val="Heading2"/>
                        <w:rPr>
                          <w:lang w:val="en-US"/>
                        </w:rPr>
                      </w:pPr>
                      <w:r>
                        <w:rPr>
                          <w:lang w:val="en-US"/>
                        </w:rPr>
                        <w:t>Mục tiêu nghề nghiệp</w:t>
                      </w:r>
                    </w:p>
                    <w:p w14:paraId="71702438" w14:textId="77777777" w:rsidR="009936C0" w:rsidRDefault="004F5A1D" w:rsidP="004F5A1D">
                      <w:pPr>
                        <w:rPr>
                          <w:sz w:val="21"/>
                          <w:szCs w:val="28"/>
                          <w:lang w:val="en-US"/>
                        </w:rPr>
                      </w:pPr>
                      <w:r w:rsidRPr="00743A6E">
                        <w:rPr>
                          <w:b/>
                          <w:bCs/>
                          <w:sz w:val="21"/>
                          <w:szCs w:val="28"/>
                          <w:lang w:val="en-US"/>
                        </w:rPr>
                        <w:t>Mục tiêu ngắn hạn</w:t>
                      </w:r>
                      <w:r w:rsidRPr="00743A6E">
                        <w:rPr>
                          <w:sz w:val="21"/>
                          <w:szCs w:val="28"/>
                          <w:lang w:val="en-US"/>
                        </w:rPr>
                        <w:t xml:space="preserve">: Sử dụng kiến thức đã học, áp dụng thành thạo </w:t>
                      </w:r>
                    </w:p>
                    <w:p w14:paraId="4A39EFCC" w14:textId="3A01C85B" w:rsidR="004F5A1D" w:rsidRPr="00743A6E" w:rsidRDefault="004F5A1D" w:rsidP="004F5A1D">
                      <w:pPr>
                        <w:rPr>
                          <w:sz w:val="21"/>
                          <w:szCs w:val="28"/>
                          <w:lang w:val="en-US"/>
                        </w:rPr>
                      </w:pPr>
                      <w:r w:rsidRPr="00743A6E">
                        <w:rPr>
                          <w:sz w:val="21"/>
                          <w:szCs w:val="28"/>
                          <w:lang w:val="en-US"/>
                        </w:rPr>
                        <w:t>vào công việc. Phát triển khả năng tư duy logic, sáng tạo trong lập trình phần mềm. Tích luỹ kinh nghiệm, rèn luyện tác phong chuyên nghiệp khi làm việc nhóm hay hoạt động độc lập</w:t>
                      </w:r>
                    </w:p>
                    <w:p w14:paraId="3CB655AE" w14:textId="77777777" w:rsidR="009936C0" w:rsidRDefault="004F5A1D" w:rsidP="004F5A1D">
                      <w:pPr>
                        <w:rPr>
                          <w:sz w:val="21"/>
                          <w:szCs w:val="28"/>
                          <w:lang w:val="en-US"/>
                        </w:rPr>
                      </w:pPr>
                      <w:r w:rsidRPr="00743A6E">
                        <w:rPr>
                          <w:b/>
                          <w:bCs/>
                          <w:sz w:val="21"/>
                          <w:szCs w:val="28"/>
                          <w:lang w:val="en-US"/>
                        </w:rPr>
                        <w:t>Mục tiêu dài hạn</w:t>
                      </w:r>
                      <w:r w:rsidRPr="00743A6E">
                        <w:rPr>
                          <w:sz w:val="21"/>
                          <w:szCs w:val="28"/>
                          <w:lang w:val="en-US"/>
                        </w:rPr>
                        <w:t xml:space="preserve">: Trong 5 năm tới có thể  học thêm nhiều chứng chỉ </w:t>
                      </w:r>
                    </w:p>
                    <w:p w14:paraId="2BB15175" w14:textId="79513DA2" w:rsidR="004F5A1D" w:rsidRPr="00743A6E" w:rsidRDefault="004F5A1D" w:rsidP="004F5A1D">
                      <w:pPr>
                        <w:rPr>
                          <w:sz w:val="21"/>
                          <w:szCs w:val="28"/>
                          <w:lang w:val="en-US"/>
                        </w:rPr>
                      </w:pPr>
                      <w:r w:rsidRPr="00743A6E">
                        <w:rPr>
                          <w:sz w:val="21"/>
                          <w:szCs w:val="28"/>
                          <w:lang w:val="en-US"/>
                        </w:rPr>
                        <w:t xml:space="preserve">lập trình quốc tế để </w:t>
                      </w:r>
                      <w:r w:rsidR="005A3EFF" w:rsidRPr="00743A6E">
                        <w:rPr>
                          <w:sz w:val="21"/>
                          <w:szCs w:val="28"/>
                          <w:lang w:val="en-US"/>
                        </w:rPr>
                        <w:t>có thêm kiến thức phát triển nghề nghiệp</w:t>
                      </w:r>
                    </w:p>
                    <w:p w14:paraId="4C8EC201" w14:textId="77777777" w:rsidR="004F5A1D" w:rsidRDefault="004F5A1D" w:rsidP="004F5A1D">
                      <w:pPr>
                        <w:pStyle w:val="Heading2"/>
                        <w:rPr>
                          <w:lang w:val="en-US"/>
                        </w:rPr>
                      </w:pPr>
                      <w:r>
                        <w:rPr>
                          <w:lang w:val="en-US"/>
                        </w:rPr>
                        <w:t>Học vấn</w:t>
                      </w:r>
                    </w:p>
                    <w:p w14:paraId="1BB58BAA" w14:textId="77777777" w:rsidR="004F5A1D" w:rsidRPr="00743A6E" w:rsidRDefault="004F5A1D" w:rsidP="004F5A1D">
                      <w:pPr>
                        <w:pStyle w:val="Heading4"/>
                        <w:rPr>
                          <w:sz w:val="21"/>
                          <w:szCs w:val="28"/>
                        </w:rPr>
                      </w:pPr>
                      <w:r w:rsidRPr="00743A6E">
                        <w:rPr>
                          <w:sz w:val="21"/>
                          <w:szCs w:val="28"/>
                        </w:rPr>
                        <w:t>Đại Học Công Nghệ Tp.HCM</w:t>
                      </w:r>
                    </w:p>
                    <w:p w14:paraId="1EBBB06F" w14:textId="77777777" w:rsidR="004F5A1D" w:rsidRPr="00743A6E" w:rsidRDefault="004F5A1D" w:rsidP="0057414F">
                      <w:pPr>
                        <w:rPr>
                          <w:sz w:val="21"/>
                          <w:szCs w:val="28"/>
                        </w:rPr>
                      </w:pPr>
                      <w:r w:rsidRPr="00743A6E">
                        <w:rPr>
                          <w:sz w:val="21"/>
                          <w:szCs w:val="28"/>
                        </w:rPr>
                        <w:t>Từ 08/2018 đến nay</w:t>
                      </w:r>
                      <w:r w:rsidR="00511477" w:rsidRPr="00743A6E">
                        <w:rPr>
                          <w:sz w:val="21"/>
                          <w:szCs w:val="28"/>
                          <w:lang w:val="en-US"/>
                        </w:rPr>
                        <w:t xml:space="preserve">: </w:t>
                      </w:r>
                    </w:p>
                    <w:p w14:paraId="216C443B" w14:textId="75F10FD6" w:rsidR="004F5A1D" w:rsidRPr="00743A6E" w:rsidRDefault="004F5A1D" w:rsidP="0057414F">
                      <w:pPr>
                        <w:rPr>
                          <w:sz w:val="21"/>
                          <w:szCs w:val="28"/>
                          <w:lang w:bidi="vi-VN"/>
                        </w:rPr>
                      </w:pPr>
                      <w:r w:rsidRPr="00743A6E">
                        <w:rPr>
                          <w:sz w:val="21"/>
                          <w:szCs w:val="28"/>
                          <w:lang w:bidi="vi-VN"/>
                        </w:rPr>
                        <w:t xml:space="preserve">Học ngành </w:t>
                      </w:r>
                      <w:r w:rsidR="00235764">
                        <w:rPr>
                          <w:sz w:val="21"/>
                          <w:szCs w:val="28"/>
                          <w:lang w:val="en-US" w:bidi="vi-VN"/>
                        </w:rPr>
                        <w:t xml:space="preserve">C </w:t>
                      </w:r>
                      <w:r w:rsidRPr="00743A6E">
                        <w:rPr>
                          <w:sz w:val="21"/>
                          <w:szCs w:val="28"/>
                          <w:lang w:bidi="vi-VN"/>
                        </w:rPr>
                        <w:t>ông nghệ thông tin</w:t>
                      </w:r>
                    </w:p>
                    <w:p w14:paraId="51823DDC" w14:textId="77777777" w:rsidR="004F5A1D" w:rsidRPr="00743A6E" w:rsidRDefault="004F5A1D" w:rsidP="0057414F">
                      <w:pPr>
                        <w:rPr>
                          <w:sz w:val="21"/>
                          <w:szCs w:val="28"/>
                          <w:lang w:bidi="vi-VN"/>
                        </w:rPr>
                      </w:pPr>
                      <w:r w:rsidRPr="00743A6E">
                        <w:rPr>
                          <w:sz w:val="21"/>
                          <w:szCs w:val="28"/>
                          <w:lang w:bidi="vi-VN"/>
                        </w:rPr>
                        <w:t xml:space="preserve">Chuyên ngành </w:t>
                      </w:r>
                      <w:r w:rsidR="00B10A10" w:rsidRPr="00743A6E">
                        <w:rPr>
                          <w:sz w:val="21"/>
                          <w:szCs w:val="28"/>
                          <w:lang w:bidi="vi-VN"/>
                        </w:rPr>
                        <w:t>Mạng máy tính</w:t>
                      </w:r>
                    </w:p>
                    <w:sdt>
                      <w:sdtPr>
                        <w:id w:val="1001553383"/>
                        <w:placeholder>
                          <w:docPart w:val="BC2F5C63693B4DB2AAB51A595E9C6B9A"/>
                        </w:placeholder>
                        <w:temporary/>
                        <w:showingPlcHdr/>
                        <w15:appearance w15:val="hidden"/>
                      </w:sdtPr>
                      <w:sdtEndPr/>
                      <w:sdtContent>
                        <w:p w14:paraId="0C8C0421" w14:textId="77777777" w:rsidR="004F5A1D" w:rsidRPr="00594E97" w:rsidRDefault="004F5A1D" w:rsidP="004F5A1D">
                          <w:pPr>
                            <w:pStyle w:val="Heading2"/>
                          </w:pPr>
                          <w:r w:rsidRPr="0044580C">
                            <w:rPr>
                              <w:lang w:bidi="vi-VN"/>
                            </w:rPr>
                            <w:t>KINH NGHIỆM CÔNG VIỆC</w:t>
                          </w:r>
                        </w:p>
                      </w:sdtContent>
                    </w:sdt>
                    <w:p w14:paraId="72872C58" w14:textId="77777777" w:rsidR="00BC7950" w:rsidRPr="00527E03" w:rsidRDefault="00BC7950" w:rsidP="00BC7950">
                      <w:pPr>
                        <w:rPr>
                          <w:b/>
                          <w:bCs/>
                          <w:sz w:val="21"/>
                          <w:szCs w:val="28"/>
                          <w:lang w:val="en-US"/>
                        </w:rPr>
                      </w:pPr>
                      <w:r w:rsidRPr="00527E03">
                        <w:rPr>
                          <w:b/>
                          <w:bCs/>
                          <w:sz w:val="21"/>
                          <w:szCs w:val="28"/>
                          <w:lang w:val="en-US"/>
                        </w:rPr>
                        <w:t>Từ 10/2020:</w:t>
                      </w:r>
                    </w:p>
                    <w:p w14:paraId="46BD1B50" w14:textId="77777777" w:rsidR="00BC7950" w:rsidRPr="00527E03" w:rsidRDefault="00BC7950" w:rsidP="00BC7950">
                      <w:pPr>
                        <w:rPr>
                          <w:sz w:val="21"/>
                          <w:szCs w:val="28"/>
                        </w:rPr>
                      </w:pPr>
                      <w:r w:rsidRPr="00527E03">
                        <w:rPr>
                          <w:sz w:val="21"/>
                          <w:szCs w:val="28"/>
                          <w:lang w:val="en-US"/>
                        </w:rPr>
                        <w:t xml:space="preserve">Tham gia cuộc thi Learn-A-Thon 2020 </w:t>
                      </w:r>
                    </w:p>
                    <w:p w14:paraId="5FCDA2E7" w14:textId="77777777" w:rsidR="00BC7950" w:rsidRPr="00527E03" w:rsidRDefault="00BC7950" w:rsidP="00BC7950">
                      <w:pPr>
                        <w:rPr>
                          <w:sz w:val="21"/>
                          <w:szCs w:val="28"/>
                          <w:lang w:val="en-US"/>
                        </w:rPr>
                      </w:pPr>
                      <w:r w:rsidRPr="00527E03">
                        <w:rPr>
                          <w:sz w:val="21"/>
                          <w:szCs w:val="28"/>
                          <w:lang w:val="en-US"/>
                        </w:rPr>
                        <w:t xml:space="preserve">do Cisco tổ chức đạt được các chứng chỉ </w:t>
                      </w:r>
                    </w:p>
                    <w:p w14:paraId="6EEF65C3" w14:textId="77777777" w:rsidR="00AF33A4" w:rsidRPr="00527E03" w:rsidRDefault="00AF33A4" w:rsidP="00BC7950">
                      <w:pPr>
                        <w:rPr>
                          <w:sz w:val="21"/>
                          <w:szCs w:val="28"/>
                          <w:lang w:val="en-US"/>
                        </w:rPr>
                      </w:pPr>
                    </w:p>
                    <w:p w14:paraId="711FCE9E" w14:textId="77777777" w:rsidR="00BC7950" w:rsidRPr="00527E03" w:rsidRDefault="00BC7950" w:rsidP="00BC7950">
                      <w:pPr>
                        <w:rPr>
                          <w:b/>
                          <w:bCs/>
                          <w:sz w:val="21"/>
                          <w:szCs w:val="28"/>
                          <w:lang w:val="en-US" w:bidi="vi-VN"/>
                        </w:rPr>
                      </w:pPr>
                      <w:r w:rsidRPr="00527E03">
                        <w:rPr>
                          <w:b/>
                          <w:bCs/>
                          <w:sz w:val="21"/>
                          <w:szCs w:val="28"/>
                          <w:lang w:val="en-US" w:bidi="vi-VN"/>
                        </w:rPr>
                        <w:t>Từ 07/2020  đến 08/2020:</w:t>
                      </w:r>
                    </w:p>
                    <w:p w14:paraId="6C466913" w14:textId="77777777" w:rsidR="00BC7950" w:rsidRPr="00527E03" w:rsidRDefault="00BC7950" w:rsidP="00BC7950">
                      <w:pPr>
                        <w:rPr>
                          <w:sz w:val="21"/>
                          <w:szCs w:val="28"/>
                          <w:lang w:val="en-US" w:bidi="vi-VN"/>
                        </w:rPr>
                      </w:pPr>
                      <w:r w:rsidRPr="00527E03">
                        <w:rPr>
                          <w:sz w:val="21"/>
                          <w:szCs w:val="28"/>
                          <w:lang w:val="en-US" w:bidi="vi-VN"/>
                        </w:rPr>
                        <w:t>Tham gia và hoàn thành khoá học CCNAv7 tại trường</w:t>
                      </w:r>
                    </w:p>
                    <w:p w14:paraId="6439EA79" w14:textId="77777777" w:rsidR="00AF33A4" w:rsidRPr="00527E03" w:rsidRDefault="00AF33A4" w:rsidP="00BC7950">
                      <w:pPr>
                        <w:rPr>
                          <w:sz w:val="21"/>
                          <w:szCs w:val="28"/>
                          <w:lang w:bidi="vi-VN"/>
                        </w:rPr>
                      </w:pPr>
                    </w:p>
                    <w:p w14:paraId="7ADD1B0A" w14:textId="77777777" w:rsidR="004F5A1D" w:rsidRDefault="004F5A1D" w:rsidP="004F5A1D"/>
                  </w:txbxContent>
                </v:textbox>
              </v:shape>
            </w:pict>
          </mc:Fallback>
        </mc:AlternateContent>
      </w:r>
      <w:r w:rsidR="00527E03" w:rsidRPr="007670A6">
        <w:rPr>
          <w:noProof/>
        </w:rPr>
        <w:drawing>
          <wp:anchor distT="0" distB="0" distL="114300" distR="114300" simplePos="0" relativeHeight="251667456" behindDoc="0" locked="0" layoutInCell="1" allowOverlap="1" wp14:anchorId="65D8B056" wp14:editId="44F1C369">
            <wp:simplePos x="0" y="0"/>
            <wp:positionH relativeFrom="column">
              <wp:posOffset>5836920</wp:posOffset>
            </wp:positionH>
            <wp:positionV relativeFrom="paragraph">
              <wp:posOffset>5844540</wp:posOffset>
            </wp:positionV>
            <wp:extent cx="670560" cy="704637"/>
            <wp:effectExtent l="0" t="0" r="0" b="635"/>
            <wp:wrapNone/>
            <wp:docPr id="601" name="Hình ảnh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560" cy="704637"/>
                    </a:xfrm>
                    <a:prstGeom prst="rect">
                      <a:avLst/>
                    </a:prstGeom>
                    <a:noFill/>
                  </pic:spPr>
                </pic:pic>
              </a:graphicData>
            </a:graphic>
            <wp14:sizeRelH relativeFrom="margin">
              <wp14:pctWidth>0</wp14:pctWidth>
            </wp14:sizeRelH>
            <wp14:sizeRelV relativeFrom="margin">
              <wp14:pctHeight>0</wp14:pctHeight>
            </wp14:sizeRelV>
          </wp:anchor>
        </w:drawing>
      </w:r>
      <w:r w:rsidR="00527E03" w:rsidRPr="007670A6">
        <w:rPr>
          <w:noProof/>
        </w:rPr>
        <w:drawing>
          <wp:anchor distT="0" distB="0" distL="114300" distR="114300" simplePos="0" relativeHeight="251668480" behindDoc="0" locked="0" layoutInCell="1" allowOverlap="1" wp14:anchorId="09E269C4" wp14:editId="4E0036C7">
            <wp:simplePos x="0" y="0"/>
            <wp:positionH relativeFrom="margin">
              <wp:posOffset>6217920</wp:posOffset>
            </wp:positionH>
            <wp:positionV relativeFrom="paragraph">
              <wp:posOffset>5220335</wp:posOffset>
            </wp:positionV>
            <wp:extent cx="655320" cy="655320"/>
            <wp:effectExtent l="0" t="0" r="0" b="0"/>
            <wp:wrapNone/>
            <wp:docPr id="610" name="Hình ảnh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32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E03" w:rsidRPr="007670A6">
        <w:rPr>
          <w:noProof/>
        </w:rPr>
        <w:drawing>
          <wp:anchor distT="0" distB="0" distL="114300" distR="114300" simplePos="0" relativeHeight="251669504" behindDoc="0" locked="0" layoutInCell="1" allowOverlap="1" wp14:anchorId="7942616E" wp14:editId="02A0C3CF">
            <wp:simplePos x="0" y="0"/>
            <wp:positionH relativeFrom="margin">
              <wp:posOffset>5433060</wp:posOffset>
            </wp:positionH>
            <wp:positionV relativeFrom="paragraph">
              <wp:posOffset>5220335</wp:posOffset>
            </wp:positionV>
            <wp:extent cx="655320" cy="655320"/>
            <wp:effectExtent l="0" t="0" r="0" b="0"/>
            <wp:wrapNone/>
            <wp:docPr id="611" name="Hình ảnh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32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5EBC" w:rsidRPr="007670A6">
        <w:rPr>
          <w:b/>
          <w:bCs/>
          <w:noProof/>
        </w:rPr>
        <mc:AlternateContent>
          <mc:Choice Requires="wps">
            <w:drawing>
              <wp:anchor distT="45720" distB="45720" distL="114300" distR="114300" simplePos="0" relativeHeight="251659264" behindDoc="0" locked="0" layoutInCell="1" allowOverlap="1" wp14:anchorId="6C847FA3" wp14:editId="574D7ABC">
                <wp:simplePos x="0" y="0"/>
                <wp:positionH relativeFrom="margin">
                  <wp:posOffset>2705100</wp:posOffset>
                </wp:positionH>
                <wp:positionV relativeFrom="paragraph">
                  <wp:posOffset>495935</wp:posOffset>
                </wp:positionV>
                <wp:extent cx="3771900" cy="1729740"/>
                <wp:effectExtent l="0" t="0" r="0" b="3810"/>
                <wp:wrapNone/>
                <wp:docPr id="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729740"/>
                        </a:xfrm>
                        <a:prstGeom prst="rect">
                          <a:avLst/>
                        </a:prstGeom>
                        <a:solidFill>
                          <a:srgbClr val="FFFFFF"/>
                        </a:solidFill>
                        <a:ln w="9525">
                          <a:noFill/>
                          <a:miter lim="800000"/>
                          <a:headEnd/>
                          <a:tailEnd/>
                        </a:ln>
                      </wps:spPr>
                      <wps:txbx>
                        <w:txbxContent>
                          <w:p w14:paraId="2E8BBE5C" w14:textId="788C67F0" w:rsidR="00572D9D" w:rsidRPr="00D52332" w:rsidRDefault="00D52332" w:rsidP="00572D9D">
                            <w:pPr>
                              <w:pStyle w:val="Title"/>
                              <w:rPr>
                                <w:sz w:val="56"/>
                                <w:szCs w:val="56"/>
                                <w:lang w:val="en-US"/>
                              </w:rPr>
                            </w:pPr>
                            <w:r w:rsidRPr="00D52332">
                              <w:rPr>
                                <w:sz w:val="56"/>
                                <w:szCs w:val="56"/>
                                <w:lang w:val="en-US"/>
                              </w:rPr>
                              <w:t>LÊ THỊ HOÀNG NGỌC</w:t>
                            </w:r>
                          </w:p>
                          <w:p w14:paraId="42128B4A" w14:textId="77777777" w:rsidR="00572D9D" w:rsidRPr="00794A7C" w:rsidRDefault="00572D9D" w:rsidP="00572D9D"/>
                          <w:p w14:paraId="5C7674BE" w14:textId="77777777" w:rsidR="00572D9D" w:rsidRPr="00E260D9" w:rsidRDefault="00511477" w:rsidP="00572D9D">
                            <w:pPr>
                              <w:rPr>
                                <w:rFonts w:ascii="Tahoma" w:hAnsi="Tahoma" w:cs="Tahoma"/>
                                <w:b/>
                                <w:bCs/>
                                <w:color w:val="0070C0"/>
                                <w:sz w:val="28"/>
                                <w:szCs w:val="40"/>
                              </w:rPr>
                            </w:pPr>
                            <w:r w:rsidRPr="00E260D9">
                              <w:rPr>
                                <w:rFonts w:ascii="Tahoma" w:hAnsi="Tahoma" w:cs="Tahoma"/>
                                <w:b/>
                                <w:bCs/>
                                <w:color w:val="0070C0"/>
                                <w:sz w:val="28"/>
                                <w:szCs w:val="40"/>
                              </w:rPr>
                              <w:t>Chuyên viên Quản trị hệ thống mạng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47FA3" id="_x0000_s1030" type="#_x0000_t202" style="position:absolute;margin-left:213pt;margin-top:39.05pt;width:297pt;height:136.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" stroked="f">
                <v:textbox>
                  <w:txbxContent>
                    <w:p w14:paraId="2E8BBE5C" w14:textId="788C67F0" w:rsidR="00572D9D" w:rsidRPr="00D52332" w:rsidRDefault="00D52332" w:rsidP="00572D9D">
                      <w:pPr>
                        <w:pStyle w:val="Title"/>
                        <w:rPr>
                          <w:sz w:val="56"/>
                          <w:szCs w:val="56"/>
                          <w:lang w:val="en-US"/>
                        </w:rPr>
                      </w:pPr>
                      <w:r w:rsidRPr="00D52332">
                        <w:rPr>
                          <w:sz w:val="56"/>
                          <w:szCs w:val="56"/>
                          <w:lang w:val="en-US"/>
                        </w:rPr>
                        <w:t>LÊ THỊ HOÀNG NGỌC</w:t>
                      </w:r>
                    </w:p>
                    <w:p w14:paraId="42128B4A" w14:textId="77777777" w:rsidR="00572D9D" w:rsidRPr="00794A7C" w:rsidRDefault="00572D9D" w:rsidP="00572D9D"/>
                    <w:p w14:paraId="5C7674BE" w14:textId="77777777" w:rsidR="00572D9D" w:rsidRPr="00E260D9" w:rsidRDefault="00511477" w:rsidP="00572D9D">
                      <w:pPr>
                        <w:rPr>
                          <w:rFonts w:ascii="Tahoma" w:hAnsi="Tahoma" w:cs="Tahoma"/>
                          <w:b/>
                          <w:bCs/>
                          <w:color w:val="0070C0"/>
                          <w:sz w:val="28"/>
                          <w:szCs w:val="40"/>
                        </w:rPr>
                      </w:pPr>
                      <w:r w:rsidRPr="00E260D9">
                        <w:rPr>
                          <w:rFonts w:ascii="Tahoma" w:hAnsi="Tahoma" w:cs="Tahoma"/>
                          <w:b/>
                          <w:bCs/>
                          <w:color w:val="0070C0"/>
                          <w:sz w:val="28"/>
                          <w:szCs w:val="40"/>
                        </w:rPr>
                        <w:t>Chuyên viên Quản trị hệ thống mạng</w:t>
                      </w:r>
                    </w:p>
                  </w:txbxContent>
                </v:textbox>
                <w10:wrap anchorx="margin"/>
              </v:shape>
            </w:pict>
          </mc:Fallback>
        </mc:AlternateContent>
      </w:r>
      <w:r w:rsidR="001237C8" w:rsidRPr="007670A6">
        <w:rPr>
          <w:rFonts w:eastAsiaTheme="majorEastAsia"/>
          <w:noProof/>
          <w:sz w:val="21"/>
          <w:szCs w:val="21"/>
          <w:lang w:val="en-US"/>
        </w:rPr>
        <mc:AlternateContent>
          <mc:Choice Requires="wps">
            <w:drawing>
              <wp:anchor distT="45720" distB="45720" distL="114300" distR="114300" simplePos="0" relativeHeight="251662336" behindDoc="0" locked="0" layoutInCell="1" allowOverlap="1" wp14:anchorId="24172F11" wp14:editId="4DD53273">
                <wp:simplePos x="0" y="0"/>
                <wp:positionH relativeFrom="margin">
                  <wp:align>left</wp:align>
                </wp:positionH>
                <wp:positionV relativeFrom="paragraph">
                  <wp:posOffset>2438400</wp:posOffset>
                </wp:positionV>
                <wp:extent cx="2385060" cy="1404620"/>
                <wp:effectExtent l="0" t="0" r="0" b="190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1404620"/>
                        </a:xfrm>
                        <a:prstGeom prst="rect">
                          <a:avLst/>
                        </a:prstGeom>
                        <a:noFill/>
                        <a:ln w="9525">
                          <a:noFill/>
                          <a:miter lim="800000"/>
                          <a:headEnd/>
                          <a:tailEnd/>
                        </a:ln>
                      </wps:spPr>
                      <wps:txbx>
                        <w:txbxContent>
                          <w:p w14:paraId="2262DBE5" w14:textId="77777777" w:rsidR="001237C8" w:rsidRDefault="001237C8" w:rsidP="001237C8">
                            <w:pPr>
                              <w:rPr>
                                <w:noProof/>
                                <w:lang w:val="en-US"/>
                              </w:rPr>
                            </w:pPr>
                            <w:r>
                              <w:rPr>
                                <w:noProof/>
                                <w:lang w:val="en-US"/>
                              </w:rPr>
                              <w:t xml:space="preserve">                   </w:t>
                            </w:r>
                          </w:p>
                          <w:p w14:paraId="459AA8DF" w14:textId="71F92113" w:rsidR="001237C8" w:rsidRPr="001237C8" w:rsidRDefault="001237C8" w:rsidP="001237C8">
                            <w:pPr>
                              <w:ind w:firstLine="720"/>
                              <w:rPr>
                                <w:b/>
                                <w:bCs/>
                                <w:sz w:val="24"/>
                                <w:szCs w:val="36"/>
                              </w:rPr>
                            </w:pPr>
                            <w:r>
                              <w:rPr>
                                <w:b/>
                                <w:bCs/>
                                <w:sz w:val="24"/>
                                <w:szCs w:val="36"/>
                                <w:lang w:val="en-US"/>
                              </w:rPr>
                              <w:t xml:space="preserve">  </w:t>
                            </w:r>
                            <w:r w:rsidR="00A86807">
                              <w:rPr>
                                <w:b/>
                                <w:bCs/>
                                <w:sz w:val="24"/>
                                <w:szCs w:val="36"/>
                                <w:lang w:val="en-US"/>
                              </w:rPr>
                              <w:t xml:space="preserve">      </w:t>
                            </w:r>
                            <w:r w:rsidR="00D52332">
                              <w:rPr>
                                <w:b/>
                                <w:bCs/>
                                <w:sz w:val="24"/>
                                <w:szCs w:val="36"/>
                                <w:lang w:val="en-US"/>
                              </w:rPr>
                              <w:t>03/03</w:t>
                            </w:r>
                            <w:r w:rsidRPr="001237C8">
                              <w:rPr>
                                <w:b/>
                                <w:bCs/>
                                <w:sz w:val="24"/>
                                <w:szCs w:val="36"/>
                              </w:rPr>
                              <w:t>/2000</w:t>
                            </w:r>
                          </w:p>
                          <w:p w14:paraId="594D5431" w14:textId="77777777" w:rsidR="001237C8" w:rsidRPr="009D2D59" w:rsidRDefault="001237C8" w:rsidP="001237C8"/>
                          <w:p w14:paraId="1BADCFA9" w14:textId="1AE7A0A7" w:rsidR="001237C8" w:rsidRPr="00D52332" w:rsidRDefault="00A86807" w:rsidP="001237C8">
                            <w:pPr>
                              <w:jc w:val="center"/>
                              <w:rPr>
                                <w:b/>
                                <w:bCs/>
                                <w:sz w:val="21"/>
                                <w:szCs w:val="28"/>
                                <w:lang w:val="en-US"/>
                              </w:rPr>
                            </w:pPr>
                            <w:r>
                              <w:rPr>
                                <w:b/>
                                <w:bCs/>
                                <w:sz w:val="21"/>
                                <w:szCs w:val="28"/>
                                <w:lang w:val="en-US"/>
                              </w:rPr>
                              <w:t xml:space="preserve">       </w:t>
                            </w:r>
                            <w:r w:rsidR="00D52332">
                              <w:rPr>
                                <w:b/>
                                <w:bCs/>
                                <w:sz w:val="21"/>
                                <w:szCs w:val="28"/>
                                <w:lang w:val="en-US"/>
                              </w:rPr>
                              <w:t>856 Quang Trung, P.8, G</w:t>
                            </w:r>
                            <w:r w:rsidR="00D52332" w:rsidRPr="00D52332">
                              <w:rPr>
                                <w:b/>
                                <w:bCs/>
                                <w:sz w:val="21"/>
                                <w:szCs w:val="28"/>
                                <w:lang w:val="en-US"/>
                              </w:rPr>
                              <w:t>ò</w:t>
                            </w:r>
                            <w:r w:rsidR="00D52332">
                              <w:rPr>
                                <w:b/>
                                <w:bCs/>
                                <w:sz w:val="21"/>
                                <w:szCs w:val="28"/>
                                <w:lang w:val="en-US"/>
                              </w:rPr>
                              <w:t xml:space="preserve"> V</w:t>
                            </w:r>
                            <w:r w:rsidR="00D52332" w:rsidRPr="00D52332">
                              <w:rPr>
                                <w:b/>
                                <w:bCs/>
                                <w:sz w:val="21"/>
                                <w:szCs w:val="28"/>
                                <w:lang w:val="en-US"/>
                              </w:rPr>
                              <w:t>ấp</w:t>
                            </w:r>
                          </w:p>
                          <w:p w14:paraId="77CE6FB5" w14:textId="77777777" w:rsidR="002F3FC1" w:rsidRDefault="001237C8" w:rsidP="001237C8">
                            <w:pPr>
                              <w:rPr>
                                <w:b/>
                                <w:bCs/>
                                <w:sz w:val="21"/>
                                <w:szCs w:val="28"/>
                                <w:lang w:val="en-US"/>
                              </w:rPr>
                            </w:pPr>
                            <w:r w:rsidRPr="009D2D59">
                              <w:t xml:space="preserve">         </w:t>
                            </w:r>
                            <w:r>
                              <w:rPr>
                                <w:lang w:val="en-US"/>
                              </w:rPr>
                              <w:t xml:space="preserve"> </w:t>
                            </w:r>
                            <w:r w:rsidRPr="001237C8">
                              <w:rPr>
                                <w:b/>
                                <w:bCs/>
                                <w:sz w:val="21"/>
                                <w:szCs w:val="28"/>
                                <w:lang w:val="en-US"/>
                              </w:rPr>
                              <w:t xml:space="preserve"> </w:t>
                            </w:r>
                            <w:r>
                              <w:rPr>
                                <w:b/>
                                <w:bCs/>
                                <w:sz w:val="21"/>
                                <w:szCs w:val="28"/>
                                <w:lang w:val="en-US"/>
                              </w:rPr>
                              <w:tab/>
                              <w:t xml:space="preserve">  </w:t>
                            </w:r>
                            <w:r w:rsidR="00A86807">
                              <w:rPr>
                                <w:b/>
                                <w:bCs/>
                                <w:sz w:val="21"/>
                                <w:szCs w:val="28"/>
                                <w:lang w:val="en-US"/>
                              </w:rPr>
                              <w:t xml:space="preserve">       </w:t>
                            </w:r>
                          </w:p>
                          <w:p w14:paraId="760438AB" w14:textId="40E3F585" w:rsidR="001237C8" w:rsidRPr="00D52332" w:rsidRDefault="002F3FC1" w:rsidP="001237C8">
                            <w:pPr>
                              <w:rPr>
                                <w:lang w:val="en-US"/>
                              </w:rPr>
                            </w:pPr>
                            <w:r>
                              <w:rPr>
                                <w:b/>
                                <w:bCs/>
                                <w:sz w:val="22"/>
                                <w:szCs w:val="32"/>
                                <w:lang w:val="en-US"/>
                              </w:rPr>
                              <w:t xml:space="preserve">                  </w:t>
                            </w:r>
                            <w:r w:rsidR="001237C8" w:rsidRPr="001237C8">
                              <w:rPr>
                                <w:b/>
                                <w:bCs/>
                                <w:sz w:val="22"/>
                                <w:szCs w:val="32"/>
                              </w:rPr>
                              <w:t>03</w:t>
                            </w:r>
                            <w:r w:rsidR="00D52332">
                              <w:rPr>
                                <w:b/>
                                <w:bCs/>
                                <w:sz w:val="22"/>
                                <w:szCs w:val="32"/>
                                <w:lang w:val="en-US"/>
                              </w:rPr>
                              <w:t>96697703</w:t>
                            </w:r>
                          </w:p>
                          <w:p w14:paraId="1AFEF3C1" w14:textId="77777777" w:rsidR="001237C8" w:rsidRDefault="001237C8" w:rsidP="001237C8">
                            <w:r w:rsidRPr="009D2D59">
                              <w:t xml:space="preserve">      </w:t>
                            </w:r>
                          </w:p>
                          <w:p w14:paraId="41DA01DD" w14:textId="496D12B5" w:rsidR="001237C8" w:rsidRPr="00D52332" w:rsidRDefault="001237C8" w:rsidP="001237C8">
                            <w:pPr>
                              <w:rPr>
                                <w:b/>
                                <w:bCs/>
                                <w:sz w:val="22"/>
                                <w:szCs w:val="32"/>
                                <w:lang w:val="en-US"/>
                              </w:rPr>
                            </w:pPr>
                            <w:r w:rsidRPr="009D2D59">
                              <w:t xml:space="preserve">          </w:t>
                            </w:r>
                            <w:r w:rsidR="00D52332">
                              <w:rPr>
                                <w:lang w:val="en-US"/>
                              </w:rPr>
                              <w:t>Lethihoangngoc.cntt@gmail.com</w:t>
                            </w:r>
                          </w:p>
                          <w:p w14:paraId="63865173" w14:textId="77777777" w:rsidR="001237C8" w:rsidRDefault="001237C8" w:rsidP="001237C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4172F11" id="_x0000_s1031" type="#_x0000_t202" style="position:absolute;margin-left:0;margin-top:192pt;width:187.8pt;height:110.6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" filled="f" stroked="f">
                <v:textbox style="mso-fit-shape-to-text:t">
                  <w:txbxContent>
                    <w:p w14:paraId="2262DBE5" w14:textId="77777777" w:rsidR="001237C8" w:rsidRDefault="001237C8" w:rsidP="001237C8">
                      <w:pPr>
                        <w:rPr>
                          <w:noProof/>
                          <w:lang w:val="en-US"/>
                        </w:rPr>
                      </w:pPr>
                      <w:r>
                        <w:rPr>
                          <w:noProof/>
                          <w:lang w:val="en-US"/>
                        </w:rPr>
                        <w:t xml:space="preserve">                   </w:t>
                      </w:r>
                    </w:p>
                    <w:p w14:paraId="459AA8DF" w14:textId="71F92113" w:rsidR="001237C8" w:rsidRPr="001237C8" w:rsidRDefault="001237C8" w:rsidP="001237C8">
                      <w:pPr>
                        <w:ind w:firstLine="720"/>
                        <w:rPr>
                          <w:b/>
                          <w:bCs/>
                          <w:sz w:val="24"/>
                          <w:szCs w:val="36"/>
                        </w:rPr>
                      </w:pPr>
                      <w:r>
                        <w:rPr>
                          <w:b/>
                          <w:bCs/>
                          <w:sz w:val="24"/>
                          <w:szCs w:val="36"/>
                          <w:lang w:val="en-US"/>
                        </w:rPr>
                        <w:t xml:space="preserve">  </w:t>
                      </w:r>
                      <w:r w:rsidR="00A86807">
                        <w:rPr>
                          <w:b/>
                          <w:bCs/>
                          <w:sz w:val="24"/>
                          <w:szCs w:val="36"/>
                          <w:lang w:val="en-US"/>
                        </w:rPr>
                        <w:t xml:space="preserve">      </w:t>
                      </w:r>
                      <w:r w:rsidR="00D52332">
                        <w:rPr>
                          <w:b/>
                          <w:bCs/>
                          <w:sz w:val="24"/>
                          <w:szCs w:val="36"/>
                          <w:lang w:val="en-US"/>
                        </w:rPr>
                        <w:t>03/03</w:t>
                      </w:r>
                      <w:r w:rsidRPr="001237C8">
                        <w:rPr>
                          <w:b/>
                          <w:bCs/>
                          <w:sz w:val="24"/>
                          <w:szCs w:val="36"/>
                        </w:rPr>
                        <w:t>/2000</w:t>
                      </w:r>
                    </w:p>
                    <w:p w14:paraId="594D5431" w14:textId="77777777" w:rsidR="001237C8" w:rsidRPr="009D2D59" w:rsidRDefault="001237C8" w:rsidP="001237C8"/>
                    <w:p w14:paraId="1BADCFA9" w14:textId="1AE7A0A7" w:rsidR="001237C8" w:rsidRPr="00D52332" w:rsidRDefault="00A86807" w:rsidP="001237C8">
                      <w:pPr>
                        <w:jc w:val="center"/>
                        <w:rPr>
                          <w:b/>
                          <w:bCs/>
                          <w:sz w:val="21"/>
                          <w:szCs w:val="28"/>
                          <w:lang w:val="en-US"/>
                        </w:rPr>
                      </w:pPr>
                      <w:r>
                        <w:rPr>
                          <w:b/>
                          <w:bCs/>
                          <w:sz w:val="21"/>
                          <w:szCs w:val="28"/>
                          <w:lang w:val="en-US"/>
                        </w:rPr>
                        <w:t xml:space="preserve">       </w:t>
                      </w:r>
                      <w:r w:rsidR="00D52332">
                        <w:rPr>
                          <w:b/>
                          <w:bCs/>
                          <w:sz w:val="21"/>
                          <w:szCs w:val="28"/>
                          <w:lang w:val="en-US"/>
                        </w:rPr>
                        <w:t>856 Quang Trung, P.8, G</w:t>
                      </w:r>
                      <w:r w:rsidR="00D52332" w:rsidRPr="00D52332">
                        <w:rPr>
                          <w:b/>
                          <w:bCs/>
                          <w:sz w:val="21"/>
                          <w:szCs w:val="28"/>
                          <w:lang w:val="en-US"/>
                        </w:rPr>
                        <w:t>ò</w:t>
                      </w:r>
                      <w:r w:rsidR="00D52332">
                        <w:rPr>
                          <w:b/>
                          <w:bCs/>
                          <w:sz w:val="21"/>
                          <w:szCs w:val="28"/>
                          <w:lang w:val="en-US"/>
                        </w:rPr>
                        <w:t xml:space="preserve"> V</w:t>
                      </w:r>
                      <w:r w:rsidR="00D52332" w:rsidRPr="00D52332">
                        <w:rPr>
                          <w:b/>
                          <w:bCs/>
                          <w:sz w:val="21"/>
                          <w:szCs w:val="28"/>
                          <w:lang w:val="en-US"/>
                        </w:rPr>
                        <w:t>ấp</w:t>
                      </w:r>
                    </w:p>
                    <w:p w14:paraId="77CE6FB5" w14:textId="77777777" w:rsidR="002F3FC1" w:rsidRDefault="001237C8" w:rsidP="001237C8">
                      <w:pPr>
                        <w:rPr>
                          <w:b/>
                          <w:bCs/>
                          <w:sz w:val="21"/>
                          <w:szCs w:val="28"/>
                          <w:lang w:val="en-US"/>
                        </w:rPr>
                      </w:pPr>
                      <w:r w:rsidRPr="009D2D59">
                        <w:t xml:space="preserve">         </w:t>
                      </w:r>
                      <w:r>
                        <w:rPr>
                          <w:lang w:val="en-US"/>
                        </w:rPr>
                        <w:t xml:space="preserve"> </w:t>
                      </w:r>
                      <w:r w:rsidRPr="001237C8">
                        <w:rPr>
                          <w:b/>
                          <w:bCs/>
                          <w:sz w:val="21"/>
                          <w:szCs w:val="28"/>
                          <w:lang w:val="en-US"/>
                        </w:rPr>
                        <w:t xml:space="preserve"> </w:t>
                      </w:r>
                      <w:r>
                        <w:rPr>
                          <w:b/>
                          <w:bCs/>
                          <w:sz w:val="21"/>
                          <w:szCs w:val="28"/>
                          <w:lang w:val="en-US"/>
                        </w:rPr>
                        <w:tab/>
                        <w:t xml:space="preserve">  </w:t>
                      </w:r>
                      <w:r w:rsidR="00A86807">
                        <w:rPr>
                          <w:b/>
                          <w:bCs/>
                          <w:sz w:val="21"/>
                          <w:szCs w:val="28"/>
                          <w:lang w:val="en-US"/>
                        </w:rPr>
                        <w:t xml:space="preserve">       </w:t>
                      </w:r>
                    </w:p>
                    <w:p w14:paraId="760438AB" w14:textId="40E3F585" w:rsidR="001237C8" w:rsidRPr="00D52332" w:rsidRDefault="002F3FC1" w:rsidP="001237C8">
                      <w:pPr>
                        <w:rPr>
                          <w:lang w:val="en-US"/>
                        </w:rPr>
                      </w:pPr>
                      <w:r>
                        <w:rPr>
                          <w:b/>
                          <w:bCs/>
                          <w:sz w:val="22"/>
                          <w:szCs w:val="32"/>
                          <w:lang w:val="en-US"/>
                        </w:rPr>
                        <w:t xml:space="preserve">                  </w:t>
                      </w:r>
                      <w:r w:rsidR="001237C8" w:rsidRPr="001237C8">
                        <w:rPr>
                          <w:b/>
                          <w:bCs/>
                          <w:sz w:val="22"/>
                          <w:szCs w:val="32"/>
                        </w:rPr>
                        <w:t>03</w:t>
                      </w:r>
                      <w:r w:rsidR="00D52332">
                        <w:rPr>
                          <w:b/>
                          <w:bCs/>
                          <w:sz w:val="22"/>
                          <w:szCs w:val="32"/>
                          <w:lang w:val="en-US"/>
                        </w:rPr>
                        <w:t>96697703</w:t>
                      </w:r>
                    </w:p>
                    <w:p w14:paraId="1AFEF3C1" w14:textId="77777777" w:rsidR="001237C8" w:rsidRDefault="001237C8" w:rsidP="001237C8">
                      <w:r w:rsidRPr="009D2D59">
                        <w:t xml:space="preserve">      </w:t>
                      </w:r>
                    </w:p>
                    <w:p w14:paraId="41DA01DD" w14:textId="496D12B5" w:rsidR="001237C8" w:rsidRPr="00D52332" w:rsidRDefault="001237C8" w:rsidP="001237C8">
                      <w:pPr>
                        <w:rPr>
                          <w:b/>
                          <w:bCs/>
                          <w:sz w:val="22"/>
                          <w:szCs w:val="32"/>
                          <w:lang w:val="en-US"/>
                        </w:rPr>
                      </w:pPr>
                      <w:r w:rsidRPr="009D2D59">
                        <w:t xml:space="preserve">          </w:t>
                      </w:r>
                      <w:r w:rsidR="00D52332">
                        <w:rPr>
                          <w:lang w:val="en-US"/>
                        </w:rPr>
                        <w:t>Lethihoangngoc.cntt@gmail.com</w:t>
                      </w:r>
                    </w:p>
                    <w:p w14:paraId="63865173" w14:textId="77777777" w:rsidR="001237C8" w:rsidRDefault="001237C8" w:rsidP="001237C8"/>
                  </w:txbxContent>
                </v:textbox>
                <w10:wrap type="square" anchorx="margin"/>
              </v:shape>
            </w:pict>
          </mc:Fallback>
        </mc:AlternateContent>
      </w:r>
      <w:r w:rsidR="001237C8" w:rsidRPr="007670A6">
        <w:rPr>
          <w:rFonts w:eastAsiaTheme="majorEastAsia"/>
          <w:noProof/>
          <w:sz w:val="21"/>
          <w:szCs w:val="21"/>
          <w:lang w:val="en-US"/>
        </w:rPr>
        <mc:AlternateContent>
          <mc:Choice Requires="wpg">
            <w:drawing>
              <wp:anchor distT="0" distB="0" distL="114300" distR="114300" simplePos="0" relativeHeight="251663360" behindDoc="0" locked="0" layoutInCell="1" allowOverlap="1" wp14:anchorId="37F38236" wp14:editId="678D61A5">
                <wp:simplePos x="0" y="0"/>
                <wp:positionH relativeFrom="margin">
                  <wp:align>left</wp:align>
                </wp:positionH>
                <wp:positionV relativeFrom="paragraph">
                  <wp:posOffset>2534046</wp:posOffset>
                </wp:positionV>
                <wp:extent cx="335280" cy="326786"/>
                <wp:effectExtent l="0" t="0" r="0" b="0"/>
                <wp:wrapNone/>
                <wp:docPr id="581" name="Đồ họa 580" descr="Bánh"/>
                <wp:cNvGraphicFramePr/>
                <a:graphic xmlns:a="http://schemas.openxmlformats.org/drawingml/2006/main">
                  <a:graphicData uri="http://schemas.microsoft.com/office/word/2010/wordprocessingGroup">
                    <wpg:wgp>
                      <wpg:cNvGrpSpPr/>
                      <wpg:grpSpPr>
                        <a:xfrm>
                          <a:off x="0" y="0"/>
                          <a:ext cx="335280" cy="326786"/>
                          <a:chOff x="586740" y="3093720"/>
                          <a:chExt cx="350520" cy="350520"/>
                        </a:xfrm>
                      </wpg:grpSpPr>
                      <wps:wsp>
                        <wps:cNvPr id="582" name="Hình tự do: Hình 582"/>
                        <wps:cNvSpPr/>
                        <wps:spPr>
                          <a:xfrm>
                            <a:off x="751046" y="3117453"/>
                            <a:ext cx="21907" cy="32861"/>
                          </a:xfrm>
                          <a:custGeom>
                            <a:avLst/>
                            <a:gdLst>
                              <a:gd name="connsiteX0" fmla="*/ 10954 w 21907"/>
                              <a:gd name="connsiteY0" fmla="*/ 32861 h 32861"/>
                              <a:gd name="connsiteX1" fmla="*/ 21908 w 21907"/>
                              <a:gd name="connsiteY1" fmla="*/ 21908 h 32861"/>
                              <a:gd name="connsiteX2" fmla="*/ 10954 w 21907"/>
                              <a:gd name="connsiteY2" fmla="*/ 0 h 32861"/>
                              <a:gd name="connsiteX3" fmla="*/ 3651 w 21907"/>
                              <a:gd name="connsiteY3" fmla="*/ 14605 h 32861"/>
                              <a:gd name="connsiteX4" fmla="*/ 2921 w 21907"/>
                              <a:gd name="connsiteY4" fmla="*/ 15335 h 32861"/>
                              <a:gd name="connsiteX5" fmla="*/ 0 w 21907"/>
                              <a:gd name="connsiteY5" fmla="*/ 21908 h 32861"/>
                              <a:gd name="connsiteX6" fmla="*/ 10954 w 21907"/>
                              <a:gd name="connsiteY6" fmla="*/ 32861 h 328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907" h="32861">
                                <a:moveTo>
                                  <a:pt x="10954" y="32861"/>
                                </a:moveTo>
                                <a:cubicBezTo>
                                  <a:pt x="17161" y="32861"/>
                                  <a:pt x="21908" y="28115"/>
                                  <a:pt x="21908" y="21908"/>
                                </a:cubicBezTo>
                                <a:cubicBezTo>
                                  <a:pt x="21908" y="15700"/>
                                  <a:pt x="17161" y="0"/>
                                  <a:pt x="10954" y="0"/>
                                </a:cubicBezTo>
                                <a:cubicBezTo>
                                  <a:pt x="4747" y="0"/>
                                  <a:pt x="12414" y="7303"/>
                                  <a:pt x="3651" y="14605"/>
                                </a:cubicBezTo>
                                <a:cubicBezTo>
                                  <a:pt x="3286" y="14970"/>
                                  <a:pt x="3286" y="14970"/>
                                  <a:pt x="2921" y="15335"/>
                                </a:cubicBezTo>
                                <a:cubicBezTo>
                                  <a:pt x="1461" y="17161"/>
                                  <a:pt x="0" y="18987"/>
                                  <a:pt x="0" y="21908"/>
                                </a:cubicBezTo>
                                <a:cubicBezTo>
                                  <a:pt x="0" y="28115"/>
                                  <a:pt x="4747" y="32861"/>
                                  <a:pt x="10954" y="32861"/>
                                </a:cubicBezTo>
                                <a:close/>
                              </a:path>
                            </a:pathLst>
                          </a:custGeom>
                          <a:solidFill>
                            <a:srgbClr val="000000"/>
                          </a:solidFill>
                          <a:ln w="357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Hình tự do: Hình 583"/>
                        <wps:cNvSpPr/>
                        <wps:spPr>
                          <a:xfrm>
                            <a:off x="714533" y="3135709"/>
                            <a:ext cx="21907" cy="32861"/>
                          </a:xfrm>
                          <a:custGeom>
                            <a:avLst/>
                            <a:gdLst>
                              <a:gd name="connsiteX0" fmla="*/ 10954 w 21907"/>
                              <a:gd name="connsiteY0" fmla="*/ 32861 h 32861"/>
                              <a:gd name="connsiteX1" fmla="*/ 21908 w 21907"/>
                              <a:gd name="connsiteY1" fmla="*/ 21908 h 32861"/>
                              <a:gd name="connsiteX2" fmla="*/ 10954 w 21907"/>
                              <a:gd name="connsiteY2" fmla="*/ 0 h 32861"/>
                              <a:gd name="connsiteX3" fmla="*/ 3651 w 21907"/>
                              <a:gd name="connsiteY3" fmla="*/ 14605 h 32861"/>
                              <a:gd name="connsiteX4" fmla="*/ 2921 w 21907"/>
                              <a:gd name="connsiteY4" fmla="*/ 15335 h 32861"/>
                              <a:gd name="connsiteX5" fmla="*/ 0 w 21907"/>
                              <a:gd name="connsiteY5" fmla="*/ 21908 h 32861"/>
                              <a:gd name="connsiteX6" fmla="*/ 10954 w 21907"/>
                              <a:gd name="connsiteY6" fmla="*/ 32861 h 328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907" h="32861">
                                <a:moveTo>
                                  <a:pt x="10954" y="32861"/>
                                </a:moveTo>
                                <a:cubicBezTo>
                                  <a:pt x="17161" y="32861"/>
                                  <a:pt x="21908" y="28115"/>
                                  <a:pt x="21908" y="21908"/>
                                </a:cubicBezTo>
                                <a:cubicBezTo>
                                  <a:pt x="21908" y="15700"/>
                                  <a:pt x="17161" y="0"/>
                                  <a:pt x="10954" y="0"/>
                                </a:cubicBezTo>
                                <a:cubicBezTo>
                                  <a:pt x="4747" y="0"/>
                                  <a:pt x="12414" y="7303"/>
                                  <a:pt x="3651" y="14605"/>
                                </a:cubicBezTo>
                                <a:cubicBezTo>
                                  <a:pt x="3286" y="14970"/>
                                  <a:pt x="3286" y="14970"/>
                                  <a:pt x="2921" y="15335"/>
                                </a:cubicBezTo>
                                <a:cubicBezTo>
                                  <a:pt x="1461" y="17161"/>
                                  <a:pt x="0" y="18987"/>
                                  <a:pt x="0" y="21908"/>
                                </a:cubicBezTo>
                                <a:cubicBezTo>
                                  <a:pt x="0" y="28115"/>
                                  <a:pt x="4747" y="32861"/>
                                  <a:pt x="10954" y="32861"/>
                                </a:cubicBezTo>
                                <a:close/>
                              </a:path>
                            </a:pathLst>
                          </a:custGeom>
                          <a:solidFill>
                            <a:srgbClr val="000000"/>
                          </a:solidFill>
                          <a:ln w="357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Hình tự do: Hình 584"/>
                        <wps:cNvSpPr/>
                        <wps:spPr>
                          <a:xfrm>
                            <a:off x="787558" y="3135709"/>
                            <a:ext cx="21907" cy="32861"/>
                          </a:xfrm>
                          <a:custGeom>
                            <a:avLst/>
                            <a:gdLst>
                              <a:gd name="connsiteX0" fmla="*/ 10954 w 21907"/>
                              <a:gd name="connsiteY0" fmla="*/ 32861 h 32861"/>
                              <a:gd name="connsiteX1" fmla="*/ 21908 w 21907"/>
                              <a:gd name="connsiteY1" fmla="*/ 21908 h 32861"/>
                              <a:gd name="connsiteX2" fmla="*/ 10954 w 21907"/>
                              <a:gd name="connsiteY2" fmla="*/ 0 h 32861"/>
                              <a:gd name="connsiteX3" fmla="*/ 3651 w 21907"/>
                              <a:gd name="connsiteY3" fmla="*/ 14605 h 32861"/>
                              <a:gd name="connsiteX4" fmla="*/ 2921 w 21907"/>
                              <a:gd name="connsiteY4" fmla="*/ 15335 h 32861"/>
                              <a:gd name="connsiteX5" fmla="*/ 0 w 21907"/>
                              <a:gd name="connsiteY5" fmla="*/ 21908 h 32861"/>
                              <a:gd name="connsiteX6" fmla="*/ 10954 w 21907"/>
                              <a:gd name="connsiteY6" fmla="*/ 32861 h 328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907" h="32861">
                                <a:moveTo>
                                  <a:pt x="10954" y="32861"/>
                                </a:moveTo>
                                <a:cubicBezTo>
                                  <a:pt x="17161" y="32861"/>
                                  <a:pt x="21908" y="28115"/>
                                  <a:pt x="21908" y="21908"/>
                                </a:cubicBezTo>
                                <a:cubicBezTo>
                                  <a:pt x="21908" y="15700"/>
                                  <a:pt x="17161" y="0"/>
                                  <a:pt x="10954" y="0"/>
                                </a:cubicBezTo>
                                <a:cubicBezTo>
                                  <a:pt x="4747" y="0"/>
                                  <a:pt x="12414" y="7303"/>
                                  <a:pt x="3651" y="14605"/>
                                </a:cubicBezTo>
                                <a:cubicBezTo>
                                  <a:pt x="3286" y="14970"/>
                                  <a:pt x="3286" y="14970"/>
                                  <a:pt x="2921" y="15335"/>
                                </a:cubicBezTo>
                                <a:cubicBezTo>
                                  <a:pt x="1461" y="17161"/>
                                  <a:pt x="0" y="18987"/>
                                  <a:pt x="0" y="21908"/>
                                </a:cubicBezTo>
                                <a:cubicBezTo>
                                  <a:pt x="0" y="28115"/>
                                  <a:pt x="4747" y="32861"/>
                                  <a:pt x="10954" y="32861"/>
                                </a:cubicBezTo>
                                <a:close/>
                              </a:path>
                            </a:pathLst>
                          </a:custGeom>
                          <a:solidFill>
                            <a:srgbClr val="000000"/>
                          </a:solidFill>
                          <a:ln w="357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Hình tự do: Hình 585"/>
                        <wps:cNvSpPr/>
                        <wps:spPr>
                          <a:xfrm>
                            <a:off x="659399" y="3164919"/>
                            <a:ext cx="204470" cy="142033"/>
                          </a:xfrm>
                          <a:custGeom>
                            <a:avLst/>
                            <a:gdLst>
                              <a:gd name="connsiteX0" fmla="*/ 36878 w 204470"/>
                              <a:gd name="connsiteY0" fmla="*/ 139843 h 142033"/>
                              <a:gd name="connsiteX1" fmla="*/ 81788 w 204470"/>
                              <a:gd name="connsiteY1" fmla="*/ 139843 h 142033"/>
                              <a:gd name="connsiteX2" fmla="*/ 95663 w 204470"/>
                              <a:gd name="connsiteY2" fmla="*/ 139843 h 142033"/>
                              <a:gd name="connsiteX3" fmla="*/ 140573 w 204470"/>
                              <a:gd name="connsiteY3" fmla="*/ 139843 h 142033"/>
                              <a:gd name="connsiteX4" fmla="*/ 154448 w 204470"/>
                              <a:gd name="connsiteY4" fmla="*/ 139843 h 142033"/>
                              <a:gd name="connsiteX5" fmla="*/ 199358 w 204470"/>
                              <a:gd name="connsiteY5" fmla="*/ 139843 h 142033"/>
                              <a:gd name="connsiteX6" fmla="*/ 204470 w 204470"/>
                              <a:gd name="connsiteY6" fmla="*/ 142034 h 142033"/>
                              <a:gd name="connsiteX7" fmla="*/ 204470 w 204470"/>
                              <a:gd name="connsiteY7" fmla="*/ 83979 h 142033"/>
                              <a:gd name="connsiteX8" fmla="*/ 149701 w 204470"/>
                              <a:gd name="connsiteY8" fmla="*/ 61341 h 142033"/>
                              <a:gd name="connsiteX9" fmla="*/ 149701 w 204470"/>
                              <a:gd name="connsiteY9" fmla="*/ 21908 h 142033"/>
                              <a:gd name="connsiteX10" fmla="*/ 138748 w 204470"/>
                              <a:gd name="connsiteY10" fmla="*/ 18256 h 142033"/>
                              <a:gd name="connsiteX11" fmla="*/ 127794 w 204470"/>
                              <a:gd name="connsiteY11" fmla="*/ 21908 h 142033"/>
                              <a:gd name="connsiteX12" fmla="*/ 127794 w 204470"/>
                              <a:gd name="connsiteY12" fmla="*/ 59150 h 142033"/>
                              <a:gd name="connsiteX13" fmla="*/ 113189 w 204470"/>
                              <a:gd name="connsiteY13" fmla="*/ 58420 h 142033"/>
                              <a:gd name="connsiteX14" fmla="*/ 113189 w 204470"/>
                              <a:gd name="connsiteY14" fmla="*/ 3651 h 142033"/>
                              <a:gd name="connsiteX15" fmla="*/ 102235 w 204470"/>
                              <a:gd name="connsiteY15" fmla="*/ 0 h 142033"/>
                              <a:gd name="connsiteX16" fmla="*/ 91281 w 204470"/>
                              <a:gd name="connsiteY16" fmla="*/ 3651 h 142033"/>
                              <a:gd name="connsiteX17" fmla="*/ 91281 w 204470"/>
                              <a:gd name="connsiteY17" fmla="*/ 58420 h 142033"/>
                              <a:gd name="connsiteX18" fmla="*/ 76676 w 204470"/>
                              <a:gd name="connsiteY18" fmla="*/ 59150 h 142033"/>
                              <a:gd name="connsiteX19" fmla="*/ 76676 w 204470"/>
                              <a:gd name="connsiteY19" fmla="*/ 21908 h 142033"/>
                              <a:gd name="connsiteX20" fmla="*/ 65723 w 204470"/>
                              <a:gd name="connsiteY20" fmla="*/ 18256 h 142033"/>
                              <a:gd name="connsiteX21" fmla="*/ 54769 w 204470"/>
                              <a:gd name="connsiteY21" fmla="*/ 21908 h 142033"/>
                              <a:gd name="connsiteX22" fmla="*/ 54769 w 204470"/>
                              <a:gd name="connsiteY22" fmla="*/ 61341 h 142033"/>
                              <a:gd name="connsiteX23" fmla="*/ 0 w 204470"/>
                              <a:gd name="connsiteY23" fmla="*/ 83979 h 142033"/>
                              <a:gd name="connsiteX24" fmla="*/ 0 w 204470"/>
                              <a:gd name="connsiteY24" fmla="*/ 131445 h 142033"/>
                              <a:gd name="connsiteX25" fmla="*/ 22638 w 204470"/>
                              <a:gd name="connsiteY25" fmla="*/ 139843 h 142033"/>
                              <a:gd name="connsiteX26" fmla="*/ 36878 w 204470"/>
                              <a:gd name="connsiteY26" fmla="*/ 139843 h 142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04470" h="142033">
                                <a:moveTo>
                                  <a:pt x="36878" y="139843"/>
                                </a:moveTo>
                                <a:cubicBezTo>
                                  <a:pt x="48196" y="128524"/>
                                  <a:pt x="70469" y="128524"/>
                                  <a:pt x="81788" y="139843"/>
                                </a:cubicBezTo>
                                <a:cubicBezTo>
                                  <a:pt x="84709" y="142764"/>
                                  <a:pt x="92742" y="142764"/>
                                  <a:pt x="95663" y="139843"/>
                                </a:cubicBezTo>
                                <a:cubicBezTo>
                                  <a:pt x="106982" y="128524"/>
                                  <a:pt x="129254" y="128524"/>
                                  <a:pt x="140573" y="139843"/>
                                </a:cubicBezTo>
                                <a:cubicBezTo>
                                  <a:pt x="143494" y="142764"/>
                                  <a:pt x="151527" y="142764"/>
                                  <a:pt x="154448" y="139843"/>
                                </a:cubicBezTo>
                                <a:cubicBezTo>
                                  <a:pt x="165767" y="128524"/>
                                  <a:pt x="188039" y="128524"/>
                                  <a:pt x="199358" y="139843"/>
                                </a:cubicBezTo>
                                <a:cubicBezTo>
                                  <a:pt x="200454" y="140938"/>
                                  <a:pt x="202279" y="141669"/>
                                  <a:pt x="204470" y="142034"/>
                                </a:cubicBezTo>
                                <a:lnTo>
                                  <a:pt x="204470" y="83979"/>
                                </a:lnTo>
                                <a:cubicBezTo>
                                  <a:pt x="204470" y="74120"/>
                                  <a:pt x="182197" y="65723"/>
                                  <a:pt x="149701" y="61341"/>
                                </a:cubicBezTo>
                                <a:lnTo>
                                  <a:pt x="149701" y="21908"/>
                                </a:lnTo>
                                <a:cubicBezTo>
                                  <a:pt x="149701" y="19717"/>
                                  <a:pt x="144955" y="18256"/>
                                  <a:pt x="138748" y="18256"/>
                                </a:cubicBezTo>
                                <a:cubicBezTo>
                                  <a:pt x="132540" y="18256"/>
                                  <a:pt x="127794" y="19717"/>
                                  <a:pt x="127794" y="21908"/>
                                </a:cubicBezTo>
                                <a:lnTo>
                                  <a:pt x="127794" y="59150"/>
                                </a:lnTo>
                                <a:cubicBezTo>
                                  <a:pt x="123047" y="58785"/>
                                  <a:pt x="118301" y="58785"/>
                                  <a:pt x="113189" y="58420"/>
                                </a:cubicBezTo>
                                <a:lnTo>
                                  <a:pt x="113189" y="3651"/>
                                </a:lnTo>
                                <a:cubicBezTo>
                                  <a:pt x="113189" y="1460"/>
                                  <a:pt x="108442" y="0"/>
                                  <a:pt x="102235" y="0"/>
                                </a:cubicBezTo>
                                <a:cubicBezTo>
                                  <a:pt x="96028" y="0"/>
                                  <a:pt x="91281" y="1460"/>
                                  <a:pt x="91281" y="3651"/>
                                </a:cubicBezTo>
                                <a:lnTo>
                                  <a:pt x="91281" y="58420"/>
                                </a:lnTo>
                                <a:cubicBezTo>
                                  <a:pt x="86170" y="58420"/>
                                  <a:pt x="81423" y="58785"/>
                                  <a:pt x="76676" y="59150"/>
                                </a:cubicBezTo>
                                <a:lnTo>
                                  <a:pt x="76676" y="21908"/>
                                </a:lnTo>
                                <a:cubicBezTo>
                                  <a:pt x="76676" y="19717"/>
                                  <a:pt x="71930" y="18256"/>
                                  <a:pt x="65723" y="18256"/>
                                </a:cubicBezTo>
                                <a:cubicBezTo>
                                  <a:pt x="59515" y="18256"/>
                                  <a:pt x="54769" y="19717"/>
                                  <a:pt x="54769" y="21908"/>
                                </a:cubicBezTo>
                                <a:lnTo>
                                  <a:pt x="54769" y="61341"/>
                                </a:lnTo>
                                <a:cubicBezTo>
                                  <a:pt x="22273" y="65723"/>
                                  <a:pt x="0" y="74120"/>
                                  <a:pt x="0" y="83979"/>
                                </a:cubicBezTo>
                                <a:lnTo>
                                  <a:pt x="0" y="131445"/>
                                </a:lnTo>
                                <a:cubicBezTo>
                                  <a:pt x="8398" y="131445"/>
                                  <a:pt x="16796" y="134366"/>
                                  <a:pt x="22638" y="139843"/>
                                </a:cubicBezTo>
                                <a:cubicBezTo>
                                  <a:pt x="25924" y="142764"/>
                                  <a:pt x="33957" y="142764"/>
                                  <a:pt x="36878" y="139843"/>
                                </a:cubicBezTo>
                                <a:close/>
                              </a:path>
                            </a:pathLst>
                          </a:custGeom>
                          <a:solidFill>
                            <a:srgbClr val="000000"/>
                          </a:solidFill>
                          <a:ln w="357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Hình tự do: Hình 586"/>
                        <wps:cNvSpPr/>
                        <wps:spPr>
                          <a:xfrm>
                            <a:off x="660495" y="3318271"/>
                            <a:ext cx="204469" cy="65722"/>
                          </a:xfrm>
                          <a:custGeom>
                            <a:avLst/>
                            <a:gdLst>
                              <a:gd name="connsiteX0" fmla="*/ 203740 w 204469"/>
                              <a:gd name="connsiteY0" fmla="*/ 10589 h 65722"/>
                              <a:gd name="connsiteX1" fmla="*/ 183293 w 204469"/>
                              <a:gd name="connsiteY1" fmla="*/ 2191 h 65722"/>
                              <a:gd name="connsiteX2" fmla="*/ 169418 w 204469"/>
                              <a:gd name="connsiteY2" fmla="*/ 2191 h 65722"/>
                              <a:gd name="connsiteX3" fmla="*/ 124508 w 204469"/>
                              <a:gd name="connsiteY3" fmla="*/ 2191 h 65722"/>
                              <a:gd name="connsiteX4" fmla="*/ 110633 w 204469"/>
                              <a:gd name="connsiteY4" fmla="*/ 2191 h 65722"/>
                              <a:gd name="connsiteX5" fmla="*/ 65723 w 204469"/>
                              <a:gd name="connsiteY5" fmla="*/ 2191 h 65722"/>
                              <a:gd name="connsiteX6" fmla="*/ 51848 w 204469"/>
                              <a:gd name="connsiteY6" fmla="*/ 2191 h 65722"/>
                              <a:gd name="connsiteX7" fmla="*/ 6937 w 204469"/>
                              <a:gd name="connsiteY7" fmla="*/ 2191 h 65722"/>
                              <a:gd name="connsiteX8" fmla="*/ 0 w 204469"/>
                              <a:gd name="connsiteY8" fmla="*/ 0 h 65722"/>
                              <a:gd name="connsiteX9" fmla="*/ 0 w 204469"/>
                              <a:gd name="connsiteY9" fmla="*/ 65723 h 65722"/>
                              <a:gd name="connsiteX10" fmla="*/ 204470 w 204469"/>
                              <a:gd name="connsiteY10" fmla="*/ 65723 h 65722"/>
                              <a:gd name="connsiteX11" fmla="*/ 204470 w 204469"/>
                              <a:gd name="connsiteY11" fmla="*/ 10589 h 65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04469" h="65722">
                                <a:moveTo>
                                  <a:pt x="203740" y="10589"/>
                                </a:moveTo>
                                <a:cubicBezTo>
                                  <a:pt x="196072" y="10224"/>
                                  <a:pt x="188405" y="7303"/>
                                  <a:pt x="183293" y="2191"/>
                                </a:cubicBezTo>
                                <a:cubicBezTo>
                                  <a:pt x="180372" y="-730"/>
                                  <a:pt x="172339" y="-730"/>
                                  <a:pt x="169418" y="2191"/>
                                </a:cubicBezTo>
                                <a:cubicBezTo>
                                  <a:pt x="158099" y="13510"/>
                                  <a:pt x="135827" y="13510"/>
                                  <a:pt x="124508" y="2191"/>
                                </a:cubicBezTo>
                                <a:cubicBezTo>
                                  <a:pt x="121587" y="-730"/>
                                  <a:pt x="113554" y="-730"/>
                                  <a:pt x="110633" y="2191"/>
                                </a:cubicBezTo>
                                <a:cubicBezTo>
                                  <a:pt x="99314" y="13510"/>
                                  <a:pt x="77041" y="13510"/>
                                  <a:pt x="65723" y="2191"/>
                                </a:cubicBezTo>
                                <a:cubicBezTo>
                                  <a:pt x="62802" y="-730"/>
                                  <a:pt x="54769" y="-730"/>
                                  <a:pt x="51848" y="2191"/>
                                </a:cubicBezTo>
                                <a:cubicBezTo>
                                  <a:pt x="40529" y="13510"/>
                                  <a:pt x="18256" y="13510"/>
                                  <a:pt x="6937" y="2191"/>
                                </a:cubicBezTo>
                                <a:cubicBezTo>
                                  <a:pt x="5477" y="730"/>
                                  <a:pt x="2556" y="0"/>
                                  <a:pt x="0" y="0"/>
                                </a:cubicBezTo>
                                <a:lnTo>
                                  <a:pt x="0" y="65723"/>
                                </a:lnTo>
                                <a:lnTo>
                                  <a:pt x="204470" y="65723"/>
                                </a:lnTo>
                                <a:lnTo>
                                  <a:pt x="204470" y="10589"/>
                                </a:lnTo>
                                <a:close/>
                              </a:path>
                            </a:pathLst>
                          </a:custGeom>
                          <a:solidFill>
                            <a:srgbClr val="000000"/>
                          </a:solidFill>
                          <a:ln w="357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Hình tự do: Hình 587"/>
                        <wps:cNvSpPr/>
                        <wps:spPr>
                          <a:xfrm>
                            <a:off x="648811" y="3398599"/>
                            <a:ext cx="226377" cy="21907"/>
                          </a:xfrm>
                          <a:custGeom>
                            <a:avLst/>
                            <a:gdLst>
                              <a:gd name="connsiteX0" fmla="*/ 215424 w 226377"/>
                              <a:gd name="connsiteY0" fmla="*/ 0 h 21907"/>
                              <a:gd name="connsiteX1" fmla="*/ 10954 w 226377"/>
                              <a:gd name="connsiteY1" fmla="*/ 0 h 21907"/>
                              <a:gd name="connsiteX2" fmla="*/ 0 w 226377"/>
                              <a:gd name="connsiteY2" fmla="*/ 10954 h 21907"/>
                              <a:gd name="connsiteX3" fmla="*/ 10954 w 226377"/>
                              <a:gd name="connsiteY3" fmla="*/ 21908 h 21907"/>
                              <a:gd name="connsiteX4" fmla="*/ 215424 w 226377"/>
                              <a:gd name="connsiteY4" fmla="*/ 21908 h 21907"/>
                              <a:gd name="connsiteX5" fmla="*/ 226378 w 226377"/>
                              <a:gd name="connsiteY5" fmla="*/ 10954 h 21907"/>
                              <a:gd name="connsiteX6" fmla="*/ 215424 w 226377"/>
                              <a:gd name="connsiteY6" fmla="*/ 0 h 21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26377" h="21907">
                                <a:moveTo>
                                  <a:pt x="215424" y="0"/>
                                </a:moveTo>
                                <a:lnTo>
                                  <a:pt x="10954" y="0"/>
                                </a:lnTo>
                                <a:cubicBezTo>
                                  <a:pt x="4747" y="0"/>
                                  <a:pt x="0" y="4747"/>
                                  <a:pt x="0" y="10954"/>
                                </a:cubicBezTo>
                                <a:cubicBezTo>
                                  <a:pt x="0" y="17161"/>
                                  <a:pt x="4747" y="21908"/>
                                  <a:pt x="10954" y="21908"/>
                                </a:cubicBezTo>
                                <a:lnTo>
                                  <a:pt x="215424" y="21908"/>
                                </a:lnTo>
                                <a:cubicBezTo>
                                  <a:pt x="221631" y="21908"/>
                                  <a:pt x="226378" y="17161"/>
                                  <a:pt x="226378" y="10954"/>
                                </a:cubicBezTo>
                                <a:cubicBezTo>
                                  <a:pt x="226378" y="4747"/>
                                  <a:pt x="221631" y="0"/>
                                  <a:pt x="215424" y="0"/>
                                </a:cubicBezTo>
                                <a:close/>
                              </a:path>
                            </a:pathLst>
                          </a:custGeom>
                          <a:solidFill>
                            <a:srgbClr val="000000"/>
                          </a:solidFill>
                          <a:ln w="357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1E7171" id="Đồ họa 580" o:spid="_x0000_s1026" alt="Bánh" style="position:absolute;margin-left:0;margin-top:199.55pt;width:26.4pt;height:25.75pt;z-index:251663360;mso-position-horizontal:left;mso-position-horizontal-relative:margin;mso-width-relative:margin;mso-height-relative:margin" coordorigin="5867,30937" coordsize="3505,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">
                <v:shape id="Hình tự do: Hình 582" o:spid="_x0000_s1027" style="position:absolute;left:7510;top:31174;width:219;height:329;visibility:visible;mso-wrap-style:square;v-text-anchor:middle" coordsize="21907,3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" path="m10954,32861v6207,,10954,-4746,10954,-10953c21908,15700,17161,,10954,,4747,,12414,7303,3651,14605v-365,365,-365,365,-730,730c1461,17161,,18987,,21908v,6207,4747,10953,10954,10953xe" fillcolor="black" stroked="f" strokeweight=".09922mm">
                  <v:stroke joinstyle="miter"/>
                  <v:path arrowok="t" o:connecttype="custom" o:connectlocs="10954,32861;21908,21908;10954,0;3651,14605;2921,15335;0,21908;10954,32861" o:connectangles="0,0,0,0,0,0,0"/>
                </v:shape>
                <v:shape id="Hình tự do: Hình 583" o:spid="_x0000_s1028" style="position:absolute;left:7145;top:31357;width:219;height:328;visibility:visible;mso-wrap-style:square;v-text-anchor:middle" coordsize="21907,3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" path="m10954,32861v6207,,10954,-4746,10954,-10953c21908,15700,17161,,10954,,4747,,12414,7303,3651,14605v-365,365,-365,365,-730,730c1461,17161,,18987,,21908v,6207,4747,10953,10954,10953xe" fillcolor="black" stroked="f" strokeweight=".09922mm">
                  <v:stroke joinstyle="miter"/>
                  <v:path arrowok="t" o:connecttype="custom" o:connectlocs="10954,32861;21908,21908;10954,0;3651,14605;2921,15335;0,21908;10954,32861" o:connectangles="0,0,0,0,0,0,0"/>
                </v:shape>
                <v:shape id="Hình tự do: Hình 584" o:spid="_x0000_s1029" style="position:absolute;left:7875;top:31357;width:219;height:328;visibility:visible;mso-wrap-style:square;v-text-anchor:middle" coordsize="21907,3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" path="m10954,32861v6207,,10954,-4746,10954,-10953c21908,15700,17161,,10954,,4747,,12414,7303,3651,14605v-365,365,-365,365,-730,730c1461,17161,,18987,,21908v,6207,4747,10953,10954,10953xe" fillcolor="black" stroked="f" strokeweight=".09922mm">
                  <v:stroke joinstyle="miter"/>
                  <v:path arrowok="t" o:connecttype="custom" o:connectlocs="10954,32861;21908,21908;10954,0;3651,14605;2921,15335;0,21908;10954,32861" o:connectangles="0,0,0,0,0,0,0"/>
                </v:shape>
                <v:shape id="Hình tự do: Hình 585" o:spid="_x0000_s1030" style="position:absolute;left:6593;top:31649;width:2045;height:1420;visibility:visible;mso-wrap-style:square;v-text-anchor:middle" coordsize="204470,14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" path="m36878,139843v11318,-11319,33591,-11319,44910,c84709,142764,92742,142764,95663,139843v11319,-11319,33591,-11319,44910,c143494,142764,151527,142764,154448,139843v11319,-11319,33591,-11319,44910,c200454,140938,202279,141669,204470,142034r,-58055c204470,74120,182197,65723,149701,61341r,-39433c149701,19717,144955,18256,138748,18256v-6208,,-10954,1461,-10954,3652l127794,59150v-4747,-365,-9493,-365,-14605,-730l113189,3651c113189,1460,108442,,102235,,96028,,91281,1460,91281,3651r,54769c86170,58420,81423,58785,76676,59150r,-37242c76676,19717,71930,18256,65723,18256v-6208,,-10954,1461,-10954,3652l54769,61341c22273,65723,,74120,,83979r,47466c8398,131445,16796,134366,22638,139843v3286,2921,11319,2921,14240,xe" fillcolor="black" stroked="f" strokeweight=".09922mm">
                  <v:stroke joinstyle="miter"/>
                  <v:path arrowok="t" o:connecttype="custom" o:connectlocs="36878,139843;81788,139843;95663,139843;140573,139843;154448,139843;199358,139843;204470,142034;204470,83979;149701,61341;149701,21908;138748,18256;127794,21908;127794,59150;113189,58420;113189,3651;102235,0;91281,3651;91281,58420;76676,59150;76676,21908;65723,18256;54769,21908;54769,61341;0,83979;0,131445;22638,139843;36878,139843" o:connectangles="0,0,0,0,0,0,0,0,0,0,0,0,0,0,0,0,0,0,0,0,0,0,0,0,0,0,0"/>
                </v:shape>
                <v:shape id="Hình tự do: Hình 586" o:spid="_x0000_s1031" style="position:absolute;left:6604;top:33182;width:2045;height:657;visibility:visible;mso-wrap-style:square;v-text-anchor:middle" coordsize="204469,65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" path="m203740,10589c196072,10224,188405,7303,183293,2191v-2921,-2921,-10954,-2921,-13875,c158099,13510,135827,13510,124508,2191v-2921,-2921,-10954,-2921,-13875,c99314,13510,77041,13510,65723,2191,62802,-730,54769,-730,51848,2191,40529,13510,18256,13510,6937,2191,5477,730,2556,,,l,65723r204470,l204470,10589r-730,xe" fillcolor="black" stroked="f" strokeweight=".09922mm">
                  <v:stroke joinstyle="miter"/>
                  <v:path arrowok="t" o:connecttype="custom" o:connectlocs="203740,10589;183293,2191;169418,2191;124508,2191;110633,2191;65723,2191;51848,2191;6937,2191;0,0;0,65723;204470,65723;204470,10589" o:connectangles="0,0,0,0,0,0,0,0,0,0,0,0"/>
                </v:shape>
                <v:shape id="Hình tự do: Hình 587" o:spid="_x0000_s1032" style="position:absolute;left:6488;top:33985;width:2263;height:220;visibility:visible;mso-wrap-style:square;v-text-anchor:middle" coordsize="226377,21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" path="m215424,l10954,c4747,,,4747,,10954v,6207,4747,10954,10954,10954l215424,21908v6207,,10954,-4747,10954,-10954c226378,4747,221631,,215424,xe" fillcolor="black" stroked="f" strokeweight=".09922mm">
                  <v:stroke joinstyle="miter"/>
                  <v:path arrowok="t" o:connecttype="custom" o:connectlocs="215424,0;10954,0;0,10954;10954,21908;215424,21908;226378,10954;215424,0" o:connectangles="0,0,0,0,0,0,0"/>
                </v:shape>
                <w10:wrap anchorx="margin"/>
              </v:group>
            </w:pict>
          </mc:Fallback>
        </mc:AlternateContent>
      </w:r>
    </w:p>
    <w:sectPr w:rsidR="0043117B" w:rsidRPr="007670A6" w:rsidSect="00AE7882">
      <w:headerReference w:type="default" r:id="rId1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1E64D" w14:textId="77777777" w:rsidR="001609DB" w:rsidRDefault="001609DB" w:rsidP="000C45FF">
      <w:r>
        <w:separator/>
      </w:r>
    </w:p>
  </w:endnote>
  <w:endnote w:type="continuationSeparator" w:id="0">
    <w:p w14:paraId="637E8B44" w14:textId="77777777" w:rsidR="001609DB" w:rsidRDefault="001609D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altName w:val="メイリオ"/>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860BA" w14:textId="77777777" w:rsidR="001609DB" w:rsidRDefault="001609DB" w:rsidP="000C45FF">
      <w:r>
        <w:separator/>
      </w:r>
    </w:p>
  </w:footnote>
  <w:footnote w:type="continuationSeparator" w:id="0">
    <w:p w14:paraId="28E4E07E" w14:textId="77777777" w:rsidR="001609DB" w:rsidRDefault="001609D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CE9E3" w14:textId="77777777" w:rsidR="000C45FF" w:rsidRDefault="000C45FF">
    <w:pPr>
      <w:pStyle w:val="Header"/>
    </w:pPr>
    <w:r>
      <w:rPr>
        <w:noProof/>
        <w:lang w:bidi="vi-VN"/>
      </w:rPr>
      <w:drawing>
        <wp:anchor distT="0" distB="0" distL="114300" distR="114300" simplePos="0" relativeHeight="251658240" behindDoc="1" locked="0" layoutInCell="1" allowOverlap="1" wp14:anchorId="3CD7112F" wp14:editId="21BB1D61">
          <wp:simplePos x="0" y="0"/>
          <wp:positionH relativeFrom="page">
            <wp:posOffset>276225</wp:posOffset>
          </wp:positionH>
          <wp:positionV relativeFrom="page">
            <wp:posOffset>447675</wp:posOffset>
          </wp:positionV>
          <wp:extent cx="7136130" cy="9991725"/>
          <wp:effectExtent l="0" t="0" r="7620" b="9525"/>
          <wp:wrapNone/>
          <wp:docPr id="3" name="Đồ họa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136509" cy="999225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E40060"/>
    <w:lvl w:ilvl="0">
      <w:start w:val="1"/>
      <w:numFmt w:val="decimal"/>
      <w:pStyle w:val="ListNumber5"/>
      <w:lvlText w:val="%1."/>
      <w:lvlJc w:val="left"/>
      <w:pPr>
        <w:tabs>
          <w:tab w:val="num" w:pos="2692"/>
        </w:tabs>
        <w:ind w:left="2692" w:hanging="360"/>
      </w:pPr>
    </w:lvl>
  </w:abstractNum>
  <w:abstractNum w:abstractNumId="1" w15:restartNumberingAfterBreak="0">
    <w:nsid w:val="FFFFFF7D"/>
    <w:multiLevelType w:val="singleLevel"/>
    <w:tmpl w:val="416E95F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3D6388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DA23C3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3456C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FEAF4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1A085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14A82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4BCFA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8816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ADC70C7"/>
    <w:multiLevelType w:val="hybridMultilevel"/>
    <w:tmpl w:val="1842EC84"/>
    <w:lvl w:ilvl="0" w:tplc="BAF24D98">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9C"/>
    <w:rsid w:val="00036450"/>
    <w:rsid w:val="00037BCC"/>
    <w:rsid w:val="00094499"/>
    <w:rsid w:val="000C45FF"/>
    <w:rsid w:val="000E3FD1"/>
    <w:rsid w:val="00104404"/>
    <w:rsid w:val="00112054"/>
    <w:rsid w:val="001237C8"/>
    <w:rsid w:val="001525E1"/>
    <w:rsid w:val="001609DB"/>
    <w:rsid w:val="00167931"/>
    <w:rsid w:val="00174001"/>
    <w:rsid w:val="00174B3C"/>
    <w:rsid w:val="00180329"/>
    <w:rsid w:val="0019001F"/>
    <w:rsid w:val="00197214"/>
    <w:rsid w:val="001A43EB"/>
    <w:rsid w:val="001A74A5"/>
    <w:rsid w:val="001B2ABD"/>
    <w:rsid w:val="001C19E2"/>
    <w:rsid w:val="001E0391"/>
    <w:rsid w:val="001E1759"/>
    <w:rsid w:val="001F1ECC"/>
    <w:rsid w:val="0022482E"/>
    <w:rsid w:val="00235764"/>
    <w:rsid w:val="002400EB"/>
    <w:rsid w:val="00241771"/>
    <w:rsid w:val="00256CF7"/>
    <w:rsid w:val="00276B0A"/>
    <w:rsid w:val="00281FD5"/>
    <w:rsid w:val="002F3FC1"/>
    <w:rsid w:val="002F445C"/>
    <w:rsid w:val="0030481B"/>
    <w:rsid w:val="003156FC"/>
    <w:rsid w:val="003246C7"/>
    <w:rsid w:val="003254B5"/>
    <w:rsid w:val="0037121F"/>
    <w:rsid w:val="00386DAE"/>
    <w:rsid w:val="0038703C"/>
    <w:rsid w:val="003A6B7D"/>
    <w:rsid w:val="003B06CA"/>
    <w:rsid w:val="004071FC"/>
    <w:rsid w:val="004128E5"/>
    <w:rsid w:val="0044580C"/>
    <w:rsid w:val="00445947"/>
    <w:rsid w:val="004813B3"/>
    <w:rsid w:val="00496591"/>
    <w:rsid w:val="004C63E4"/>
    <w:rsid w:val="004D3011"/>
    <w:rsid w:val="004F5A1D"/>
    <w:rsid w:val="00511477"/>
    <w:rsid w:val="00513114"/>
    <w:rsid w:val="005262AC"/>
    <w:rsid w:val="00527E03"/>
    <w:rsid w:val="00537EED"/>
    <w:rsid w:val="005618F9"/>
    <w:rsid w:val="00572D9D"/>
    <w:rsid w:val="0057414F"/>
    <w:rsid w:val="005A3EFF"/>
    <w:rsid w:val="005D6354"/>
    <w:rsid w:val="005E39D5"/>
    <w:rsid w:val="00600670"/>
    <w:rsid w:val="0062123A"/>
    <w:rsid w:val="00646E75"/>
    <w:rsid w:val="006771D0"/>
    <w:rsid w:val="00687EA7"/>
    <w:rsid w:val="006B47DE"/>
    <w:rsid w:val="006B5DD6"/>
    <w:rsid w:val="006E54DA"/>
    <w:rsid w:val="00715BEC"/>
    <w:rsid w:val="00715FCB"/>
    <w:rsid w:val="00743101"/>
    <w:rsid w:val="00743A6E"/>
    <w:rsid w:val="007553F5"/>
    <w:rsid w:val="007670A6"/>
    <w:rsid w:val="00774CBF"/>
    <w:rsid w:val="007775E1"/>
    <w:rsid w:val="007867A0"/>
    <w:rsid w:val="007927F5"/>
    <w:rsid w:val="00794A7C"/>
    <w:rsid w:val="007F5EBC"/>
    <w:rsid w:val="00802CA0"/>
    <w:rsid w:val="00844098"/>
    <w:rsid w:val="008D2496"/>
    <w:rsid w:val="008F3B95"/>
    <w:rsid w:val="0091046A"/>
    <w:rsid w:val="009260CD"/>
    <w:rsid w:val="009408A7"/>
    <w:rsid w:val="00952C25"/>
    <w:rsid w:val="009936C0"/>
    <w:rsid w:val="009D2D59"/>
    <w:rsid w:val="009D5E04"/>
    <w:rsid w:val="00A2118D"/>
    <w:rsid w:val="00A7759C"/>
    <w:rsid w:val="00A86807"/>
    <w:rsid w:val="00AB08BE"/>
    <w:rsid w:val="00AD76E2"/>
    <w:rsid w:val="00AE7882"/>
    <w:rsid w:val="00AF1AD5"/>
    <w:rsid w:val="00AF33A4"/>
    <w:rsid w:val="00B10A10"/>
    <w:rsid w:val="00B20152"/>
    <w:rsid w:val="00B359E4"/>
    <w:rsid w:val="00B57D98"/>
    <w:rsid w:val="00B625CA"/>
    <w:rsid w:val="00B70850"/>
    <w:rsid w:val="00BB3A6B"/>
    <w:rsid w:val="00BC7950"/>
    <w:rsid w:val="00BE64DB"/>
    <w:rsid w:val="00C066B6"/>
    <w:rsid w:val="00C30AD7"/>
    <w:rsid w:val="00C30BD0"/>
    <w:rsid w:val="00C37BA1"/>
    <w:rsid w:val="00C4674C"/>
    <w:rsid w:val="00C506CF"/>
    <w:rsid w:val="00C72BED"/>
    <w:rsid w:val="00C9578B"/>
    <w:rsid w:val="00CA3193"/>
    <w:rsid w:val="00CA326A"/>
    <w:rsid w:val="00CB0055"/>
    <w:rsid w:val="00CF29E7"/>
    <w:rsid w:val="00D2522B"/>
    <w:rsid w:val="00D422DE"/>
    <w:rsid w:val="00D52332"/>
    <w:rsid w:val="00D5459D"/>
    <w:rsid w:val="00D76DAA"/>
    <w:rsid w:val="00D83537"/>
    <w:rsid w:val="00DA1F4D"/>
    <w:rsid w:val="00DB3741"/>
    <w:rsid w:val="00DC16C9"/>
    <w:rsid w:val="00DD172A"/>
    <w:rsid w:val="00DD6535"/>
    <w:rsid w:val="00E20B68"/>
    <w:rsid w:val="00E25A26"/>
    <w:rsid w:val="00E260D9"/>
    <w:rsid w:val="00E34C30"/>
    <w:rsid w:val="00E4381A"/>
    <w:rsid w:val="00E55D74"/>
    <w:rsid w:val="00F2005F"/>
    <w:rsid w:val="00F26014"/>
    <w:rsid w:val="00F60274"/>
    <w:rsid w:val="00F77FB9"/>
    <w:rsid w:val="00F815BD"/>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BD2A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rFonts w:ascii="Segoe UI" w:hAnsi="Segoe UI" w:cs="Segoe UI"/>
      <w:sz w:val="18"/>
      <w:szCs w:val="22"/>
      <w:lang w:val="vi-VN"/>
    </w:rPr>
  </w:style>
  <w:style w:type="paragraph" w:styleId="Heading1">
    <w:name w:val="heading 1"/>
    <w:basedOn w:val="Normal"/>
    <w:next w:val="Normal"/>
    <w:link w:val="Heading1Char"/>
    <w:uiPriority w:val="9"/>
    <w:qFormat/>
    <w:rsid w:val="00AD76E2"/>
    <w:pPr>
      <w:keepNext/>
      <w:keepLines/>
      <w:spacing w:before="240"/>
      <w:outlineLvl w:val="0"/>
    </w:pPr>
    <w:rPr>
      <w:rFonts w:eastAsiaTheme="majorEastAsia"/>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eastAsiaTheme="majorEastAsia"/>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eastAsiaTheme="majorEastAsia"/>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paragraph" w:styleId="Heading5">
    <w:name w:val="heading 5"/>
    <w:basedOn w:val="Normal"/>
    <w:next w:val="Normal"/>
    <w:link w:val="Heading5Char"/>
    <w:uiPriority w:val="9"/>
    <w:semiHidden/>
    <w:qFormat/>
    <w:rsid w:val="008F3B95"/>
    <w:pPr>
      <w:keepNext/>
      <w:keepLines/>
      <w:spacing w:before="40"/>
      <w:outlineLvl w:val="4"/>
    </w:pPr>
    <w:rPr>
      <w:rFonts w:eastAsiaTheme="majorEastAsia"/>
      <w:color w:val="548AB7" w:themeColor="accent1" w:themeShade="BF"/>
    </w:rPr>
  </w:style>
  <w:style w:type="paragraph" w:styleId="Heading6">
    <w:name w:val="heading 6"/>
    <w:basedOn w:val="Normal"/>
    <w:next w:val="Normal"/>
    <w:link w:val="Heading6Char"/>
    <w:uiPriority w:val="9"/>
    <w:semiHidden/>
    <w:qFormat/>
    <w:rsid w:val="008F3B95"/>
    <w:pPr>
      <w:keepNext/>
      <w:keepLines/>
      <w:spacing w:before="40"/>
      <w:outlineLvl w:val="5"/>
    </w:pPr>
    <w:rPr>
      <w:rFonts w:eastAsiaTheme="majorEastAsia"/>
      <w:color w:val="345C7D" w:themeColor="accent1" w:themeShade="7F"/>
    </w:rPr>
  </w:style>
  <w:style w:type="paragraph" w:styleId="Heading7">
    <w:name w:val="heading 7"/>
    <w:basedOn w:val="Normal"/>
    <w:next w:val="Normal"/>
    <w:link w:val="Heading7Char"/>
    <w:uiPriority w:val="9"/>
    <w:semiHidden/>
    <w:qFormat/>
    <w:rsid w:val="008F3B95"/>
    <w:pPr>
      <w:keepNext/>
      <w:keepLines/>
      <w:spacing w:before="40"/>
      <w:outlineLvl w:val="6"/>
    </w:pPr>
    <w:rPr>
      <w:rFonts w:eastAsiaTheme="majorEastAsia"/>
      <w:i/>
      <w:iCs/>
      <w:color w:val="345C7D" w:themeColor="accent1" w:themeShade="7F"/>
    </w:rPr>
  </w:style>
  <w:style w:type="paragraph" w:styleId="Heading8">
    <w:name w:val="heading 8"/>
    <w:basedOn w:val="Normal"/>
    <w:next w:val="Normal"/>
    <w:link w:val="Heading8Char"/>
    <w:uiPriority w:val="9"/>
    <w:semiHidden/>
    <w:qFormat/>
    <w:rsid w:val="008F3B95"/>
    <w:pPr>
      <w:keepNext/>
      <w:keepLines/>
      <w:spacing w:before="40"/>
      <w:outlineLvl w:val="7"/>
    </w:pPr>
    <w:rPr>
      <w:rFonts w:eastAsiaTheme="majorEastAsia"/>
      <w:color w:val="272727" w:themeColor="text1" w:themeTint="D8"/>
      <w:sz w:val="21"/>
      <w:szCs w:val="21"/>
    </w:rPr>
  </w:style>
  <w:style w:type="paragraph" w:styleId="Heading9">
    <w:name w:val="heading 9"/>
    <w:basedOn w:val="Normal"/>
    <w:next w:val="Normal"/>
    <w:link w:val="Heading9Char"/>
    <w:uiPriority w:val="9"/>
    <w:semiHidden/>
    <w:qFormat/>
    <w:rsid w:val="008F3B95"/>
    <w:pPr>
      <w:keepNext/>
      <w:keepLines/>
      <w:spacing w:before="40"/>
      <w:outlineLvl w:val="8"/>
    </w:pPr>
    <w:rPr>
      <w:rFonts w:eastAsiaTheme="majorEastAsia"/>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Segoe UI" w:eastAsiaTheme="majorEastAsia" w:hAnsi="Segoe UI" w:cs="Segoe UI"/>
      <w:b/>
      <w:bCs/>
      <w:caps/>
      <w:sz w:val="22"/>
      <w:szCs w:val="26"/>
      <w:lang w:val="vi-VN"/>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rFonts w:ascii="Segoe UI" w:hAnsi="Segoe UI" w:cs="Segoe UI"/>
      <w:caps/>
      <w:color w:val="000000" w:themeColor="text1"/>
      <w:sz w:val="96"/>
      <w:szCs w:val="76"/>
      <w:lang w:val="vi-VN"/>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Segoe UI" w:eastAsiaTheme="majorEastAsia" w:hAnsi="Segoe UI" w:cs="Segoe UI"/>
      <w:color w:val="548AB7" w:themeColor="accent1" w:themeShade="BF"/>
      <w:sz w:val="32"/>
      <w:szCs w:val="32"/>
      <w:lang w:val="vi-VN"/>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rFonts w:ascii="Segoe UI" w:hAnsi="Segoe UI" w:cs="Segoe UI"/>
      <w:sz w:val="18"/>
      <w:szCs w:val="22"/>
      <w:lang w:val="vi-VN"/>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rFonts w:ascii="Segoe UI" w:hAnsi="Segoe UI" w:cs="Segoe UI"/>
      <w:sz w:val="18"/>
      <w:szCs w:val="22"/>
      <w:lang w:val="vi-VN"/>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rFonts w:ascii="Segoe UI" w:hAnsi="Segoe UI" w:cs="Segoe UI"/>
      <w:sz w:val="18"/>
      <w:szCs w:val="22"/>
      <w:lang w:val="vi-VN"/>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rFonts w:ascii="Segoe UI" w:hAnsi="Segoe UI" w:cs="Segoe UI"/>
      <w:color w:val="000000" w:themeColor="text1"/>
      <w:spacing w:val="19"/>
      <w:w w:val="86"/>
      <w:sz w:val="32"/>
      <w:szCs w:val="28"/>
      <w:fitText w:val="2160" w:id="1744560130"/>
      <w:lang w:val="vi-VN"/>
    </w:rPr>
  </w:style>
  <w:style w:type="character" w:customStyle="1" w:styleId="Heading3Char">
    <w:name w:val="Heading 3 Char"/>
    <w:basedOn w:val="DefaultParagraphFont"/>
    <w:link w:val="Heading3"/>
    <w:uiPriority w:val="9"/>
    <w:rsid w:val="00D5459D"/>
    <w:rPr>
      <w:rFonts w:ascii="Segoe UI" w:eastAsiaTheme="majorEastAsia" w:hAnsi="Segoe UI" w:cs="Segoe UI"/>
      <w:b/>
      <w:caps/>
      <w:color w:val="548AB7" w:themeColor="accent1" w:themeShade="BF"/>
      <w:sz w:val="22"/>
      <w:lang w:val="vi-VN"/>
    </w:rPr>
  </w:style>
  <w:style w:type="character" w:customStyle="1" w:styleId="Heading4Char">
    <w:name w:val="Heading 4 Char"/>
    <w:basedOn w:val="DefaultParagraphFont"/>
    <w:link w:val="Heading4"/>
    <w:uiPriority w:val="9"/>
    <w:rsid w:val="00B359E4"/>
    <w:rPr>
      <w:rFonts w:ascii="Segoe UI" w:hAnsi="Segoe UI" w:cs="Segoe UI"/>
      <w:b/>
      <w:sz w:val="18"/>
      <w:szCs w:val="22"/>
      <w:lang w:val="vi-VN"/>
    </w:rPr>
  </w:style>
  <w:style w:type="paragraph" w:styleId="BalloonText">
    <w:name w:val="Balloon Text"/>
    <w:basedOn w:val="Normal"/>
    <w:link w:val="BalloonTextChar"/>
    <w:uiPriority w:val="99"/>
    <w:semiHidden/>
    <w:unhideWhenUsed/>
    <w:rsid w:val="00E34C30"/>
    <w:rPr>
      <w:szCs w:val="18"/>
    </w:rPr>
  </w:style>
  <w:style w:type="character" w:customStyle="1" w:styleId="BalloonTextChar">
    <w:name w:val="Balloon Text Char"/>
    <w:basedOn w:val="DefaultParagraphFont"/>
    <w:link w:val="BalloonText"/>
    <w:uiPriority w:val="99"/>
    <w:semiHidden/>
    <w:rsid w:val="00E34C30"/>
    <w:rPr>
      <w:rFonts w:ascii="Segoe UI" w:hAnsi="Segoe UI" w:cs="Segoe UI"/>
      <w:sz w:val="18"/>
      <w:szCs w:val="18"/>
      <w:lang w:val="vi-VN"/>
    </w:rPr>
  </w:style>
  <w:style w:type="paragraph" w:styleId="DocumentMap">
    <w:name w:val="Document Map"/>
    <w:basedOn w:val="Normal"/>
    <w:link w:val="DocumentMapChar"/>
    <w:uiPriority w:val="99"/>
    <w:semiHidden/>
    <w:unhideWhenUsed/>
    <w:rsid w:val="008F3B95"/>
    <w:rPr>
      <w:sz w:val="16"/>
      <w:szCs w:val="16"/>
    </w:rPr>
  </w:style>
  <w:style w:type="character" w:customStyle="1" w:styleId="DocumentMapChar">
    <w:name w:val="Document Map Char"/>
    <w:basedOn w:val="DefaultParagraphFont"/>
    <w:link w:val="DocumentMap"/>
    <w:uiPriority w:val="99"/>
    <w:semiHidden/>
    <w:rsid w:val="008F3B95"/>
    <w:rPr>
      <w:rFonts w:ascii="Segoe UI" w:hAnsi="Segoe UI" w:cs="Segoe UI"/>
      <w:sz w:val="16"/>
      <w:szCs w:val="16"/>
      <w:lang w:val="vi-VN"/>
    </w:rPr>
  </w:style>
  <w:style w:type="paragraph" w:styleId="TableofFigures">
    <w:name w:val="table of figures"/>
    <w:basedOn w:val="Normal"/>
    <w:next w:val="Normal"/>
    <w:uiPriority w:val="99"/>
    <w:semiHidden/>
    <w:unhideWhenUsed/>
    <w:rsid w:val="008F3B95"/>
  </w:style>
  <w:style w:type="paragraph" w:styleId="Index1">
    <w:name w:val="index 1"/>
    <w:basedOn w:val="Normal"/>
    <w:next w:val="Normal"/>
    <w:autoRedefine/>
    <w:uiPriority w:val="99"/>
    <w:semiHidden/>
    <w:unhideWhenUsed/>
    <w:rsid w:val="008F3B95"/>
    <w:pPr>
      <w:ind w:left="180" w:hanging="180"/>
    </w:pPr>
  </w:style>
  <w:style w:type="paragraph" w:styleId="Index2">
    <w:name w:val="index 2"/>
    <w:basedOn w:val="Normal"/>
    <w:next w:val="Normal"/>
    <w:autoRedefine/>
    <w:uiPriority w:val="99"/>
    <w:semiHidden/>
    <w:unhideWhenUsed/>
    <w:rsid w:val="008F3B95"/>
    <w:pPr>
      <w:ind w:left="360" w:hanging="180"/>
    </w:pPr>
  </w:style>
  <w:style w:type="paragraph" w:styleId="Index3">
    <w:name w:val="index 3"/>
    <w:basedOn w:val="Normal"/>
    <w:next w:val="Normal"/>
    <w:autoRedefine/>
    <w:uiPriority w:val="99"/>
    <w:semiHidden/>
    <w:unhideWhenUsed/>
    <w:rsid w:val="008F3B95"/>
    <w:pPr>
      <w:ind w:left="540" w:hanging="180"/>
    </w:pPr>
  </w:style>
  <w:style w:type="paragraph" w:styleId="Index4">
    <w:name w:val="index 4"/>
    <w:basedOn w:val="Normal"/>
    <w:next w:val="Normal"/>
    <w:autoRedefine/>
    <w:uiPriority w:val="99"/>
    <w:semiHidden/>
    <w:unhideWhenUsed/>
    <w:rsid w:val="008F3B95"/>
    <w:pPr>
      <w:ind w:left="720" w:hanging="180"/>
    </w:pPr>
  </w:style>
  <w:style w:type="paragraph" w:styleId="Index5">
    <w:name w:val="index 5"/>
    <w:basedOn w:val="Normal"/>
    <w:next w:val="Normal"/>
    <w:autoRedefine/>
    <w:uiPriority w:val="99"/>
    <w:semiHidden/>
    <w:unhideWhenUsed/>
    <w:rsid w:val="008F3B95"/>
    <w:pPr>
      <w:ind w:left="900" w:hanging="180"/>
    </w:pPr>
  </w:style>
  <w:style w:type="paragraph" w:styleId="Index6">
    <w:name w:val="index 6"/>
    <w:basedOn w:val="Normal"/>
    <w:next w:val="Normal"/>
    <w:autoRedefine/>
    <w:uiPriority w:val="99"/>
    <w:semiHidden/>
    <w:unhideWhenUsed/>
    <w:rsid w:val="008F3B95"/>
    <w:pPr>
      <w:ind w:left="1080" w:hanging="180"/>
    </w:pPr>
  </w:style>
  <w:style w:type="paragraph" w:styleId="Index7">
    <w:name w:val="index 7"/>
    <w:basedOn w:val="Normal"/>
    <w:next w:val="Normal"/>
    <w:autoRedefine/>
    <w:uiPriority w:val="99"/>
    <w:semiHidden/>
    <w:unhideWhenUsed/>
    <w:rsid w:val="008F3B95"/>
    <w:pPr>
      <w:ind w:left="1260" w:hanging="180"/>
    </w:pPr>
  </w:style>
  <w:style w:type="paragraph" w:styleId="Index8">
    <w:name w:val="index 8"/>
    <w:basedOn w:val="Normal"/>
    <w:next w:val="Normal"/>
    <w:autoRedefine/>
    <w:uiPriority w:val="99"/>
    <w:semiHidden/>
    <w:unhideWhenUsed/>
    <w:rsid w:val="008F3B95"/>
    <w:pPr>
      <w:ind w:left="1440" w:hanging="180"/>
    </w:pPr>
  </w:style>
  <w:style w:type="paragraph" w:styleId="Index9">
    <w:name w:val="index 9"/>
    <w:basedOn w:val="Normal"/>
    <w:next w:val="Normal"/>
    <w:autoRedefine/>
    <w:uiPriority w:val="99"/>
    <w:semiHidden/>
    <w:unhideWhenUsed/>
    <w:rsid w:val="008F3B95"/>
    <w:pPr>
      <w:ind w:left="1620" w:hanging="180"/>
    </w:pPr>
  </w:style>
  <w:style w:type="paragraph" w:styleId="CommentText">
    <w:name w:val="annotation text"/>
    <w:basedOn w:val="Normal"/>
    <w:link w:val="CommentTextChar"/>
    <w:uiPriority w:val="99"/>
    <w:semiHidden/>
    <w:unhideWhenUsed/>
    <w:rsid w:val="008F3B95"/>
    <w:rPr>
      <w:sz w:val="20"/>
      <w:szCs w:val="20"/>
    </w:rPr>
  </w:style>
  <w:style w:type="character" w:customStyle="1" w:styleId="CommentTextChar">
    <w:name w:val="Comment Text Char"/>
    <w:basedOn w:val="DefaultParagraphFont"/>
    <w:link w:val="CommentText"/>
    <w:uiPriority w:val="99"/>
    <w:semiHidden/>
    <w:rsid w:val="008F3B95"/>
    <w:rPr>
      <w:rFonts w:ascii="Segoe UI" w:hAnsi="Segoe UI" w:cs="Segoe UI"/>
      <w:sz w:val="20"/>
      <w:szCs w:val="20"/>
      <w:lang w:val="vi-VN"/>
    </w:rPr>
  </w:style>
  <w:style w:type="paragraph" w:styleId="CommentSubject">
    <w:name w:val="annotation subject"/>
    <w:basedOn w:val="CommentText"/>
    <w:next w:val="CommentText"/>
    <w:link w:val="CommentSubjectChar"/>
    <w:uiPriority w:val="99"/>
    <w:semiHidden/>
    <w:unhideWhenUsed/>
    <w:rsid w:val="008F3B95"/>
    <w:rPr>
      <w:b/>
      <w:bCs/>
    </w:rPr>
  </w:style>
  <w:style w:type="character" w:customStyle="1" w:styleId="CommentSubjectChar">
    <w:name w:val="Comment Subject Char"/>
    <w:basedOn w:val="CommentTextChar"/>
    <w:link w:val="CommentSubject"/>
    <w:uiPriority w:val="99"/>
    <w:semiHidden/>
    <w:rsid w:val="008F3B95"/>
    <w:rPr>
      <w:rFonts w:ascii="Segoe UI" w:hAnsi="Segoe UI" w:cs="Segoe UI"/>
      <w:b/>
      <w:bCs/>
      <w:sz w:val="20"/>
      <w:szCs w:val="20"/>
      <w:lang w:val="vi-VN"/>
    </w:rPr>
  </w:style>
  <w:style w:type="paragraph" w:styleId="Caption">
    <w:name w:val="caption"/>
    <w:basedOn w:val="Normal"/>
    <w:next w:val="Normal"/>
    <w:uiPriority w:val="35"/>
    <w:semiHidden/>
    <w:unhideWhenUsed/>
    <w:qFormat/>
    <w:rsid w:val="008F3B95"/>
    <w:pPr>
      <w:spacing w:after="200"/>
    </w:pPr>
    <w:rPr>
      <w:i/>
      <w:iCs/>
      <w:color w:val="775F55" w:themeColor="text2"/>
      <w:szCs w:val="18"/>
    </w:rPr>
  </w:style>
  <w:style w:type="paragraph" w:styleId="Signature">
    <w:name w:val="Signature"/>
    <w:basedOn w:val="Normal"/>
    <w:link w:val="SignatureChar"/>
    <w:uiPriority w:val="99"/>
    <w:semiHidden/>
    <w:unhideWhenUsed/>
    <w:rsid w:val="008F3B95"/>
    <w:pPr>
      <w:ind w:left="4252"/>
    </w:pPr>
  </w:style>
  <w:style w:type="character" w:customStyle="1" w:styleId="SignatureChar">
    <w:name w:val="Signature Char"/>
    <w:basedOn w:val="DefaultParagraphFont"/>
    <w:link w:val="Signature"/>
    <w:uiPriority w:val="99"/>
    <w:semiHidden/>
    <w:rsid w:val="008F3B95"/>
    <w:rPr>
      <w:rFonts w:ascii="Segoe UI" w:hAnsi="Segoe UI" w:cs="Segoe UI"/>
      <w:sz w:val="18"/>
      <w:szCs w:val="22"/>
      <w:lang w:val="vi-VN"/>
    </w:rPr>
  </w:style>
  <w:style w:type="paragraph" w:styleId="E-mailSignature">
    <w:name w:val="E-mail Signature"/>
    <w:basedOn w:val="Normal"/>
    <w:link w:val="E-mailSignatureChar"/>
    <w:uiPriority w:val="99"/>
    <w:semiHidden/>
    <w:unhideWhenUsed/>
    <w:rsid w:val="008F3B95"/>
  </w:style>
  <w:style w:type="character" w:customStyle="1" w:styleId="E-mailSignatureChar">
    <w:name w:val="E-mail Signature Char"/>
    <w:basedOn w:val="DefaultParagraphFont"/>
    <w:link w:val="E-mailSignature"/>
    <w:uiPriority w:val="99"/>
    <w:semiHidden/>
    <w:rsid w:val="008F3B95"/>
    <w:rPr>
      <w:rFonts w:ascii="Segoe UI" w:hAnsi="Segoe UI" w:cs="Segoe UI"/>
      <w:sz w:val="18"/>
      <w:szCs w:val="22"/>
      <w:lang w:val="vi-VN"/>
    </w:rPr>
  </w:style>
  <w:style w:type="paragraph" w:styleId="TableofAuthorities">
    <w:name w:val="table of authorities"/>
    <w:basedOn w:val="Normal"/>
    <w:next w:val="Normal"/>
    <w:uiPriority w:val="99"/>
    <w:semiHidden/>
    <w:unhideWhenUsed/>
    <w:rsid w:val="008F3B95"/>
    <w:pPr>
      <w:ind w:left="180" w:hanging="180"/>
    </w:pPr>
  </w:style>
  <w:style w:type="paragraph" w:styleId="Bibliography">
    <w:name w:val="Bibliography"/>
    <w:basedOn w:val="Normal"/>
    <w:next w:val="Normal"/>
    <w:uiPriority w:val="37"/>
    <w:semiHidden/>
    <w:unhideWhenUsed/>
    <w:rsid w:val="008F3B95"/>
  </w:style>
  <w:style w:type="paragraph" w:styleId="List">
    <w:name w:val="List"/>
    <w:basedOn w:val="Normal"/>
    <w:uiPriority w:val="99"/>
    <w:semiHidden/>
    <w:unhideWhenUsed/>
    <w:rsid w:val="008F3B95"/>
    <w:pPr>
      <w:ind w:left="283" w:hanging="283"/>
      <w:contextualSpacing/>
    </w:pPr>
  </w:style>
  <w:style w:type="paragraph" w:styleId="List2">
    <w:name w:val="List 2"/>
    <w:basedOn w:val="Normal"/>
    <w:uiPriority w:val="99"/>
    <w:semiHidden/>
    <w:unhideWhenUsed/>
    <w:rsid w:val="008F3B95"/>
    <w:pPr>
      <w:ind w:left="566" w:hanging="283"/>
      <w:contextualSpacing/>
    </w:pPr>
  </w:style>
  <w:style w:type="paragraph" w:styleId="List3">
    <w:name w:val="List 3"/>
    <w:basedOn w:val="Normal"/>
    <w:uiPriority w:val="99"/>
    <w:semiHidden/>
    <w:unhideWhenUsed/>
    <w:rsid w:val="008F3B95"/>
    <w:pPr>
      <w:ind w:left="849" w:hanging="283"/>
      <w:contextualSpacing/>
    </w:pPr>
  </w:style>
  <w:style w:type="paragraph" w:styleId="List4">
    <w:name w:val="List 4"/>
    <w:basedOn w:val="Normal"/>
    <w:uiPriority w:val="99"/>
    <w:semiHidden/>
    <w:unhideWhenUsed/>
    <w:rsid w:val="008F3B95"/>
    <w:pPr>
      <w:ind w:left="1132" w:hanging="283"/>
      <w:contextualSpacing/>
    </w:pPr>
  </w:style>
  <w:style w:type="paragraph" w:styleId="List5">
    <w:name w:val="List 5"/>
    <w:basedOn w:val="Normal"/>
    <w:uiPriority w:val="99"/>
    <w:semiHidden/>
    <w:unhideWhenUsed/>
    <w:rsid w:val="008F3B95"/>
    <w:pPr>
      <w:ind w:left="1415" w:hanging="283"/>
      <w:contextualSpacing/>
    </w:pPr>
  </w:style>
  <w:style w:type="paragraph" w:styleId="ListContinue">
    <w:name w:val="List Continue"/>
    <w:basedOn w:val="Normal"/>
    <w:uiPriority w:val="99"/>
    <w:semiHidden/>
    <w:unhideWhenUsed/>
    <w:rsid w:val="008F3B95"/>
    <w:pPr>
      <w:spacing w:after="120"/>
      <w:ind w:left="283"/>
      <w:contextualSpacing/>
    </w:pPr>
  </w:style>
  <w:style w:type="paragraph" w:styleId="ListContinue2">
    <w:name w:val="List Continue 2"/>
    <w:basedOn w:val="Normal"/>
    <w:uiPriority w:val="99"/>
    <w:semiHidden/>
    <w:unhideWhenUsed/>
    <w:rsid w:val="008F3B95"/>
    <w:pPr>
      <w:spacing w:after="120"/>
      <w:ind w:left="566"/>
      <w:contextualSpacing/>
    </w:pPr>
  </w:style>
  <w:style w:type="paragraph" w:styleId="ListContinue3">
    <w:name w:val="List Continue 3"/>
    <w:basedOn w:val="Normal"/>
    <w:uiPriority w:val="99"/>
    <w:semiHidden/>
    <w:unhideWhenUsed/>
    <w:rsid w:val="008F3B95"/>
    <w:pPr>
      <w:spacing w:after="120"/>
      <w:ind w:left="849"/>
      <w:contextualSpacing/>
    </w:pPr>
  </w:style>
  <w:style w:type="paragraph" w:styleId="ListContinue4">
    <w:name w:val="List Continue 4"/>
    <w:basedOn w:val="Normal"/>
    <w:uiPriority w:val="99"/>
    <w:semiHidden/>
    <w:unhideWhenUsed/>
    <w:rsid w:val="008F3B95"/>
    <w:pPr>
      <w:spacing w:after="120"/>
      <w:ind w:left="1132"/>
      <w:contextualSpacing/>
    </w:pPr>
  </w:style>
  <w:style w:type="paragraph" w:styleId="ListContinue5">
    <w:name w:val="List Continue 5"/>
    <w:basedOn w:val="Normal"/>
    <w:uiPriority w:val="99"/>
    <w:semiHidden/>
    <w:unhideWhenUsed/>
    <w:rsid w:val="008F3B95"/>
    <w:pPr>
      <w:spacing w:after="120"/>
      <w:ind w:left="1415"/>
      <w:contextualSpacing/>
    </w:pPr>
  </w:style>
  <w:style w:type="paragraph" w:styleId="ListBullet">
    <w:name w:val="List Bullet"/>
    <w:basedOn w:val="Normal"/>
    <w:uiPriority w:val="99"/>
    <w:semiHidden/>
    <w:unhideWhenUsed/>
    <w:rsid w:val="008F3B95"/>
    <w:pPr>
      <w:numPr>
        <w:numId w:val="1"/>
      </w:numPr>
      <w:contextualSpacing/>
    </w:pPr>
  </w:style>
  <w:style w:type="paragraph" w:styleId="ListBullet2">
    <w:name w:val="List Bullet 2"/>
    <w:basedOn w:val="Normal"/>
    <w:uiPriority w:val="99"/>
    <w:semiHidden/>
    <w:unhideWhenUsed/>
    <w:rsid w:val="008F3B95"/>
    <w:pPr>
      <w:numPr>
        <w:numId w:val="2"/>
      </w:numPr>
      <w:contextualSpacing/>
    </w:pPr>
  </w:style>
  <w:style w:type="paragraph" w:styleId="ListBullet3">
    <w:name w:val="List Bullet 3"/>
    <w:basedOn w:val="Normal"/>
    <w:uiPriority w:val="99"/>
    <w:semiHidden/>
    <w:unhideWhenUsed/>
    <w:rsid w:val="008F3B95"/>
    <w:pPr>
      <w:numPr>
        <w:numId w:val="3"/>
      </w:numPr>
      <w:contextualSpacing/>
    </w:pPr>
  </w:style>
  <w:style w:type="paragraph" w:styleId="ListBullet4">
    <w:name w:val="List Bullet 4"/>
    <w:basedOn w:val="Normal"/>
    <w:uiPriority w:val="99"/>
    <w:semiHidden/>
    <w:unhideWhenUsed/>
    <w:rsid w:val="008F3B95"/>
    <w:pPr>
      <w:numPr>
        <w:numId w:val="4"/>
      </w:numPr>
      <w:contextualSpacing/>
    </w:pPr>
  </w:style>
  <w:style w:type="paragraph" w:styleId="ListBullet5">
    <w:name w:val="List Bullet 5"/>
    <w:basedOn w:val="Normal"/>
    <w:uiPriority w:val="99"/>
    <w:semiHidden/>
    <w:unhideWhenUsed/>
    <w:rsid w:val="008F3B95"/>
    <w:pPr>
      <w:numPr>
        <w:numId w:val="5"/>
      </w:numPr>
      <w:contextualSpacing/>
    </w:pPr>
  </w:style>
  <w:style w:type="character" w:customStyle="1" w:styleId="Heading5Char">
    <w:name w:val="Heading 5 Char"/>
    <w:basedOn w:val="DefaultParagraphFont"/>
    <w:link w:val="Heading5"/>
    <w:uiPriority w:val="9"/>
    <w:semiHidden/>
    <w:rsid w:val="008F3B95"/>
    <w:rPr>
      <w:rFonts w:ascii="Segoe UI" w:eastAsiaTheme="majorEastAsia" w:hAnsi="Segoe UI" w:cs="Segoe UI"/>
      <w:color w:val="548AB7" w:themeColor="accent1" w:themeShade="BF"/>
      <w:sz w:val="18"/>
      <w:szCs w:val="22"/>
      <w:lang w:val="vi-VN"/>
    </w:rPr>
  </w:style>
  <w:style w:type="character" w:customStyle="1" w:styleId="Heading6Char">
    <w:name w:val="Heading 6 Char"/>
    <w:basedOn w:val="DefaultParagraphFont"/>
    <w:link w:val="Heading6"/>
    <w:uiPriority w:val="9"/>
    <w:semiHidden/>
    <w:rsid w:val="008F3B95"/>
    <w:rPr>
      <w:rFonts w:ascii="Segoe UI" w:eastAsiaTheme="majorEastAsia" w:hAnsi="Segoe UI" w:cs="Segoe UI"/>
      <w:color w:val="345C7D" w:themeColor="accent1" w:themeShade="7F"/>
      <w:sz w:val="18"/>
      <w:szCs w:val="22"/>
      <w:lang w:val="vi-VN"/>
    </w:rPr>
  </w:style>
  <w:style w:type="character" w:customStyle="1" w:styleId="Heading7Char">
    <w:name w:val="Heading 7 Char"/>
    <w:basedOn w:val="DefaultParagraphFont"/>
    <w:link w:val="Heading7"/>
    <w:uiPriority w:val="9"/>
    <w:semiHidden/>
    <w:rsid w:val="008F3B95"/>
    <w:rPr>
      <w:rFonts w:ascii="Segoe UI" w:eastAsiaTheme="majorEastAsia" w:hAnsi="Segoe UI" w:cs="Segoe UI"/>
      <w:i/>
      <w:iCs/>
      <w:color w:val="345C7D" w:themeColor="accent1" w:themeShade="7F"/>
      <w:sz w:val="18"/>
      <w:szCs w:val="22"/>
      <w:lang w:val="vi-VN"/>
    </w:rPr>
  </w:style>
  <w:style w:type="character" w:customStyle="1" w:styleId="Heading8Char">
    <w:name w:val="Heading 8 Char"/>
    <w:basedOn w:val="DefaultParagraphFont"/>
    <w:link w:val="Heading8"/>
    <w:uiPriority w:val="9"/>
    <w:semiHidden/>
    <w:rsid w:val="008F3B95"/>
    <w:rPr>
      <w:rFonts w:ascii="Segoe UI" w:eastAsiaTheme="majorEastAsia" w:hAnsi="Segoe UI" w:cs="Segoe UI"/>
      <w:color w:val="272727" w:themeColor="text1" w:themeTint="D8"/>
      <w:sz w:val="21"/>
      <w:szCs w:val="21"/>
      <w:lang w:val="vi-VN"/>
    </w:rPr>
  </w:style>
  <w:style w:type="character" w:customStyle="1" w:styleId="Heading9Char">
    <w:name w:val="Heading 9 Char"/>
    <w:basedOn w:val="DefaultParagraphFont"/>
    <w:link w:val="Heading9"/>
    <w:uiPriority w:val="9"/>
    <w:semiHidden/>
    <w:rsid w:val="008F3B95"/>
    <w:rPr>
      <w:rFonts w:ascii="Segoe UI" w:eastAsiaTheme="majorEastAsia" w:hAnsi="Segoe UI" w:cs="Segoe UI"/>
      <w:i/>
      <w:iCs/>
      <w:color w:val="272727" w:themeColor="text1" w:themeTint="D8"/>
      <w:sz w:val="21"/>
      <w:szCs w:val="21"/>
      <w:lang w:val="vi-VN"/>
    </w:rPr>
  </w:style>
  <w:style w:type="paragraph" w:styleId="IndexHeading">
    <w:name w:val="index heading"/>
    <w:basedOn w:val="Normal"/>
    <w:next w:val="Index1"/>
    <w:uiPriority w:val="99"/>
    <w:semiHidden/>
    <w:unhideWhenUsed/>
    <w:rsid w:val="008F3B95"/>
    <w:rPr>
      <w:rFonts w:eastAsiaTheme="majorEastAsia"/>
      <w:b/>
      <w:bCs/>
    </w:rPr>
  </w:style>
  <w:style w:type="paragraph" w:styleId="TOAHeading">
    <w:name w:val="toa heading"/>
    <w:basedOn w:val="Normal"/>
    <w:next w:val="Normal"/>
    <w:uiPriority w:val="99"/>
    <w:semiHidden/>
    <w:rsid w:val="008F3B95"/>
    <w:pPr>
      <w:spacing w:before="120"/>
    </w:pPr>
    <w:rPr>
      <w:rFonts w:eastAsiaTheme="majorEastAsia"/>
      <w:b/>
      <w:bCs/>
      <w:sz w:val="24"/>
      <w:szCs w:val="24"/>
    </w:rPr>
  </w:style>
  <w:style w:type="paragraph" w:styleId="NoteHeading">
    <w:name w:val="Note Heading"/>
    <w:basedOn w:val="Normal"/>
    <w:next w:val="Normal"/>
    <w:link w:val="NoteHeadingChar"/>
    <w:uiPriority w:val="99"/>
    <w:semiHidden/>
    <w:unhideWhenUsed/>
    <w:rsid w:val="008F3B95"/>
  </w:style>
  <w:style w:type="character" w:customStyle="1" w:styleId="NoteHeadingChar">
    <w:name w:val="Note Heading Char"/>
    <w:basedOn w:val="DefaultParagraphFont"/>
    <w:link w:val="NoteHeading"/>
    <w:uiPriority w:val="99"/>
    <w:semiHidden/>
    <w:rsid w:val="008F3B95"/>
    <w:rPr>
      <w:rFonts w:ascii="Segoe UI" w:hAnsi="Segoe UI" w:cs="Segoe UI"/>
      <w:sz w:val="18"/>
      <w:szCs w:val="22"/>
      <w:lang w:val="vi-VN"/>
    </w:rPr>
  </w:style>
  <w:style w:type="paragraph" w:styleId="TOCHeading">
    <w:name w:val="TOC Heading"/>
    <w:basedOn w:val="Heading1"/>
    <w:next w:val="Normal"/>
    <w:uiPriority w:val="39"/>
    <w:semiHidden/>
    <w:unhideWhenUsed/>
    <w:qFormat/>
    <w:rsid w:val="008F3B95"/>
    <w:pPr>
      <w:outlineLvl w:val="9"/>
    </w:pPr>
  </w:style>
  <w:style w:type="paragraph" w:styleId="HTMLAddress">
    <w:name w:val="HTML Address"/>
    <w:basedOn w:val="Normal"/>
    <w:link w:val="HTMLAddressChar"/>
    <w:uiPriority w:val="99"/>
    <w:semiHidden/>
    <w:unhideWhenUsed/>
    <w:rsid w:val="008F3B95"/>
    <w:rPr>
      <w:i/>
      <w:iCs/>
    </w:rPr>
  </w:style>
  <w:style w:type="character" w:customStyle="1" w:styleId="HTMLAddressChar">
    <w:name w:val="HTML Address Char"/>
    <w:basedOn w:val="DefaultParagraphFont"/>
    <w:link w:val="HTMLAddress"/>
    <w:uiPriority w:val="99"/>
    <w:semiHidden/>
    <w:rsid w:val="008F3B95"/>
    <w:rPr>
      <w:rFonts w:ascii="Segoe UI" w:hAnsi="Segoe UI" w:cs="Segoe UI"/>
      <w:i/>
      <w:iCs/>
      <w:sz w:val="18"/>
      <w:szCs w:val="22"/>
      <w:lang w:val="vi-VN"/>
    </w:rPr>
  </w:style>
  <w:style w:type="paragraph" w:styleId="EnvelopeAddress">
    <w:name w:val="envelope address"/>
    <w:basedOn w:val="Normal"/>
    <w:uiPriority w:val="99"/>
    <w:semiHidden/>
    <w:unhideWhenUsed/>
    <w:rsid w:val="008F3B95"/>
    <w:pPr>
      <w:framePr w:w="7920" w:h="1980" w:hRule="exact" w:hSpace="180" w:wrap="auto" w:hAnchor="page" w:xAlign="center" w:yAlign="bottom"/>
      <w:ind w:left="2880"/>
    </w:pPr>
    <w:rPr>
      <w:rFonts w:eastAsiaTheme="majorEastAsia"/>
      <w:sz w:val="24"/>
      <w:szCs w:val="24"/>
    </w:rPr>
  </w:style>
  <w:style w:type="paragraph" w:styleId="ListParagraph">
    <w:name w:val="List Paragraph"/>
    <w:basedOn w:val="Normal"/>
    <w:uiPriority w:val="34"/>
    <w:semiHidden/>
    <w:qFormat/>
    <w:rsid w:val="008F3B95"/>
    <w:pPr>
      <w:ind w:left="720"/>
      <w:contextualSpacing/>
    </w:pPr>
  </w:style>
  <w:style w:type="paragraph" w:styleId="Closing">
    <w:name w:val="Closing"/>
    <w:basedOn w:val="Normal"/>
    <w:link w:val="ClosingChar"/>
    <w:uiPriority w:val="99"/>
    <w:semiHidden/>
    <w:unhideWhenUsed/>
    <w:rsid w:val="008F3B95"/>
    <w:pPr>
      <w:ind w:left="4252"/>
    </w:pPr>
  </w:style>
  <w:style w:type="character" w:customStyle="1" w:styleId="ClosingChar">
    <w:name w:val="Closing Char"/>
    <w:basedOn w:val="DefaultParagraphFont"/>
    <w:link w:val="Closing"/>
    <w:uiPriority w:val="99"/>
    <w:semiHidden/>
    <w:rsid w:val="008F3B95"/>
    <w:rPr>
      <w:rFonts w:ascii="Segoe UI" w:hAnsi="Segoe UI" w:cs="Segoe UI"/>
      <w:sz w:val="18"/>
      <w:szCs w:val="22"/>
      <w:lang w:val="vi-VN"/>
    </w:rPr>
  </w:style>
  <w:style w:type="paragraph" w:styleId="HTMLPreformatted">
    <w:name w:val="HTML Preformatted"/>
    <w:basedOn w:val="Normal"/>
    <w:link w:val="HTMLPreformattedChar"/>
    <w:uiPriority w:val="99"/>
    <w:semiHidden/>
    <w:unhideWhenUsed/>
    <w:rsid w:val="008F3B95"/>
    <w:rPr>
      <w:sz w:val="20"/>
      <w:szCs w:val="20"/>
    </w:rPr>
  </w:style>
  <w:style w:type="character" w:customStyle="1" w:styleId="HTMLPreformattedChar">
    <w:name w:val="HTML Preformatted Char"/>
    <w:basedOn w:val="DefaultParagraphFont"/>
    <w:link w:val="HTMLPreformatted"/>
    <w:uiPriority w:val="99"/>
    <w:semiHidden/>
    <w:rsid w:val="008F3B95"/>
    <w:rPr>
      <w:rFonts w:ascii="Segoe UI" w:hAnsi="Segoe UI" w:cs="Segoe UI"/>
      <w:sz w:val="20"/>
      <w:szCs w:val="20"/>
      <w:lang w:val="vi-VN"/>
    </w:rPr>
  </w:style>
  <w:style w:type="paragraph" w:styleId="BlockText">
    <w:name w:val="Block Text"/>
    <w:basedOn w:val="Normal"/>
    <w:uiPriority w:val="99"/>
    <w:semiHidden/>
    <w:unhideWhenUsed/>
    <w:rsid w:val="008F3B95"/>
    <w:pPr>
      <w:pBdr>
        <w:top w:val="single" w:sz="2" w:space="10" w:color="94B6D2" w:themeColor="accent1"/>
        <w:left w:val="single" w:sz="2" w:space="10" w:color="94B6D2" w:themeColor="accent1"/>
        <w:bottom w:val="single" w:sz="2" w:space="10" w:color="94B6D2" w:themeColor="accent1"/>
        <w:right w:val="single" w:sz="2" w:space="10" w:color="94B6D2" w:themeColor="accent1"/>
      </w:pBdr>
      <w:ind w:left="1152" w:right="1152"/>
    </w:pPr>
    <w:rPr>
      <w:i/>
      <w:iCs/>
      <w:color w:val="94B6D2" w:themeColor="accent1"/>
    </w:rPr>
  </w:style>
  <w:style w:type="paragraph" w:styleId="NoSpacing">
    <w:name w:val="No Spacing"/>
    <w:uiPriority w:val="1"/>
    <w:qFormat/>
    <w:rsid w:val="008F3B95"/>
    <w:rPr>
      <w:rFonts w:ascii="Segoe UI" w:hAnsi="Segoe UI" w:cs="Segoe UI"/>
      <w:sz w:val="18"/>
      <w:szCs w:val="22"/>
    </w:rPr>
  </w:style>
  <w:style w:type="paragraph" w:styleId="Salutation">
    <w:name w:val="Salutation"/>
    <w:basedOn w:val="Normal"/>
    <w:next w:val="Normal"/>
    <w:link w:val="SalutationChar"/>
    <w:uiPriority w:val="99"/>
    <w:semiHidden/>
    <w:unhideWhenUsed/>
    <w:rsid w:val="008F3B95"/>
  </w:style>
  <w:style w:type="character" w:customStyle="1" w:styleId="SalutationChar">
    <w:name w:val="Salutation Char"/>
    <w:basedOn w:val="DefaultParagraphFont"/>
    <w:link w:val="Salutation"/>
    <w:uiPriority w:val="99"/>
    <w:semiHidden/>
    <w:rsid w:val="008F3B95"/>
    <w:rPr>
      <w:rFonts w:ascii="Segoe UI" w:hAnsi="Segoe UI" w:cs="Segoe UI"/>
      <w:sz w:val="18"/>
      <w:szCs w:val="22"/>
      <w:lang w:val="vi-VN"/>
    </w:rPr>
  </w:style>
  <w:style w:type="paragraph" w:styleId="Quote">
    <w:name w:val="Quote"/>
    <w:basedOn w:val="Normal"/>
    <w:next w:val="Normal"/>
    <w:link w:val="QuoteChar"/>
    <w:uiPriority w:val="29"/>
    <w:semiHidden/>
    <w:qFormat/>
    <w:rsid w:val="008F3B9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8F3B95"/>
    <w:rPr>
      <w:rFonts w:ascii="Segoe UI" w:hAnsi="Segoe UI" w:cs="Segoe UI"/>
      <w:i/>
      <w:iCs/>
      <w:color w:val="404040" w:themeColor="text1" w:themeTint="BF"/>
      <w:sz w:val="18"/>
      <w:szCs w:val="22"/>
      <w:lang w:val="vi-VN"/>
    </w:rPr>
  </w:style>
  <w:style w:type="paragraph" w:styleId="TOC1">
    <w:name w:val="toc 1"/>
    <w:basedOn w:val="Normal"/>
    <w:next w:val="Normal"/>
    <w:autoRedefine/>
    <w:uiPriority w:val="39"/>
    <w:semiHidden/>
    <w:rsid w:val="008F3B95"/>
    <w:pPr>
      <w:spacing w:after="100"/>
    </w:pPr>
  </w:style>
  <w:style w:type="paragraph" w:styleId="TOC2">
    <w:name w:val="toc 2"/>
    <w:basedOn w:val="Normal"/>
    <w:next w:val="Normal"/>
    <w:autoRedefine/>
    <w:uiPriority w:val="39"/>
    <w:semiHidden/>
    <w:rsid w:val="008F3B95"/>
    <w:pPr>
      <w:spacing w:after="100"/>
      <w:ind w:left="180"/>
    </w:pPr>
  </w:style>
  <w:style w:type="paragraph" w:styleId="TOC3">
    <w:name w:val="toc 3"/>
    <w:basedOn w:val="Normal"/>
    <w:next w:val="Normal"/>
    <w:autoRedefine/>
    <w:uiPriority w:val="39"/>
    <w:semiHidden/>
    <w:rsid w:val="008F3B95"/>
    <w:pPr>
      <w:spacing w:after="100"/>
      <w:ind w:left="360"/>
    </w:pPr>
  </w:style>
  <w:style w:type="paragraph" w:styleId="TOC4">
    <w:name w:val="toc 4"/>
    <w:basedOn w:val="Normal"/>
    <w:next w:val="Normal"/>
    <w:autoRedefine/>
    <w:uiPriority w:val="39"/>
    <w:semiHidden/>
    <w:rsid w:val="008F3B95"/>
    <w:pPr>
      <w:spacing w:after="100"/>
      <w:ind w:left="540"/>
    </w:pPr>
  </w:style>
  <w:style w:type="paragraph" w:styleId="TOC5">
    <w:name w:val="toc 5"/>
    <w:basedOn w:val="Normal"/>
    <w:next w:val="Normal"/>
    <w:autoRedefine/>
    <w:uiPriority w:val="39"/>
    <w:semiHidden/>
    <w:rsid w:val="008F3B95"/>
    <w:pPr>
      <w:spacing w:after="100"/>
      <w:ind w:left="720"/>
    </w:pPr>
  </w:style>
  <w:style w:type="paragraph" w:styleId="TOC6">
    <w:name w:val="toc 6"/>
    <w:basedOn w:val="Normal"/>
    <w:next w:val="Normal"/>
    <w:autoRedefine/>
    <w:uiPriority w:val="39"/>
    <w:semiHidden/>
    <w:rsid w:val="008F3B95"/>
    <w:pPr>
      <w:spacing w:after="100"/>
      <w:ind w:left="900"/>
    </w:pPr>
  </w:style>
  <w:style w:type="paragraph" w:styleId="TOC7">
    <w:name w:val="toc 7"/>
    <w:basedOn w:val="Normal"/>
    <w:next w:val="Normal"/>
    <w:autoRedefine/>
    <w:uiPriority w:val="39"/>
    <w:semiHidden/>
    <w:rsid w:val="008F3B95"/>
    <w:pPr>
      <w:spacing w:after="100"/>
      <w:ind w:left="1080"/>
    </w:pPr>
  </w:style>
  <w:style w:type="paragraph" w:styleId="TOC8">
    <w:name w:val="toc 8"/>
    <w:basedOn w:val="Normal"/>
    <w:next w:val="Normal"/>
    <w:autoRedefine/>
    <w:uiPriority w:val="39"/>
    <w:semiHidden/>
    <w:rsid w:val="008F3B95"/>
    <w:pPr>
      <w:spacing w:after="100"/>
      <w:ind w:left="1260"/>
    </w:pPr>
  </w:style>
  <w:style w:type="paragraph" w:styleId="TOC9">
    <w:name w:val="toc 9"/>
    <w:basedOn w:val="Normal"/>
    <w:next w:val="Normal"/>
    <w:autoRedefine/>
    <w:uiPriority w:val="39"/>
    <w:semiHidden/>
    <w:rsid w:val="008F3B95"/>
    <w:pPr>
      <w:spacing w:after="100"/>
      <w:ind w:left="1440"/>
    </w:pPr>
  </w:style>
  <w:style w:type="paragraph" w:styleId="IntenseQuote">
    <w:name w:val="Intense Quote"/>
    <w:basedOn w:val="Normal"/>
    <w:next w:val="Normal"/>
    <w:link w:val="IntenseQuoteChar"/>
    <w:uiPriority w:val="30"/>
    <w:semiHidden/>
    <w:qFormat/>
    <w:rsid w:val="008F3B95"/>
    <w:pPr>
      <w:pBdr>
        <w:top w:val="single" w:sz="4" w:space="10" w:color="94B6D2" w:themeColor="accent1"/>
        <w:bottom w:val="single" w:sz="4" w:space="10" w:color="94B6D2" w:themeColor="accent1"/>
      </w:pBdr>
      <w:spacing w:before="360" w:after="360"/>
      <w:ind w:left="864" w:right="864"/>
      <w:jc w:val="center"/>
    </w:pPr>
    <w:rPr>
      <w:i/>
      <w:iCs/>
      <w:color w:val="94B6D2" w:themeColor="accent1"/>
    </w:rPr>
  </w:style>
  <w:style w:type="character" w:customStyle="1" w:styleId="IntenseQuoteChar">
    <w:name w:val="Intense Quote Char"/>
    <w:basedOn w:val="DefaultParagraphFont"/>
    <w:link w:val="IntenseQuote"/>
    <w:uiPriority w:val="30"/>
    <w:semiHidden/>
    <w:rsid w:val="008F3B95"/>
    <w:rPr>
      <w:rFonts w:ascii="Segoe UI" w:hAnsi="Segoe UI" w:cs="Segoe UI"/>
      <w:i/>
      <w:iCs/>
      <w:color w:val="94B6D2" w:themeColor="accent1"/>
      <w:sz w:val="18"/>
      <w:szCs w:val="22"/>
      <w:lang w:val="vi-VN"/>
    </w:rPr>
  </w:style>
  <w:style w:type="paragraph" w:styleId="MessageHeader">
    <w:name w:val="Message Header"/>
    <w:basedOn w:val="Normal"/>
    <w:link w:val="MessageHeaderChar"/>
    <w:uiPriority w:val="99"/>
    <w:semiHidden/>
    <w:unhideWhenUsed/>
    <w:rsid w:val="008F3B95"/>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sz w:val="24"/>
      <w:szCs w:val="24"/>
    </w:rPr>
  </w:style>
  <w:style w:type="character" w:customStyle="1" w:styleId="MessageHeaderChar">
    <w:name w:val="Message Header Char"/>
    <w:basedOn w:val="DefaultParagraphFont"/>
    <w:link w:val="MessageHeader"/>
    <w:uiPriority w:val="99"/>
    <w:semiHidden/>
    <w:rsid w:val="008F3B95"/>
    <w:rPr>
      <w:rFonts w:ascii="Segoe UI" w:eastAsiaTheme="majorEastAsia" w:hAnsi="Segoe UI" w:cs="Segoe UI"/>
      <w:shd w:val="pct20" w:color="auto" w:fill="auto"/>
      <w:lang w:val="vi-VN"/>
    </w:rPr>
  </w:style>
  <w:style w:type="paragraph" w:styleId="EnvelopeReturn">
    <w:name w:val="envelope return"/>
    <w:basedOn w:val="Normal"/>
    <w:uiPriority w:val="99"/>
    <w:semiHidden/>
    <w:unhideWhenUsed/>
    <w:rsid w:val="008F3B95"/>
    <w:rPr>
      <w:rFonts w:eastAsiaTheme="majorEastAsia"/>
      <w:sz w:val="20"/>
      <w:szCs w:val="20"/>
    </w:rPr>
  </w:style>
  <w:style w:type="paragraph" w:styleId="ListNumber">
    <w:name w:val="List Number"/>
    <w:basedOn w:val="Normal"/>
    <w:uiPriority w:val="99"/>
    <w:semiHidden/>
    <w:unhideWhenUsed/>
    <w:rsid w:val="008F3B95"/>
    <w:pPr>
      <w:numPr>
        <w:numId w:val="6"/>
      </w:numPr>
      <w:contextualSpacing/>
    </w:pPr>
  </w:style>
  <w:style w:type="paragraph" w:styleId="ListNumber2">
    <w:name w:val="List Number 2"/>
    <w:basedOn w:val="Normal"/>
    <w:uiPriority w:val="99"/>
    <w:semiHidden/>
    <w:unhideWhenUsed/>
    <w:rsid w:val="008F3B95"/>
    <w:pPr>
      <w:numPr>
        <w:numId w:val="7"/>
      </w:numPr>
      <w:contextualSpacing/>
    </w:pPr>
  </w:style>
  <w:style w:type="paragraph" w:styleId="ListNumber3">
    <w:name w:val="List Number 3"/>
    <w:basedOn w:val="Normal"/>
    <w:uiPriority w:val="99"/>
    <w:semiHidden/>
    <w:unhideWhenUsed/>
    <w:rsid w:val="008F3B95"/>
    <w:pPr>
      <w:numPr>
        <w:numId w:val="8"/>
      </w:numPr>
      <w:contextualSpacing/>
    </w:pPr>
  </w:style>
  <w:style w:type="paragraph" w:styleId="ListNumber4">
    <w:name w:val="List Number 4"/>
    <w:basedOn w:val="Normal"/>
    <w:uiPriority w:val="99"/>
    <w:semiHidden/>
    <w:unhideWhenUsed/>
    <w:rsid w:val="008F3B95"/>
    <w:pPr>
      <w:numPr>
        <w:numId w:val="9"/>
      </w:numPr>
      <w:contextualSpacing/>
    </w:pPr>
  </w:style>
  <w:style w:type="paragraph" w:styleId="ListNumber5">
    <w:name w:val="List Number 5"/>
    <w:basedOn w:val="Normal"/>
    <w:uiPriority w:val="99"/>
    <w:semiHidden/>
    <w:unhideWhenUsed/>
    <w:rsid w:val="008F3B95"/>
    <w:pPr>
      <w:numPr>
        <w:numId w:val="10"/>
      </w:numPr>
      <w:contextualSpacing/>
    </w:pPr>
  </w:style>
  <w:style w:type="paragraph" w:styleId="BodyText">
    <w:name w:val="Body Text"/>
    <w:basedOn w:val="Normal"/>
    <w:link w:val="BodyTextChar"/>
    <w:uiPriority w:val="99"/>
    <w:semiHidden/>
    <w:unhideWhenUsed/>
    <w:rsid w:val="008F3B95"/>
    <w:pPr>
      <w:spacing w:after="120"/>
    </w:pPr>
  </w:style>
  <w:style w:type="character" w:customStyle="1" w:styleId="BodyTextChar">
    <w:name w:val="Body Text Char"/>
    <w:basedOn w:val="DefaultParagraphFont"/>
    <w:link w:val="BodyText"/>
    <w:uiPriority w:val="99"/>
    <w:semiHidden/>
    <w:rsid w:val="008F3B95"/>
    <w:rPr>
      <w:rFonts w:ascii="Segoe UI" w:hAnsi="Segoe UI" w:cs="Segoe UI"/>
      <w:sz w:val="18"/>
      <w:szCs w:val="22"/>
      <w:lang w:val="vi-VN"/>
    </w:rPr>
  </w:style>
  <w:style w:type="paragraph" w:styleId="BodyText2">
    <w:name w:val="Body Text 2"/>
    <w:basedOn w:val="Normal"/>
    <w:link w:val="BodyText2Char"/>
    <w:uiPriority w:val="99"/>
    <w:semiHidden/>
    <w:unhideWhenUsed/>
    <w:rsid w:val="008F3B95"/>
    <w:pPr>
      <w:spacing w:after="120" w:line="480" w:lineRule="auto"/>
    </w:pPr>
  </w:style>
  <w:style w:type="character" w:customStyle="1" w:styleId="BodyText2Char">
    <w:name w:val="Body Text 2 Char"/>
    <w:basedOn w:val="DefaultParagraphFont"/>
    <w:link w:val="BodyText2"/>
    <w:uiPriority w:val="99"/>
    <w:semiHidden/>
    <w:rsid w:val="008F3B95"/>
    <w:rPr>
      <w:rFonts w:ascii="Segoe UI" w:hAnsi="Segoe UI" w:cs="Segoe UI"/>
      <w:sz w:val="18"/>
      <w:szCs w:val="22"/>
      <w:lang w:val="vi-VN"/>
    </w:rPr>
  </w:style>
  <w:style w:type="paragraph" w:styleId="BodyText3">
    <w:name w:val="Body Text 3"/>
    <w:basedOn w:val="Normal"/>
    <w:link w:val="BodyText3Char"/>
    <w:uiPriority w:val="99"/>
    <w:semiHidden/>
    <w:unhideWhenUsed/>
    <w:rsid w:val="008F3B95"/>
    <w:pPr>
      <w:spacing w:after="120"/>
    </w:pPr>
    <w:rPr>
      <w:sz w:val="16"/>
      <w:szCs w:val="16"/>
    </w:rPr>
  </w:style>
  <w:style w:type="character" w:customStyle="1" w:styleId="BodyText3Char">
    <w:name w:val="Body Text 3 Char"/>
    <w:basedOn w:val="DefaultParagraphFont"/>
    <w:link w:val="BodyText3"/>
    <w:uiPriority w:val="99"/>
    <w:semiHidden/>
    <w:rsid w:val="008F3B95"/>
    <w:rPr>
      <w:rFonts w:ascii="Segoe UI" w:hAnsi="Segoe UI" w:cs="Segoe UI"/>
      <w:sz w:val="16"/>
      <w:szCs w:val="16"/>
      <w:lang w:val="vi-VN"/>
    </w:rPr>
  </w:style>
  <w:style w:type="paragraph" w:styleId="BodyTextIndent2">
    <w:name w:val="Body Text Indent 2"/>
    <w:basedOn w:val="Normal"/>
    <w:link w:val="BodyTextIndent2Char"/>
    <w:uiPriority w:val="99"/>
    <w:semiHidden/>
    <w:unhideWhenUsed/>
    <w:rsid w:val="008F3B95"/>
    <w:pPr>
      <w:spacing w:after="120" w:line="480" w:lineRule="auto"/>
      <w:ind w:left="283"/>
    </w:pPr>
  </w:style>
  <w:style w:type="character" w:customStyle="1" w:styleId="BodyTextIndent2Char">
    <w:name w:val="Body Text Indent 2 Char"/>
    <w:basedOn w:val="DefaultParagraphFont"/>
    <w:link w:val="BodyTextIndent2"/>
    <w:uiPriority w:val="99"/>
    <w:semiHidden/>
    <w:rsid w:val="008F3B95"/>
    <w:rPr>
      <w:rFonts w:ascii="Segoe UI" w:hAnsi="Segoe UI" w:cs="Segoe UI"/>
      <w:sz w:val="18"/>
      <w:szCs w:val="22"/>
      <w:lang w:val="vi-VN"/>
    </w:rPr>
  </w:style>
  <w:style w:type="paragraph" w:styleId="BodyTextIndent3">
    <w:name w:val="Body Text Indent 3"/>
    <w:basedOn w:val="Normal"/>
    <w:link w:val="BodyTextIndent3Char"/>
    <w:uiPriority w:val="99"/>
    <w:semiHidden/>
    <w:unhideWhenUsed/>
    <w:rsid w:val="008F3B9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F3B95"/>
    <w:rPr>
      <w:rFonts w:ascii="Segoe UI" w:hAnsi="Segoe UI" w:cs="Segoe UI"/>
      <w:sz w:val="16"/>
      <w:szCs w:val="16"/>
      <w:lang w:val="vi-VN"/>
    </w:rPr>
  </w:style>
  <w:style w:type="paragraph" w:styleId="BodyTextFirstIndent">
    <w:name w:val="Body Text First Indent"/>
    <w:basedOn w:val="BodyText"/>
    <w:link w:val="BodyTextFirstIndentChar"/>
    <w:uiPriority w:val="99"/>
    <w:semiHidden/>
    <w:unhideWhenUsed/>
    <w:rsid w:val="008F3B95"/>
    <w:pPr>
      <w:spacing w:after="0"/>
      <w:ind w:firstLine="360"/>
    </w:pPr>
  </w:style>
  <w:style w:type="character" w:customStyle="1" w:styleId="BodyTextFirstIndentChar">
    <w:name w:val="Body Text First Indent Char"/>
    <w:basedOn w:val="BodyTextChar"/>
    <w:link w:val="BodyTextFirstIndent"/>
    <w:uiPriority w:val="99"/>
    <w:semiHidden/>
    <w:rsid w:val="008F3B95"/>
    <w:rPr>
      <w:rFonts w:ascii="Segoe UI" w:hAnsi="Segoe UI" w:cs="Segoe UI"/>
      <w:sz w:val="18"/>
      <w:szCs w:val="22"/>
      <w:lang w:val="vi-VN"/>
    </w:rPr>
  </w:style>
  <w:style w:type="paragraph" w:styleId="BodyTextIndent">
    <w:name w:val="Body Text Indent"/>
    <w:basedOn w:val="Normal"/>
    <w:link w:val="BodyTextIndentChar"/>
    <w:uiPriority w:val="99"/>
    <w:semiHidden/>
    <w:unhideWhenUsed/>
    <w:rsid w:val="008F3B95"/>
    <w:pPr>
      <w:spacing w:after="120"/>
      <w:ind w:left="283"/>
    </w:pPr>
  </w:style>
  <w:style w:type="character" w:customStyle="1" w:styleId="BodyTextIndentChar">
    <w:name w:val="Body Text Indent Char"/>
    <w:basedOn w:val="DefaultParagraphFont"/>
    <w:link w:val="BodyTextIndent"/>
    <w:uiPriority w:val="99"/>
    <w:semiHidden/>
    <w:rsid w:val="008F3B95"/>
    <w:rPr>
      <w:rFonts w:ascii="Segoe UI" w:hAnsi="Segoe UI" w:cs="Segoe UI"/>
      <w:sz w:val="18"/>
      <w:szCs w:val="22"/>
      <w:lang w:val="vi-VN"/>
    </w:rPr>
  </w:style>
  <w:style w:type="paragraph" w:styleId="BodyTextFirstIndent2">
    <w:name w:val="Body Text First Indent 2"/>
    <w:basedOn w:val="BodyTextIndent"/>
    <w:link w:val="BodyTextFirstIndent2Char"/>
    <w:uiPriority w:val="99"/>
    <w:semiHidden/>
    <w:unhideWhenUsed/>
    <w:rsid w:val="008F3B95"/>
    <w:pPr>
      <w:spacing w:after="0"/>
      <w:ind w:left="360" w:firstLine="360"/>
    </w:pPr>
  </w:style>
  <w:style w:type="character" w:customStyle="1" w:styleId="BodyTextFirstIndent2Char">
    <w:name w:val="Body Text First Indent 2 Char"/>
    <w:basedOn w:val="BodyTextIndentChar"/>
    <w:link w:val="BodyTextFirstIndent2"/>
    <w:uiPriority w:val="99"/>
    <w:semiHidden/>
    <w:rsid w:val="008F3B95"/>
    <w:rPr>
      <w:rFonts w:ascii="Segoe UI" w:hAnsi="Segoe UI" w:cs="Segoe UI"/>
      <w:sz w:val="18"/>
      <w:szCs w:val="22"/>
      <w:lang w:val="vi-VN"/>
    </w:rPr>
  </w:style>
  <w:style w:type="paragraph" w:styleId="NormalWeb">
    <w:name w:val="Normal (Web)"/>
    <w:basedOn w:val="Normal"/>
    <w:uiPriority w:val="99"/>
    <w:semiHidden/>
    <w:unhideWhenUsed/>
    <w:rsid w:val="008F3B95"/>
    <w:rPr>
      <w:sz w:val="24"/>
      <w:szCs w:val="24"/>
    </w:rPr>
  </w:style>
  <w:style w:type="paragraph" w:styleId="NormalIndent">
    <w:name w:val="Normal Indent"/>
    <w:basedOn w:val="Normal"/>
    <w:uiPriority w:val="99"/>
    <w:semiHidden/>
    <w:unhideWhenUsed/>
    <w:rsid w:val="008F3B95"/>
    <w:pPr>
      <w:ind w:left="720"/>
    </w:pPr>
  </w:style>
  <w:style w:type="paragraph" w:styleId="FootnoteText">
    <w:name w:val="footnote text"/>
    <w:basedOn w:val="Normal"/>
    <w:link w:val="FootnoteTextChar"/>
    <w:uiPriority w:val="99"/>
    <w:semiHidden/>
    <w:unhideWhenUsed/>
    <w:rsid w:val="008F3B95"/>
    <w:rPr>
      <w:sz w:val="20"/>
      <w:szCs w:val="20"/>
    </w:rPr>
  </w:style>
  <w:style w:type="character" w:customStyle="1" w:styleId="FootnoteTextChar">
    <w:name w:val="Footnote Text Char"/>
    <w:basedOn w:val="DefaultParagraphFont"/>
    <w:link w:val="FootnoteText"/>
    <w:uiPriority w:val="99"/>
    <w:semiHidden/>
    <w:rsid w:val="008F3B95"/>
    <w:rPr>
      <w:rFonts w:ascii="Segoe UI" w:hAnsi="Segoe UI" w:cs="Segoe UI"/>
      <w:sz w:val="20"/>
      <w:szCs w:val="20"/>
      <w:lang w:val="vi-VN"/>
    </w:rPr>
  </w:style>
  <w:style w:type="paragraph" w:styleId="EndnoteText">
    <w:name w:val="endnote text"/>
    <w:basedOn w:val="Normal"/>
    <w:link w:val="EndnoteTextChar"/>
    <w:uiPriority w:val="99"/>
    <w:semiHidden/>
    <w:unhideWhenUsed/>
    <w:rsid w:val="008F3B95"/>
    <w:rPr>
      <w:sz w:val="20"/>
      <w:szCs w:val="20"/>
    </w:rPr>
  </w:style>
  <w:style w:type="character" w:customStyle="1" w:styleId="EndnoteTextChar">
    <w:name w:val="Endnote Text Char"/>
    <w:basedOn w:val="DefaultParagraphFont"/>
    <w:link w:val="EndnoteText"/>
    <w:uiPriority w:val="99"/>
    <w:semiHidden/>
    <w:rsid w:val="008F3B95"/>
    <w:rPr>
      <w:rFonts w:ascii="Segoe UI" w:hAnsi="Segoe UI" w:cs="Segoe UI"/>
      <w:sz w:val="20"/>
      <w:szCs w:val="20"/>
      <w:lang w:val="vi-VN"/>
    </w:rPr>
  </w:style>
  <w:style w:type="paragraph" w:styleId="MacroText">
    <w:name w:val="macro"/>
    <w:link w:val="MacroTextChar"/>
    <w:uiPriority w:val="99"/>
    <w:semiHidden/>
    <w:unhideWhenUsed/>
    <w:rsid w:val="008F3B95"/>
    <w:pPr>
      <w:tabs>
        <w:tab w:val="left" w:pos="480"/>
        <w:tab w:val="left" w:pos="960"/>
        <w:tab w:val="left" w:pos="1440"/>
        <w:tab w:val="left" w:pos="1920"/>
        <w:tab w:val="left" w:pos="2400"/>
        <w:tab w:val="left" w:pos="2880"/>
        <w:tab w:val="left" w:pos="3360"/>
        <w:tab w:val="left" w:pos="3840"/>
        <w:tab w:val="left" w:pos="4320"/>
      </w:tabs>
    </w:pPr>
    <w:rPr>
      <w:rFonts w:ascii="Segoe UI" w:hAnsi="Segoe UI" w:cs="Segoe UI"/>
      <w:sz w:val="20"/>
      <w:szCs w:val="20"/>
    </w:rPr>
  </w:style>
  <w:style w:type="character" w:customStyle="1" w:styleId="MacroTextChar">
    <w:name w:val="Macro Text Char"/>
    <w:basedOn w:val="DefaultParagraphFont"/>
    <w:link w:val="MacroText"/>
    <w:uiPriority w:val="99"/>
    <w:semiHidden/>
    <w:rsid w:val="008F3B95"/>
    <w:rPr>
      <w:rFonts w:ascii="Segoe UI" w:hAnsi="Segoe UI" w:cs="Segoe UI"/>
      <w:sz w:val="20"/>
      <w:szCs w:val="20"/>
    </w:rPr>
  </w:style>
  <w:style w:type="paragraph" w:styleId="PlainText">
    <w:name w:val="Plain Text"/>
    <w:basedOn w:val="Normal"/>
    <w:link w:val="PlainTextChar"/>
    <w:uiPriority w:val="99"/>
    <w:semiHidden/>
    <w:unhideWhenUsed/>
    <w:rsid w:val="008F3B95"/>
    <w:rPr>
      <w:sz w:val="21"/>
      <w:szCs w:val="21"/>
    </w:rPr>
  </w:style>
  <w:style w:type="character" w:customStyle="1" w:styleId="PlainTextChar">
    <w:name w:val="Plain Text Char"/>
    <w:basedOn w:val="DefaultParagraphFont"/>
    <w:link w:val="PlainText"/>
    <w:uiPriority w:val="99"/>
    <w:semiHidden/>
    <w:rsid w:val="008F3B95"/>
    <w:rPr>
      <w:rFonts w:ascii="Segoe UI" w:hAnsi="Segoe UI" w:cs="Segoe UI"/>
      <w:sz w:val="21"/>
      <w:szCs w:val="2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938167">
      <w:bodyDiv w:val="1"/>
      <w:marLeft w:val="0"/>
      <w:marRight w:val="0"/>
      <w:marTop w:val="0"/>
      <w:marBottom w:val="0"/>
      <w:divBdr>
        <w:top w:val="none" w:sz="0" w:space="0" w:color="auto"/>
        <w:left w:val="none" w:sz="0" w:space="0" w:color="auto"/>
        <w:bottom w:val="none" w:sz="0" w:space="0" w:color="auto"/>
        <w:right w:val="none" w:sz="0" w:space="0" w:color="auto"/>
      </w:divBdr>
    </w:div>
    <w:div w:id="1564364251">
      <w:bodyDiv w:val="1"/>
      <w:marLeft w:val="0"/>
      <w:marRight w:val="0"/>
      <w:marTop w:val="0"/>
      <w:marBottom w:val="0"/>
      <w:divBdr>
        <w:top w:val="none" w:sz="0" w:space="0" w:color="auto"/>
        <w:left w:val="none" w:sz="0" w:space="0" w:color="auto"/>
        <w:bottom w:val="none" w:sz="0" w:space="0" w:color="auto"/>
        <w:right w:val="none" w:sz="0" w:space="0" w:color="auto"/>
      </w:divBdr>
    </w:div>
    <w:div w:id="182481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ong\AppData\Roaming\Microsoft\Templates\S&#417;%20y&#7871;u%20l&#253;%20l&#7883;ch%20m&#224;u%20xanh%20x&#225;m.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Trang_tính1!$B$1</c:f>
              <c:strCache>
                <c:ptCount val="1"/>
                <c:pt idx="0">
                  <c:v>Chuỗi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Trang_tính1!$A$2:$A$6</c:f>
              <c:strCache>
                <c:ptCount val="5"/>
                <c:pt idx="0">
                  <c:v>Làm việc độc lập</c:v>
                </c:pt>
                <c:pt idx="1">
                  <c:v>Làm  việc nhóm</c:v>
                </c:pt>
                <c:pt idx="2">
                  <c:v>Quản lý thời gian</c:v>
                </c:pt>
                <c:pt idx="3">
                  <c:v>Tư duy sáng tạo</c:v>
                </c:pt>
                <c:pt idx="4">
                  <c:v>Tổ chức công việc</c:v>
                </c:pt>
              </c:strCache>
            </c:strRef>
          </c:cat>
          <c:val>
            <c:numRef>
              <c:f>Trang_tính1!$B$2:$B$6</c:f>
              <c:numCache>
                <c:formatCode>General</c:formatCode>
                <c:ptCount val="5"/>
                <c:pt idx="0">
                  <c:v>10</c:v>
                </c:pt>
                <c:pt idx="1">
                  <c:v>8</c:v>
                </c:pt>
                <c:pt idx="2">
                  <c:v>7</c:v>
                </c:pt>
                <c:pt idx="3">
                  <c:v>8</c:v>
                </c:pt>
                <c:pt idx="4">
                  <c:v>9</c:v>
                </c:pt>
              </c:numCache>
            </c:numRef>
          </c:val>
          <c:extLst>
            <c:ext xmlns:c16="http://schemas.microsoft.com/office/drawing/2014/chart" uri="{C3380CC4-5D6E-409C-BE32-E72D297353CC}">
              <c16:uniqueId val="{00000000-0903-4185-AB46-FFD29514F42B}"/>
            </c:ext>
          </c:extLst>
        </c:ser>
        <c:dLbls>
          <c:dLblPos val="outEnd"/>
          <c:showLegendKey val="0"/>
          <c:showVal val="1"/>
          <c:showCatName val="0"/>
          <c:showSerName val="0"/>
          <c:showPercent val="0"/>
          <c:showBubbleSize val="0"/>
        </c:dLbls>
        <c:gapWidth val="182"/>
        <c:axId val="946925903"/>
        <c:axId val="1276432415"/>
      </c:barChart>
      <c:catAx>
        <c:axId val="946925903"/>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en-US"/>
          </a:p>
        </c:txPr>
        <c:crossAx val="1276432415"/>
        <c:crosses val="autoZero"/>
        <c:auto val="1"/>
        <c:lblAlgn val="l"/>
        <c:lblOffset val="100"/>
        <c:noMultiLvlLbl val="0"/>
      </c:catAx>
      <c:valAx>
        <c:axId val="1276432415"/>
        <c:scaling>
          <c:orientation val="minMax"/>
        </c:scaling>
        <c:delete val="1"/>
        <c:axPos val="b"/>
        <c:numFmt formatCode="General" sourceLinked="1"/>
        <c:majorTickMark val="out"/>
        <c:minorTickMark val="none"/>
        <c:tickLblPos val="nextTo"/>
        <c:crossAx val="946925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2F5C63693B4DB2AAB51A595E9C6B9A"/>
        <w:category>
          <w:name w:val="Chung"/>
          <w:gallery w:val="placeholder"/>
        </w:category>
        <w:types>
          <w:type w:val="bbPlcHdr"/>
        </w:types>
        <w:behaviors>
          <w:behavior w:val="content"/>
        </w:behaviors>
        <w:guid w:val="{A97C1866-D8F8-44DC-8569-939C4DA24DAC}"/>
      </w:docPartPr>
      <w:docPartBody>
        <w:p w:rsidR="004B2F06" w:rsidRDefault="00931206" w:rsidP="00931206">
          <w:pPr>
            <w:pStyle w:val="BC2F5C63693B4DB2AAB51A595E9C6B9A"/>
          </w:pPr>
          <w:r w:rsidRPr="0044580C">
            <w:rPr>
              <w:lang w:bidi="vi-VN"/>
            </w:rPr>
            <w:t>KINH NGHIỆM CÔNG VIỆC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altName w:val="メイリオ"/>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34"/>
    <w:rsid w:val="004B2F06"/>
    <w:rsid w:val="00547534"/>
    <w:rsid w:val="00931206"/>
    <w:rsid w:val="009A1F0D"/>
    <w:rsid w:val="00B26497"/>
    <w:rsid w:val="00CE1C98"/>
    <w:rsid w:val="00D504D9"/>
    <w:rsid w:val="00D52DEB"/>
    <w:rsid w:val="00FE6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931206"/>
    <w:pPr>
      <w:keepNext/>
      <w:keepLines/>
      <w:pBdr>
        <w:bottom w:val="single" w:sz="8" w:space="1" w:color="4472C4" w:themeColor="accent1"/>
      </w:pBdr>
      <w:spacing w:before="240" w:after="120" w:line="240" w:lineRule="auto"/>
      <w:outlineLvl w:val="1"/>
    </w:pPr>
    <w:rPr>
      <w:rFonts w:ascii="Segoe UI" w:eastAsiaTheme="majorEastAsia" w:hAnsi="Segoe UI" w:cs="Segoe UI"/>
      <w:b/>
      <w:bCs/>
      <w:caps/>
      <w:szCs w:val="2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B9E04146FA4808B200931CB5D03AFB">
    <w:name w:val="96B9E04146FA4808B200931CB5D03AFB"/>
  </w:style>
  <w:style w:type="paragraph" w:customStyle="1" w:styleId="BB4746F40D9644568583B1DF082F532C">
    <w:name w:val="BB4746F40D9644568583B1DF082F532C"/>
  </w:style>
  <w:style w:type="paragraph" w:customStyle="1" w:styleId="DD14CC89875243A4A9F0BEBCD67C76A0">
    <w:name w:val="DD14CC89875243A4A9F0BEBCD67C76A0"/>
  </w:style>
  <w:style w:type="paragraph" w:customStyle="1" w:styleId="A0EB642209284FCA9A6BBBADFCEA2040">
    <w:name w:val="A0EB642209284FCA9A6BBBADFCEA2040"/>
  </w:style>
  <w:style w:type="paragraph" w:customStyle="1" w:styleId="DEAD925BF8A04ED0BAF77795E6856C60">
    <w:name w:val="DEAD925BF8A04ED0BAF77795E6856C60"/>
  </w:style>
  <w:style w:type="paragraph" w:customStyle="1" w:styleId="57588C3986F046D5A9824D5D011A598B">
    <w:name w:val="57588C3986F046D5A9824D5D011A598B"/>
  </w:style>
  <w:style w:type="paragraph" w:customStyle="1" w:styleId="60AA9405B64B450CB9C3265DC6922554">
    <w:name w:val="60AA9405B64B450CB9C3265DC6922554"/>
  </w:style>
  <w:style w:type="paragraph" w:customStyle="1" w:styleId="03B824FBD62E4EA6A3D15DAD05D1AA75">
    <w:name w:val="03B824FBD62E4EA6A3D15DAD05D1AA75"/>
  </w:style>
  <w:style w:type="paragraph" w:customStyle="1" w:styleId="E32ABA5AE8504FB6915C9ADF8ED34E18">
    <w:name w:val="E32ABA5AE8504FB6915C9ADF8ED34E18"/>
  </w:style>
  <w:style w:type="paragraph" w:customStyle="1" w:styleId="6755B899CFBD486BADCC423CD7DDA1A8">
    <w:name w:val="6755B899CFBD486BADCC423CD7DDA1A8"/>
  </w:style>
  <w:style w:type="character" w:styleId="Hyperlink">
    <w:name w:val="Hyperlink"/>
    <w:basedOn w:val="DefaultParagraphFont"/>
    <w:uiPriority w:val="99"/>
    <w:unhideWhenUsed/>
    <w:rPr>
      <w:color w:val="C45911" w:themeColor="accent2" w:themeShade="BF"/>
      <w:u w:val="single"/>
    </w:rPr>
  </w:style>
  <w:style w:type="paragraph" w:customStyle="1" w:styleId="E4174AA5CA59481B80094B7B0C3B3C89">
    <w:name w:val="E4174AA5CA59481B80094B7B0C3B3C89"/>
  </w:style>
  <w:style w:type="paragraph" w:customStyle="1" w:styleId="C3FCF466542C4A129CE657CE76573DEF">
    <w:name w:val="C3FCF466542C4A129CE657CE76573DEF"/>
  </w:style>
  <w:style w:type="paragraph" w:customStyle="1" w:styleId="D02C416ABFFE4C1D90669655DB892756">
    <w:name w:val="D02C416ABFFE4C1D90669655DB892756"/>
  </w:style>
  <w:style w:type="paragraph" w:customStyle="1" w:styleId="9AB1E8B8531349488A41360A1068F580">
    <w:name w:val="9AB1E8B8531349488A41360A1068F580"/>
  </w:style>
  <w:style w:type="paragraph" w:customStyle="1" w:styleId="E05F6140EBFA4AEF81A8610827730B95">
    <w:name w:val="E05F6140EBFA4AEF81A8610827730B95"/>
  </w:style>
  <w:style w:type="paragraph" w:customStyle="1" w:styleId="1D5F481425F44163BD3A055E991F76CF">
    <w:name w:val="1D5F481425F44163BD3A055E991F76CF"/>
  </w:style>
  <w:style w:type="paragraph" w:customStyle="1" w:styleId="F97AFBB0C70C443F9475CBFF11AF3E0E">
    <w:name w:val="F97AFBB0C70C443F9475CBFF11AF3E0E"/>
  </w:style>
  <w:style w:type="paragraph" w:customStyle="1" w:styleId="1BED49CC9C6C4EE99839D53F43B58273">
    <w:name w:val="1BED49CC9C6C4EE99839D53F43B58273"/>
  </w:style>
  <w:style w:type="paragraph" w:customStyle="1" w:styleId="5BC0E30E1CCD484D8E77B1DB7996944D">
    <w:name w:val="5BC0E30E1CCD484D8E77B1DB7996944D"/>
  </w:style>
  <w:style w:type="paragraph" w:customStyle="1" w:styleId="4B8A5FE338C14BB782CA4B110CB7BC63">
    <w:name w:val="4B8A5FE338C14BB782CA4B110CB7BC63"/>
  </w:style>
  <w:style w:type="paragraph" w:customStyle="1" w:styleId="06DA07545E014174B23F2300B71292E6">
    <w:name w:val="06DA07545E014174B23F2300B71292E6"/>
  </w:style>
  <w:style w:type="paragraph" w:customStyle="1" w:styleId="5C1016BFDD37416D8039472387C9EEF5">
    <w:name w:val="5C1016BFDD37416D8039472387C9EEF5"/>
  </w:style>
  <w:style w:type="paragraph" w:customStyle="1" w:styleId="14E17C004A67490ABB0E13782FE18A13">
    <w:name w:val="14E17C004A67490ABB0E13782FE18A13"/>
  </w:style>
  <w:style w:type="paragraph" w:customStyle="1" w:styleId="2F7AA60812F14B18947A3713371FD0A6">
    <w:name w:val="2F7AA60812F14B18947A3713371FD0A6"/>
  </w:style>
  <w:style w:type="paragraph" w:customStyle="1" w:styleId="90F2E34AFC1949A5ACDC3A8E2C371AE4">
    <w:name w:val="90F2E34AFC1949A5ACDC3A8E2C371AE4"/>
  </w:style>
  <w:style w:type="paragraph" w:customStyle="1" w:styleId="509A6A5B7C6C4932A8F68D3886681CE9">
    <w:name w:val="509A6A5B7C6C4932A8F68D3886681CE9"/>
  </w:style>
  <w:style w:type="paragraph" w:customStyle="1" w:styleId="F2C4D9B3E53E497AAA2D728D56D3EAE1">
    <w:name w:val="F2C4D9B3E53E497AAA2D728D56D3EAE1"/>
  </w:style>
  <w:style w:type="paragraph" w:customStyle="1" w:styleId="DD0AC03511EF4CED868AFE08F22570AA">
    <w:name w:val="DD0AC03511EF4CED868AFE08F22570AA"/>
  </w:style>
  <w:style w:type="paragraph" w:customStyle="1" w:styleId="364B8CF5BF184925A27D8644CAEA22A6">
    <w:name w:val="364B8CF5BF184925A27D8644CAEA22A6"/>
  </w:style>
  <w:style w:type="paragraph" w:customStyle="1" w:styleId="40273000D8164F51BD749AC5EEFD7900">
    <w:name w:val="40273000D8164F51BD749AC5EEFD7900"/>
  </w:style>
  <w:style w:type="paragraph" w:customStyle="1" w:styleId="52293504927D46E095F1950A572A2D2A">
    <w:name w:val="52293504927D46E095F1950A572A2D2A"/>
  </w:style>
  <w:style w:type="paragraph" w:customStyle="1" w:styleId="DCC23C2C28FD44A3A9CF78B0F0720C32">
    <w:name w:val="DCC23C2C28FD44A3A9CF78B0F0720C32"/>
  </w:style>
  <w:style w:type="paragraph" w:customStyle="1" w:styleId="A4E52C94B37F46538D45E7D1A5921D89">
    <w:name w:val="A4E52C94B37F46538D45E7D1A5921D89"/>
  </w:style>
  <w:style w:type="paragraph" w:customStyle="1" w:styleId="CE74448F4C8E4BD099647D8B359F9120">
    <w:name w:val="CE74448F4C8E4BD099647D8B359F9120"/>
  </w:style>
  <w:style w:type="paragraph" w:customStyle="1" w:styleId="A5C6CD238C4841B9AB7224E54EAAAF1E">
    <w:name w:val="A5C6CD238C4841B9AB7224E54EAAAF1E"/>
  </w:style>
  <w:style w:type="paragraph" w:customStyle="1" w:styleId="1FDAACF2019F46D2A49578B0E054DE1A">
    <w:name w:val="1FDAACF2019F46D2A49578B0E054DE1A"/>
  </w:style>
  <w:style w:type="paragraph" w:customStyle="1" w:styleId="787621356F6F4962B4A9F64A9799C9F0">
    <w:name w:val="787621356F6F4962B4A9F64A9799C9F0"/>
  </w:style>
  <w:style w:type="paragraph" w:customStyle="1" w:styleId="E14D65346C884671865A9605E2B8E51A">
    <w:name w:val="E14D65346C884671865A9605E2B8E51A"/>
  </w:style>
  <w:style w:type="paragraph" w:customStyle="1" w:styleId="E7F35A92DB814EC0B1F00A187F9F84AE">
    <w:name w:val="E7F35A92DB814EC0B1F00A187F9F84AE"/>
  </w:style>
  <w:style w:type="paragraph" w:customStyle="1" w:styleId="2E86F31F50434CDB83FD9F05215F68B6">
    <w:name w:val="2E86F31F50434CDB83FD9F05215F68B6"/>
  </w:style>
  <w:style w:type="character" w:customStyle="1" w:styleId="Heading2Char">
    <w:name w:val="Heading 2 Char"/>
    <w:basedOn w:val="DefaultParagraphFont"/>
    <w:link w:val="Heading2"/>
    <w:uiPriority w:val="9"/>
    <w:rsid w:val="00931206"/>
    <w:rPr>
      <w:rFonts w:ascii="Segoe UI" w:eastAsiaTheme="majorEastAsia" w:hAnsi="Segoe UI" w:cs="Segoe UI"/>
      <w:b/>
      <w:bCs/>
      <w:caps/>
      <w:szCs w:val="26"/>
      <w:lang w:val="vi-VN" w:eastAsia="vi-VN"/>
    </w:rPr>
  </w:style>
  <w:style w:type="paragraph" w:customStyle="1" w:styleId="CA7C109323A2457C917A589CD5AB0741">
    <w:name w:val="CA7C109323A2457C917A589CD5AB0741"/>
  </w:style>
  <w:style w:type="paragraph" w:customStyle="1" w:styleId="B64CBC642862465EB696B94B9C71B430">
    <w:name w:val="B64CBC642862465EB696B94B9C71B430"/>
    <w:rsid w:val="009A1F0D"/>
  </w:style>
  <w:style w:type="paragraph" w:customStyle="1" w:styleId="74D1A08131B64332A6AF76AD82F1940E">
    <w:name w:val="74D1A08131B64332A6AF76AD82F1940E"/>
    <w:rsid w:val="009A1F0D"/>
  </w:style>
  <w:style w:type="paragraph" w:customStyle="1" w:styleId="3CABC452D37344B0998B655CFD1AB4C6">
    <w:name w:val="3CABC452D37344B0998B655CFD1AB4C6"/>
    <w:rsid w:val="009A1F0D"/>
  </w:style>
  <w:style w:type="paragraph" w:customStyle="1" w:styleId="7952372FBB14411FBBCED8E796E267B1">
    <w:name w:val="7952372FBB14411FBBCED8E796E267B1"/>
    <w:rsid w:val="009A1F0D"/>
  </w:style>
  <w:style w:type="paragraph" w:customStyle="1" w:styleId="1F3062FF39FF4C34B1D8C24F72621814">
    <w:name w:val="1F3062FF39FF4C34B1D8C24F72621814"/>
    <w:rsid w:val="00931206"/>
  </w:style>
  <w:style w:type="paragraph" w:customStyle="1" w:styleId="5A4517F9BE5D4DED9571AABF2BB3A682">
    <w:name w:val="5A4517F9BE5D4DED9571AABF2BB3A682"/>
    <w:rsid w:val="00931206"/>
  </w:style>
  <w:style w:type="paragraph" w:customStyle="1" w:styleId="0D2F34C452B74902A1AE3A4BCBDBCBD5">
    <w:name w:val="0D2F34C452B74902A1AE3A4BCBDBCBD5"/>
    <w:rsid w:val="00931206"/>
  </w:style>
  <w:style w:type="paragraph" w:customStyle="1" w:styleId="F3A2772C73B84841B3E483864124CC84">
    <w:name w:val="F3A2772C73B84841B3E483864124CC84"/>
    <w:rsid w:val="00931206"/>
  </w:style>
  <w:style w:type="paragraph" w:customStyle="1" w:styleId="13721C2E172F4E6282202CFA5F7653FF">
    <w:name w:val="13721C2E172F4E6282202CFA5F7653FF"/>
    <w:rsid w:val="00931206"/>
  </w:style>
  <w:style w:type="paragraph" w:customStyle="1" w:styleId="DA1C7F7130294B0C82217E15F186D040">
    <w:name w:val="DA1C7F7130294B0C82217E15F186D040"/>
    <w:rsid w:val="00931206"/>
  </w:style>
  <w:style w:type="paragraph" w:customStyle="1" w:styleId="3536E8E4F01140EF94D7307AFD51DBEC">
    <w:name w:val="3536E8E4F01140EF94D7307AFD51DBEC"/>
    <w:rsid w:val="00931206"/>
  </w:style>
  <w:style w:type="paragraph" w:customStyle="1" w:styleId="16555DF7CEDC44F7BBCE3452551EAEDE">
    <w:name w:val="16555DF7CEDC44F7BBCE3452551EAEDE"/>
    <w:rsid w:val="00931206"/>
  </w:style>
  <w:style w:type="paragraph" w:customStyle="1" w:styleId="ABECB0BAD242417A9E3AF0DB9CA4B8F6">
    <w:name w:val="ABECB0BAD242417A9E3AF0DB9CA4B8F6"/>
    <w:rsid w:val="00931206"/>
  </w:style>
  <w:style w:type="paragraph" w:customStyle="1" w:styleId="8484AA76DBF04668AF72AD3841D9C81D">
    <w:name w:val="8484AA76DBF04668AF72AD3841D9C81D"/>
    <w:rsid w:val="00931206"/>
  </w:style>
  <w:style w:type="paragraph" w:customStyle="1" w:styleId="B1E56191A6FF4100A703DEA7B3E01717">
    <w:name w:val="B1E56191A6FF4100A703DEA7B3E01717"/>
    <w:rsid w:val="00931206"/>
  </w:style>
  <w:style w:type="paragraph" w:customStyle="1" w:styleId="F76B85D3F5824BCBBB35F140E2CAC238">
    <w:name w:val="F76B85D3F5824BCBBB35F140E2CAC238"/>
    <w:rsid w:val="00931206"/>
  </w:style>
  <w:style w:type="paragraph" w:customStyle="1" w:styleId="2F7A6D79EF834A33A7974B017E779D02">
    <w:name w:val="2F7A6D79EF834A33A7974B017E779D02"/>
    <w:rsid w:val="00931206"/>
  </w:style>
  <w:style w:type="paragraph" w:customStyle="1" w:styleId="67C0F57CBB4844ECA153B2A0BAD16A60">
    <w:name w:val="67C0F57CBB4844ECA153B2A0BAD16A60"/>
    <w:rsid w:val="00931206"/>
  </w:style>
  <w:style w:type="paragraph" w:customStyle="1" w:styleId="86C6395B2F0542428DBBC3CD408CF937">
    <w:name w:val="86C6395B2F0542428DBBC3CD408CF937"/>
    <w:rsid w:val="00931206"/>
  </w:style>
  <w:style w:type="paragraph" w:customStyle="1" w:styleId="2F797D0A1F7044DD800D5993AA61A482">
    <w:name w:val="2F797D0A1F7044DD800D5993AA61A482"/>
    <w:rsid w:val="00931206"/>
  </w:style>
  <w:style w:type="paragraph" w:customStyle="1" w:styleId="BCFC408DBFF14F26BCD233EAB3E1DA88">
    <w:name w:val="BCFC408DBFF14F26BCD233EAB3E1DA88"/>
    <w:rsid w:val="00931206"/>
  </w:style>
  <w:style w:type="paragraph" w:customStyle="1" w:styleId="8A4A0F26BA7149AF820F262C96DAD622">
    <w:name w:val="8A4A0F26BA7149AF820F262C96DAD622"/>
    <w:rsid w:val="00931206"/>
  </w:style>
  <w:style w:type="paragraph" w:customStyle="1" w:styleId="189FB843F0804BAF861AFED04AE1EEF0">
    <w:name w:val="189FB843F0804BAF861AFED04AE1EEF0"/>
    <w:rsid w:val="00931206"/>
  </w:style>
  <w:style w:type="paragraph" w:customStyle="1" w:styleId="F3100F5FDA6F464DBD512079C3E5BA8D">
    <w:name w:val="F3100F5FDA6F464DBD512079C3E5BA8D"/>
    <w:rsid w:val="00931206"/>
  </w:style>
  <w:style w:type="paragraph" w:customStyle="1" w:styleId="7A4E02F3AC004CAB9C415927A514E04E">
    <w:name w:val="7A4E02F3AC004CAB9C415927A514E04E"/>
    <w:rsid w:val="00931206"/>
  </w:style>
  <w:style w:type="paragraph" w:customStyle="1" w:styleId="FC65B96A20B44CC58D416EDEC3A4211F">
    <w:name w:val="FC65B96A20B44CC58D416EDEC3A4211F"/>
    <w:rsid w:val="00931206"/>
  </w:style>
  <w:style w:type="paragraph" w:customStyle="1" w:styleId="B9C967E221FC496FAE06D78B6415887D">
    <w:name w:val="B9C967E221FC496FAE06D78B6415887D"/>
    <w:rsid w:val="00931206"/>
  </w:style>
  <w:style w:type="paragraph" w:customStyle="1" w:styleId="398ECBAA8E3F44788A868145223A59D8">
    <w:name w:val="398ECBAA8E3F44788A868145223A59D8"/>
    <w:rsid w:val="00931206"/>
  </w:style>
  <w:style w:type="paragraph" w:customStyle="1" w:styleId="C77747F66F5A40429A3A284FBC32938B">
    <w:name w:val="C77747F66F5A40429A3A284FBC32938B"/>
    <w:rsid w:val="00931206"/>
  </w:style>
  <w:style w:type="paragraph" w:customStyle="1" w:styleId="EBA509E26C5442D5A310C5C2BCA521A8">
    <w:name w:val="EBA509E26C5442D5A310C5C2BCA521A8"/>
    <w:rsid w:val="00931206"/>
  </w:style>
  <w:style w:type="paragraph" w:customStyle="1" w:styleId="BC2F5C63693B4DB2AAB51A595E9C6B9A">
    <w:name w:val="BC2F5C63693B4DB2AAB51A595E9C6B9A"/>
    <w:rsid w:val="00931206"/>
  </w:style>
  <w:style w:type="paragraph" w:customStyle="1" w:styleId="0BE8810844C647138C82FAF00182CE72">
    <w:name w:val="0BE8810844C647138C82FAF00182CE72"/>
    <w:rsid w:val="00931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C84C4C8-3076-41EB-9880-9E2FAC641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Sơ yếu lý lịch màu xanh xám.dotx</Template>
  <TotalTime>0</TotalTime>
  <Pages>1</Pages>
  <Words>2</Words>
  <Characters>18</Characters>
  <Application>Microsoft Office Word</Application>
  <DocSecurity>0</DocSecurity>
  <Lines>1</Lines>
  <Paragraphs>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2020-10-19T08:13:00Z</dcterms:created>
  <dcterms:modified xsi:type="dcterms:W3CDTF">2020-10-27T13:53:00Z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